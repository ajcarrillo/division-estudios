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105F1" w14:textId="77777777" w:rsidR="00097870" w:rsidRDefault="00097870" w:rsidP="00E27742">
      <w:pPr>
        <w:tabs>
          <w:tab w:val="left" w:pos="3135"/>
        </w:tabs>
        <w:ind w:right="781"/>
        <w:jc w:val="both"/>
      </w:pPr>
      <w:bookmarkStart w:id="0" w:name="_GoBack"/>
      <w:bookmarkEnd w:id="0"/>
    </w:p>
    <w:p w14:paraId="61BDC338" w14:textId="77777777" w:rsidR="00E27742" w:rsidRPr="008716DF" w:rsidRDefault="00E27742" w:rsidP="00E27742">
      <w:pPr>
        <w:tabs>
          <w:tab w:val="left" w:pos="3135"/>
        </w:tabs>
        <w:ind w:right="781"/>
        <w:jc w:val="both"/>
        <w:rPr>
          <w:color w:val="008000"/>
          <w:sz w:val="30"/>
        </w:rPr>
      </w:pPr>
      <w:r w:rsidRPr="008716DF">
        <w:tab/>
      </w:r>
    </w:p>
    <w:p w14:paraId="56F27ADF" w14:textId="77777777" w:rsidR="0072374E" w:rsidRDefault="0072374E" w:rsidP="00E27742">
      <w:pPr>
        <w:pStyle w:val="Ttulo9"/>
        <w:tabs>
          <w:tab w:val="left" w:pos="6379"/>
        </w:tabs>
        <w:rPr>
          <w:color w:val="008000"/>
          <w:sz w:val="30"/>
        </w:rPr>
      </w:pPr>
    </w:p>
    <w:p w14:paraId="285411B0" w14:textId="77777777" w:rsidR="0072374E" w:rsidRDefault="0072374E" w:rsidP="00E27742">
      <w:pPr>
        <w:pStyle w:val="Ttulo9"/>
        <w:tabs>
          <w:tab w:val="left" w:pos="6379"/>
        </w:tabs>
        <w:rPr>
          <w:color w:val="008000"/>
          <w:sz w:val="30"/>
        </w:rPr>
      </w:pPr>
    </w:p>
    <w:p w14:paraId="30C2BC41" w14:textId="77777777" w:rsidR="0072374E" w:rsidRDefault="0072374E" w:rsidP="00E27742">
      <w:pPr>
        <w:pStyle w:val="Ttulo9"/>
        <w:tabs>
          <w:tab w:val="left" w:pos="6379"/>
        </w:tabs>
        <w:rPr>
          <w:color w:val="008000"/>
          <w:sz w:val="30"/>
        </w:rPr>
      </w:pPr>
    </w:p>
    <w:p w14:paraId="1F18432F" w14:textId="77777777" w:rsidR="0072374E" w:rsidRDefault="0072374E" w:rsidP="00E27742">
      <w:pPr>
        <w:pStyle w:val="Ttulo9"/>
        <w:tabs>
          <w:tab w:val="left" w:pos="6379"/>
        </w:tabs>
        <w:rPr>
          <w:color w:val="008000"/>
          <w:sz w:val="30"/>
        </w:rPr>
      </w:pPr>
    </w:p>
    <w:p w14:paraId="47F71EEC" w14:textId="39BCE7E0" w:rsidR="00E27742" w:rsidRPr="008716DF" w:rsidRDefault="00E27742" w:rsidP="00E27742">
      <w:pPr>
        <w:pStyle w:val="Ttulo9"/>
        <w:tabs>
          <w:tab w:val="left" w:pos="6379"/>
        </w:tabs>
      </w:pPr>
      <w:r w:rsidRPr="008716DF">
        <w:rPr>
          <w:color w:val="008000"/>
          <w:sz w:val="30"/>
        </w:rPr>
        <w:t>JURAMENTO DE ÉTICA PROFESIONAL</w:t>
      </w:r>
    </w:p>
    <w:p w14:paraId="6E6A2CEE" w14:textId="77777777" w:rsidR="00E27742" w:rsidRPr="008716DF" w:rsidRDefault="00E27742" w:rsidP="00E27742">
      <w:pPr>
        <w:spacing w:line="480" w:lineRule="auto"/>
        <w:jc w:val="both"/>
        <w:rPr>
          <w:rFonts w:ascii="Arial" w:hAnsi="Arial"/>
          <w:i/>
          <w:sz w:val="24"/>
        </w:rPr>
      </w:pPr>
    </w:p>
    <w:p w14:paraId="7A4AA78F" w14:textId="77777777" w:rsidR="00E27742" w:rsidRPr="008716DF" w:rsidRDefault="00E27742" w:rsidP="00E27742">
      <w:pPr>
        <w:spacing w:line="480" w:lineRule="auto"/>
        <w:jc w:val="both"/>
        <w:rPr>
          <w:rFonts w:ascii="Arial" w:hAnsi="Arial"/>
          <w:i/>
          <w:sz w:val="24"/>
        </w:rPr>
      </w:pPr>
      <w:r w:rsidRPr="008716DF">
        <w:rPr>
          <w:rFonts w:ascii="Imprint MT Shadow" w:hAnsi="Imprint MT Shadow"/>
          <w:i/>
          <w:noProof/>
          <w:sz w:val="24"/>
          <w:szCs w:val="24"/>
          <w:lang w:val="es-ES_tradnl" w:eastAsia="es-ES_tradnl"/>
        </w:rPr>
        <w:drawing>
          <wp:anchor distT="0" distB="0" distL="114300" distR="114300" simplePos="0" relativeHeight="251665408" behindDoc="1" locked="0" layoutInCell="1" allowOverlap="1" wp14:anchorId="79856455" wp14:editId="0D671834">
            <wp:simplePos x="0" y="0"/>
            <wp:positionH relativeFrom="column">
              <wp:posOffset>1537335</wp:posOffset>
            </wp:positionH>
            <wp:positionV relativeFrom="paragraph">
              <wp:posOffset>120650</wp:posOffset>
            </wp:positionV>
            <wp:extent cx="2162175" cy="3134360"/>
            <wp:effectExtent l="19050" t="0" r="9525" b="0"/>
            <wp:wrapNone/>
            <wp:docPr id="4" name="Imagen 56" descr="Esc_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Esc_te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lum bright="38000"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13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D0B17F5" w14:textId="77777777" w:rsidR="00E27742" w:rsidRPr="008716DF" w:rsidRDefault="00E27742" w:rsidP="00E27742">
      <w:pPr>
        <w:spacing w:line="48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8716DF">
        <w:rPr>
          <w:rFonts w:ascii="Arial" w:hAnsi="Arial" w:cs="Arial"/>
          <w:b/>
          <w:i/>
          <w:sz w:val="24"/>
          <w:szCs w:val="24"/>
        </w:rPr>
        <w:t>Como profesionista, JURO dedicar mis conocimientos profesionales al progreso y mejoramiento de la sociedad y de la patria.</w:t>
      </w:r>
    </w:p>
    <w:p w14:paraId="4DA2C0FC" w14:textId="77777777" w:rsidR="00E27742" w:rsidRPr="008716DF" w:rsidRDefault="00E27742" w:rsidP="00E27742">
      <w:pPr>
        <w:pStyle w:val="Textoindependiente3"/>
        <w:rPr>
          <w:rFonts w:cs="Arial"/>
          <w:b/>
          <w:szCs w:val="24"/>
          <w:lang w:val="es-MX"/>
        </w:rPr>
      </w:pPr>
      <w:r w:rsidRPr="008716DF">
        <w:rPr>
          <w:rFonts w:cs="Arial"/>
          <w:b/>
          <w:szCs w:val="24"/>
          <w:lang w:val="es-MX"/>
        </w:rPr>
        <w:t xml:space="preserve">Me comprometo a dar un rendimiento máximo, a participar en empresas dignas, a vivir y trabajar de acuerdo con las leyes propias del hombre y el más alto  nivel de conducta profesional, a preferir el servicio al provecho, el honor y la calidad de la profesión a la ventaja personal. </w:t>
      </w:r>
    </w:p>
    <w:p w14:paraId="77D2591D" w14:textId="77777777" w:rsidR="00E27742" w:rsidRPr="008716DF" w:rsidRDefault="00E27742" w:rsidP="00E27742">
      <w:pPr>
        <w:tabs>
          <w:tab w:val="right" w:pos="8556"/>
        </w:tabs>
        <w:spacing w:line="480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8716DF">
        <w:rPr>
          <w:rFonts w:ascii="Arial" w:hAnsi="Arial" w:cs="Arial"/>
          <w:b/>
          <w:i/>
          <w:sz w:val="24"/>
          <w:szCs w:val="24"/>
        </w:rPr>
        <w:t>Con respeto y honradez, hago el presente Juramento.</w:t>
      </w:r>
      <w:r w:rsidRPr="008716DF">
        <w:rPr>
          <w:rFonts w:ascii="Arial" w:hAnsi="Arial" w:cs="Arial"/>
          <w:b/>
          <w:i/>
          <w:sz w:val="24"/>
          <w:szCs w:val="24"/>
        </w:rPr>
        <w:tab/>
      </w:r>
    </w:p>
    <w:p w14:paraId="5BB19802" w14:textId="77777777" w:rsidR="00E27742" w:rsidRDefault="00E27742" w:rsidP="00E27742">
      <w:pPr>
        <w:jc w:val="both"/>
        <w:rPr>
          <w:rFonts w:ascii="Arial" w:hAnsi="Arial" w:cs="Arial"/>
          <w:b/>
          <w:i/>
          <w:sz w:val="24"/>
          <w:szCs w:val="24"/>
        </w:rPr>
      </w:pPr>
    </w:p>
    <w:p w14:paraId="472162E9" w14:textId="77777777" w:rsidR="00E27742" w:rsidRPr="008716DF" w:rsidRDefault="00E27742" w:rsidP="00E27742">
      <w:pPr>
        <w:jc w:val="both"/>
        <w:rPr>
          <w:rFonts w:ascii="Arial" w:hAnsi="Arial" w:cs="Arial"/>
          <w:b/>
          <w:i/>
          <w:sz w:val="24"/>
          <w:szCs w:val="24"/>
        </w:rPr>
      </w:pPr>
    </w:p>
    <w:p w14:paraId="66DC6AD8" w14:textId="77777777" w:rsidR="00E27742" w:rsidRPr="008716DF" w:rsidRDefault="00E27742" w:rsidP="00E27742">
      <w:pPr>
        <w:jc w:val="right"/>
        <w:rPr>
          <w:rFonts w:ascii="Arial" w:hAnsi="Arial" w:cs="Arial"/>
          <w:b/>
          <w:i/>
        </w:rPr>
      </w:pPr>
    </w:p>
    <w:p w14:paraId="30FBD762" w14:textId="77777777" w:rsidR="00E27742" w:rsidRPr="008716DF" w:rsidRDefault="00E27742" w:rsidP="00E27742">
      <w:pPr>
        <w:jc w:val="right"/>
        <w:rPr>
          <w:rFonts w:ascii="Arial" w:hAnsi="Arial" w:cs="Arial"/>
          <w:b/>
          <w:i/>
        </w:rPr>
      </w:pPr>
    </w:p>
    <w:p w14:paraId="48828831" w14:textId="0051E99D" w:rsidR="00E27742" w:rsidRPr="00735E15" w:rsidRDefault="00E27742" w:rsidP="00E27742">
      <w:pPr>
        <w:jc w:val="right"/>
        <w:rPr>
          <w:rFonts w:ascii="Arial" w:hAnsi="Arial" w:cs="Arial"/>
          <w:b/>
          <w:i/>
          <w:color w:val="000000" w:themeColor="text1"/>
        </w:rPr>
      </w:pPr>
      <w:r w:rsidRPr="00735E15">
        <w:rPr>
          <w:rFonts w:ascii="Arial" w:hAnsi="Arial" w:cs="Arial"/>
          <w:b/>
          <w:i/>
          <w:color w:val="000000" w:themeColor="text1"/>
        </w:rPr>
        <w:t xml:space="preserve">Chetumal, Quintana Roo, a </w:t>
      </w:r>
      <w:r w:rsidR="00946922">
        <w:rPr>
          <w:rFonts w:ascii="Arial" w:hAnsi="Arial" w:cs="Arial"/>
          <w:b/>
          <w:i/>
          <w:color w:val="000000" w:themeColor="text1"/>
        </w:rPr>
        <w:t>${</w:t>
      </w:r>
      <w:r w:rsidR="00D90CB2">
        <w:rPr>
          <w:rFonts w:ascii="Arial" w:hAnsi="Arial" w:cs="Arial"/>
          <w:b/>
          <w:i/>
          <w:color w:val="000000" w:themeColor="text1"/>
        </w:rPr>
        <w:t>dia</w:t>
      </w:r>
      <w:r w:rsidR="00946922">
        <w:rPr>
          <w:rFonts w:ascii="Arial" w:hAnsi="Arial" w:cs="Arial"/>
          <w:b/>
          <w:i/>
          <w:color w:val="000000" w:themeColor="text1"/>
        </w:rPr>
        <w:t>}</w:t>
      </w:r>
      <w:r w:rsidR="00D90CB2">
        <w:rPr>
          <w:rFonts w:ascii="Arial" w:hAnsi="Arial" w:cs="Arial"/>
          <w:b/>
          <w:i/>
          <w:color w:val="000000" w:themeColor="text1"/>
        </w:rPr>
        <w:t xml:space="preserve"> de ${mes} </w:t>
      </w:r>
      <w:r>
        <w:rPr>
          <w:rFonts w:ascii="Arial" w:hAnsi="Arial" w:cs="Arial"/>
          <w:b/>
          <w:i/>
          <w:color w:val="000000" w:themeColor="text1"/>
        </w:rPr>
        <w:t xml:space="preserve">de </w:t>
      </w:r>
      <w:r w:rsidR="00946922">
        <w:rPr>
          <w:rFonts w:ascii="Arial" w:hAnsi="Arial" w:cs="Arial"/>
          <w:b/>
          <w:i/>
          <w:color w:val="000000" w:themeColor="text1"/>
        </w:rPr>
        <w:t>${year}</w:t>
      </w:r>
    </w:p>
    <w:p w14:paraId="52AFA57A" w14:textId="77777777" w:rsidR="00E27742" w:rsidRPr="008716DF" w:rsidRDefault="00E27742" w:rsidP="00E27742">
      <w:pPr>
        <w:jc w:val="both"/>
        <w:rPr>
          <w:rFonts w:ascii="Arial" w:hAnsi="Arial" w:cs="Arial"/>
          <w:b/>
          <w:i/>
          <w:sz w:val="24"/>
          <w:szCs w:val="24"/>
        </w:rPr>
      </w:pPr>
    </w:p>
    <w:p w14:paraId="376C25D1" w14:textId="77777777" w:rsidR="00E27742" w:rsidRPr="008716DF" w:rsidRDefault="00E27742" w:rsidP="00E27742">
      <w:pPr>
        <w:pStyle w:val="Textoindependiente3"/>
        <w:jc w:val="center"/>
        <w:rPr>
          <w:rFonts w:cs="Arial"/>
          <w:b/>
          <w:szCs w:val="24"/>
          <w:lang w:val="es-MX"/>
        </w:rPr>
      </w:pPr>
    </w:p>
    <w:p w14:paraId="4AF39D5D" w14:textId="77777777" w:rsidR="00E27742" w:rsidRPr="008716DF" w:rsidRDefault="00E27742" w:rsidP="00E27742">
      <w:pPr>
        <w:pStyle w:val="Textoindependiente3"/>
        <w:jc w:val="center"/>
        <w:rPr>
          <w:rFonts w:cs="Arial"/>
          <w:b/>
          <w:szCs w:val="24"/>
          <w:lang w:val="es-MX"/>
        </w:rPr>
      </w:pPr>
    </w:p>
    <w:p w14:paraId="7EE8DBD6" w14:textId="77777777" w:rsidR="00E27742" w:rsidRPr="008716DF" w:rsidRDefault="00E27742" w:rsidP="00E27742">
      <w:pPr>
        <w:pStyle w:val="Textoindependiente3"/>
        <w:jc w:val="center"/>
        <w:rPr>
          <w:rFonts w:cs="Arial"/>
          <w:b/>
          <w:szCs w:val="24"/>
          <w:lang w:val="es-MX"/>
        </w:rPr>
      </w:pPr>
      <w:r w:rsidRPr="008716DF">
        <w:rPr>
          <w:rFonts w:cs="Arial"/>
          <w:b/>
          <w:szCs w:val="24"/>
          <w:lang w:val="es-MX"/>
        </w:rPr>
        <w:t>RESPETUOSAMENTE</w:t>
      </w:r>
    </w:p>
    <w:p w14:paraId="4646A5E4" w14:textId="77777777" w:rsidR="00E27742" w:rsidRPr="008716DF" w:rsidRDefault="00E27742" w:rsidP="00E27742">
      <w:pPr>
        <w:jc w:val="center"/>
        <w:rPr>
          <w:rFonts w:ascii="Arial" w:hAnsi="Arial" w:cs="Arial"/>
          <w:b/>
          <w:i/>
          <w:sz w:val="24"/>
          <w:szCs w:val="24"/>
        </w:rPr>
      </w:pPr>
    </w:p>
    <w:p w14:paraId="1F56ED21" w14:textId="77777777" w:rsidR="00E27742" w:rsidRPr="008716DF" w:rsidRDefault="00E27742" w:rsidP="00E27742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8716DF">
        <w:rPr>
          <w:rFonts w:ascii="Arial" w:hAnsi="Arial" w:cs="Arial"/>
          <w:b/>
          <w:i/>
          <w:sz w:val="24"/>
          <w:szCs w:val="24"/>
        </w:rPr>
        <w:t>______________________________________________________</w:t>
      </w:r>
    </w:p>
    <w:p w14:paraId="64D3C189" w14:textId="77777777" w:rsidR="00EB5E8C" w:rsidRPr="00247380" w:rsidRDefault="00946922" w:rsidP="00482E68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${titulo} ${alumno}</w:t>
      </w:r>
    </w:p>
    <w:p w14:paraId="2AB4879A" w14:textId="77777777" w:rsidR="00EB5E8C" w:rsidRPr="00247380" w:rsidRDefault="00EB5E8C" w:rsidP="00482E68">
      <w:pPr>
        <w:jc w:val="center"/>
        <w:rPr>
          <w:rFonts w:ascii="Arial" w:hAnsi="Arial" w:cs="Arial"/>
          <w:b/>
          <w:sz w:val="24"/>
        </w:rPr>
      </w:pPr>
    </w:p>
    <w:p w14:paraId="6AC2E8D3" w14:textId="77777777" w:rsidR="00C26829" w:rsidRPr="00247380" w:rsidRDefault="00C26829" w:rsidP="00482E68">
      <w:pPr>
        <w:jc w:val="center"/>
        <w:rPr>
          <w:rFonts w:ascii="Arial" w:hAnsi="Arial" w:cs="Arial"/>
          <w:b/>
          <w:sz w:val="24"/>
        </w:rPr>
      </w:pPr>
    </w:p>
    <w:p w14:paraId="526AC43D" w14:textId="77777777" w:rsidR="00EB5E8C" w:rsidRPr="00247380" w:rsidRDefault="00EB5E8C" w:rsidP="00DB4374">
      <w:pPr>
        <w:tabs>
          <w:tab w:val="left" w:pos="3135"/>
        </w:tabs>
        <w:ind w:right="781"/>
        <w:jc w:val="both"/>
      </w:pPr>
      <w:r w:rsidRPr="00247380">
        <w:tab/>
      </w:r>
    </w:p>
    <w:p w14:paraId="64F72CFA" w14:textId="77777777" w:rsidR="00BB3A5A" w:rsidRPr="00247380" w:rsidRDefault="00BB3A5A" w:rsidP="00705883">
      <w:pPr>
        <w:tabs>
          <w:tab w:val="left" w:pos="3135"/>
        </w:tabs>
        <w:ind w:right="781"/>
        <w:jc w:val="both"/>
        <w:rPr>
          <w:color w:val="008000"/>
          <w:sz w:val="30"/>
        </w:rPr>
      </w:pPr>
    </w:p>
    <w:sectPr w:rsidR="00BB3A5A" w:rsidRPr="00247380" w:rsidSect="0088289D">
      <w:headerReference w:type="default" r:id="rId8"/>
      <w:footerReference w:type="default" r:id="rId9"/>
      <w:pgSz w:w="12242" w:h="15842" w:code="1"/>
      <w:pgMar w:top="1134" w:right="1701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D97C9" w14:textId="77777777" w:rsidR="00FA56B8" w:rsidRDefault="00FA56B8" w:rsidP="003C44B1">
      <w:r>
        <w:separator/>
      </w:r>
    </w:p>
  </w:endnote>
  <w:endnote w:type="continuationSeparator" w:id="0">
    <w:p w14:paraId="6E2BDB45" w14:textId="77777777" w:rsidR="00FA56B8" w:rsidRDefault="00FA56B8" w:rsidP="003C4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Montserrat Medium">
    <w:altName w:val="Calibri"/>
    <w:charset w:val="00"/>
    <w:family w:val="auto"/>
    <w:pitch w:val="variable"/>
    <w:sig w:usb0="20000207" w:usb1="00000001" w:usb2="00000000" w:usb3="00000000" w:csb0="00000197" w:csb1="00000000"/>
  </w:font>
  <w:font w:name="Soberana Sans Light">
    <w:altName w:val="Cambria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F0B85" w14:textId="1B2FD072" w:rsidR="00BC10F8" w:rsidRDefault="00BC10F8">
    <w:pPr>
      <w:pStyle w:val="Piedepgina"/>
    </w:pPr>
    <w:r w:rsidRPr="006C2D37">
      <w:rPr>
        <w:rFonts w:ascii="Soberana Sans" w:hAnsi="Soberana Sans" w:cs="EurekaSans-Light"/>
        <w:noProof/>
        <w:sz w:val="16"/>
        <w:szCs w:val="16"/>
      </w:rPr>
      <w:drawing>
        <wp:anchor distT="0" distB="0" distL="114300" distR="114300" simplePos="0" relativeHeight="251654144" behindDoc="0" locked="0" layoutInCell="1" allowOverlap="1" wp14:anchorId="7D8D02BE" wp14:editId="15298A83">
          <wp:simplePos x="0" y="0"/>
          <wp:positionH relativeFrom="column">
            <wp:posOffset>5457825</wp:posOffset>
          </wp:positionH>
          <wp:positionV relativeFrom="paragraph">
            <wp:posOffset>87630</wp:posOffset>
          </wp:positionV>
          <wp:extent cx="702945" cy="257175"/>
          <wp:effectExtent l="0" t="0" r="0" b="0"/>
          <wp:wrapNone/>
          <wp:docPr id="2" name="Imagen 1" descr="C:\Users\Comunicacion\OneDrive\2019 Comunicación\SISTEMA DE GESTIÓN -SGC-SGA\Sistema de gestió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omunicacion\OneDrive\2019 Comunicación\SISTEMA DE GESTIÓN -SGC-SGA\Sistema de gestión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F82B8" w14:textId="77777777" w:rsidR="00FA56B8" w:rsidRDefault="00FA56B8" w:rsidP="003C44B1">
      <w:r>
        <w:separator/>
      </w:r>
    </w:p>
  </w:footnote>
  <w:footnote w:type="continuationSeparator" w:id="0">
    <w:p w14:paraId="2AC1404E" w14:textId="77777777" w:rsidR="00FA56B8" w:rsidRDefault="00FA56B8" w:rsidP="003C4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B05B1" w14:textId="4207DA27" w:rsidR="00BC10F8" w:rsidRDefault="00BC10F8" w:rsidP="00BC10F8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w:drawing>
        <wp:anchor distT="0" distB="0" distL="114300" distR="114300" simplePos="0" relativeHeight="251664384" behindDoc="1" locked="0" layoutInCell="1" allowOverlap="1" wp14:anchorId="0BAE403E" wp14:editId="460C4FA7">
          <wp:simplePos x="0" y="0"/>
          <wp:positionH relativeFrom="margin">
            <wp:posOffset>4481195</wp:posOffset>
          </wp:positionH>
          <wp:positionV relativeFrom="paragraph">
            <wp:posOffset>-223520</wp:posOffset>
          </wp:positionV>
          <wp:extent cx="1409700" cy="800100"/>
          <wp:effectExtent l="0" t="0" r="0" b="0"/>
          <wp:wrapNone/>
          <wp:docPr id="5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65E3CB7" wp14:editId="4B652B92">
          <wp:simplePos x="0" y="0"/>
          <wp:positionH relativeFrom="margin">
            <wp:posOffset>-738505</wp:posOffset>
          </wp:positionH>
          <wp:positionV relativeFrom="paragraph">
            <wp:posOffset>-90170</wp:posOffset>
          </wp:positionV>
          <wp:extent cx="3076575" cy="676275"/>
          <wp:effectExtent l="19050" t="0" r="0" b="0"/>
          <wp:wrapNone/>
          <wp:docPr id="6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765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ab/>
    </w:r>
  </w:p>
  <w:p w14:paraId="7315F80B" w14:textId="77777777" w:rsidR="00BC10F8" w:rsidRDefault="00BC10F8" w:rsidP="00BC10F8">
    <w:pPr>
      <w:pStyle w:val="Encabezado"/>
      <w:tabs>
        <w:tab w:val="clear" w:pos="4252"/>
        <w:tab w:val="clear" w:pos="8504"/>
        <w:tab w:val="center" w:pos="4817"/>
      </w:tabs>
    </w:pPr>
  </w:p>
  <w:p w14:paraId="2CD9A64D" w14:textId="77777777" w:rsidR="00BC10F8" w:rsidRDefault="00BC10F8" w:rsidP="00BC10F8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w:pict w14:anchorId="08BF938A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54" type="#_x0000_t202" style="position:absolute;margin-left:163.45pt;margin-top:3.95pt;width:335.25pt;height:31.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84tgIAALk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" filled="f" stroked="f">
          <v:textbox style="mso-next-textbox:#Text Box 5">
            <w:txbxContent>
              <w:p w14:paraId="388BBC19" w14:textId="77777777" w:rsidR="00BC10F8" w:rsidRPr="00966A21" w:rsidRDefault="00BC10F8" w:rsidP="00BC10F8">
                <w:pPr>
                  <w:ind w:right="75"/>
                  <w:jc w:val="right"/>
                  <w:rPr>
                    <w:rFonts w:ascii="Montserrat Medium" w:hAnsi="Montserrat Medium" w:cs="Arial"/>
                    <w:b/>
                    <w:color w:val="737373"/>
                    <w:sz w:val="18"/>
                    <w:szCs w:val="18"/>
                  </w:rPr>
                </w:pPr>
                <w:r>
                  <w:rPr>
                    <w:rFonts w:ascii="Montserrat Medium" w:hAnsi="Montserrat Medium" w:cs="Arial"/>
                    <w:b/>
                    <w:color w:val="737373"/>
                    <w:sz w:val="18"/>
                    <w:szCs w:val="18"/>
                  </w:rPr>
                  <w:t>Instituto Tecnológico de Chetumal</w:t>
                </w:r>
              </w:p>
              <w:p w14:paraId="63BBCFF0" w14:textId="77777777" w:rsidR="00BC10F8" w:rsidRPr="00966A21" w:rsidRDefault="00BC10F8" w:rsidP="00BC10F8">
                <w:pPr>
                  <w:ind w:right="75"/>
                  <w:jc w:val="right"/>
                  <w:rPr>
                    <w:rFonts w:ascii="Montserrat Medium" w:hAnsi="Montserrat Medium" w:cs="Arial"/>
                    <w:color w:val="737373"/>
                    <w:sz w:val="16"/>
                    <w:szCs w:val="16"/>
                  </w:rPr>
                </w:pPr>
                <w:r>
                  <w:rPr>
                    <w:rFonts w:ascii="Montserrat Medium" w:hAnsi="Montserrat Medium" w:cs="Arial"/>
                    <w:color w:val="737373"/>
                    <w:sz w:val="16"/>
                    <w:szCs w:val="16"/>
                  </w:rPr>
                  <w:t>División de Estudios Profesionales</w:t>
                </w:r>
              </w:p>
              <w:p w14:paraId="3725279E" w14:textId="77777777" w:rsidR="00BC10F8" w:rsidRPr="0045125E" w:rsidRDefault="00BC10F8" w:rsidP="00BC10F8">
                <w:pPr>
                  <w:ind w:right="75"/>
                  <w:jc w:val="right"/>
                  <w:rPr>
                    <w:rFonts w:ascii="Soberana Sans Light" w:hAnsi="Soberana Sans Light" w:cs="Arial"/>
                    <w:b/>
                    <w:color w:val="737373"/>
                  </w:rPr>
                </w:pPr>
              </w:p>
              <w:p w14:paraId="276DB4C9" w14:textId="77777777" w:rsidR="00BC10F8" w:rsidRPr="00A44E22" w:rsidRDefault="00BC10F8" w:rsidP="00BC10F8">
                <w:pPr>
                  <w:ind w:right="75"/>
                  <w:contextualSpacing/>
                  <w:jc w:val="right"/>
                  <w:rPr>
                    <w:rFonts w:ascii="Adobe Caslon Pro" w:hAnsi="Adobe Caslon Pro" w:cs="Arial"/>
                    <w:color w:val="808080"/>
                    <w:sz w:val="14"/>
                    <w:szCs w:val="14"/>
                  </w:rPr>
                </w:pPr>
              </w:p>
              <w:p w14:paraId="36BD5B70" w14:textId="77777777" w:rsidR="00BC10F8" w:rsidRPr="00820EA8" w:rsidRDefault="00BC10F8" w:rsidP="00BC10F8">
                <w:pPr>
                  <w:jc w:val="right"/>
                  <w:rPr>
                    <w:rFonts w:ascii="EurekaSans-Light" w:hAnsi="EurekaSans-Light" w:cs="Arial"/>
                  </w:rPr>
                </w:pPr>
              </w:p>
              <w:p w14:paraId="1969980E" w14:textId="77777777" w:rsidR="00BC10F8" w:rsidRDefault="00BC10F8" w:rsidP="00BC10F8">
                <w:pPr>
                  <w:jc w:val="right"/>
                </w:pPr>
              </w:p>
            </w:txbxContent>
          </v:textbox>
        </v:shape>
      </w:pict>
    </w:r>
  </w:p>
  <w:p w14:paraId="34CD9C88" w14:textId="77777777" w:rsidR="00BC10F8" w:rsidRDefault="00BC10F8" w:rsidP="00BC10F8">
    <w:pPr>
      <w:pStyle w:val="Encabezado"/>
      <w:tabs>
        <w:tab w:val="clear" w:pos="4252"/>
        <w:tab w:val="clear" w:pos="8504"/>
        <w:tab w:val="center" w:pos="4817"/>
      </w:tabs>
    </w:pPr>
  </w:p>
  <w:p w14:paraId="4EFAEEF6" w14:textId="77777777" w:rsidR="00BC10F8" w:rsidRDefault="00BC10F8" w:rsidP="00BC10F8">
    <w:pPr>
      <w:pStyle w:val="Encabezado"/>
      <w:tabs>
        <w:tab w:val="clear" w:pos="4252"/>
        <w:tab w:val="clear" w:pos="8504"/>
        <w:tab w:val="center" w:pos="4817"/>
      </w:tabs>
      <w:jc w:val="center"/>
    </w:pPr>
    <w:r w:rsidRPr="00654C0A">
      <w:rPr>
        <w:rFonts w:ascii="Montserrat Medium" w:hAnsi="Montserrat Medium"/>
        <w:b/>
        <w:color w:val="808080" w:themeColor="background1" w:themeShade="80"/>
        <w:sz w:val="16"/>
        <w:szCs w:val="16"/>
        <w:lang w:val="es-ES"/>
      </w:rPr>
      <w:t>“2019, Año del Caudillo del Sur, Emiliano Zapata”</w:t>
    </w:r>
  </w:p>
  <w:p w14:paraId="2C5DDC10" w14:textId="3A4BCB35" w:rsidR="00FA56B8" w:rsidRDefault="00FA56B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query w:val="SELECT * FROM `'Expediente 2018$'` "/>
    <w:activeRecord w:val="66"/>
  </w:mailMerge>
  <w:revisionView w:inkAnnotation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2C1E"/>
    <w:rsid w:val="00001167"/>
    <w:rsid w:val="00001CB1"/>
    <w:rsid w:val="0000382E"/>
    <w:rsid w:val="00003AB8"/>
    <w:rsid w:val="000067A3"/>
    <w:rsid w:val="00007FC4"/>
    <w:rsid w:val="00010802"/>
    <w:rsid w:val="00010975"/>
    <w:rsid w:val="000115D2"/>
    <w:rsid w:val="00011B06"/>
    <w:rsid w:val="00012850"/>
    <w:rsid w:val="00012FDC"/>
    <w:rsid w:val="000131C0"/>
    <w:rsid w:val="0001333D"/>
    <w:rsid w:val="00014400"/>
    <w:rsid w:val="00014FC6"/>
    <w:rsid w:val="00015574"/>
    <w:rsid w:val="00016A59"/>
    <w:rsid w:val="00020FB8"/>
    <w:rsid w:val="00021AFD"/>
    <w:rsid w:val="000225A3"/>
    <w:rsid w:val="00022C3D"/>
    <w:rsid w:val="00024B57"/>
    <w:rsid w:val="000250FE"/>
    <w:rsid w:val="000255AB"/>
    <w:rsid w:val="000278A9"/>
    <w:rsid w:val="00030B94"/>
    <w:rsid w:val="00031659"/>
    <w:rsid w:val="00031765"/>
    <w:rsid w:val="00035D22"/>
    <w:rsid w:val="00036F13"/>
    <w:rsid w:val="000379E7"/>
    <w:rsid w:val="00041268"/>
    <w:rsid w:val="0004216C"/>
    <w:rsid w:val="000426D9"/>
    <w:rsid w:val="000427D7"/>
    <w:rsid w:val="00043CFA"/>
    <w:rsid w:val="000454B0"/>
    <w:rsid w:val="00045589"/>
    <w:rsid w:val="00045BD4"/>
    <w:rsid w:val="000461F1"/>
    <w:rsid w:val="0004621B"/>
    <w:rsid w:val="00046687"/>
    <w:rsid w:val="00046BBC"/>
    <w:rsid w:val="0005035D"/>
    <w:rsid w:val="000517C8"/>
    <w:rsid w:val="00051BC0"/>
    <w:rsid w:val="00051DB7"/>
    <w:rsid w:val="00052C23"/>
    <w:rsid w:val="00054039"/>
    <w:rsid w:val="00054B33"/>
    <w:rsid w:val="00055358"/>
    <w:rsid w:val="000553D1"/>
    <w:rsid w:val="00055BF3"/>
    <w:rsid w:val="00055F9C"/>
    <w:rsid w:val="000612A1"/>
    <w:rsid w:val="000614B2"/>
    <w:rsid w:val="000623F7"/>
    <w:rsid w:val="000626DA"/>
    <w:rsid w:val="000628D5"/>
    <w:rsid w:val="00062B29"/>
    <w:rsid w:val="00063C6F"/>
    <w:rsid w:val="00064848"/>
    <w:rsid w:val="00064C6D"/>
    <w:rsid w:val="000653EB"/>
    <w:rsid w:val="00066B39"/>
    <w:rsid w:val="000700E9"/>
    <w:rsid w:val="00070412"/>
    <w:rsid w:val="0007094E"/>
    <w:rsid w:val="00070F73"/>
    <w:rsid w:val="00072B25"/>
    <w:rsid w:val="00073311"/>
    <w:rsid w:val="00073774"/>
    <w:rsid w:val="000755B1"/>
    <w:rsid w:val="00075E88"/>
    <w:rsid w:val="000764EB"/>
    <w:rsid w:val="0007763A"/>
    <w:rsid w:val="00077944"/>
    <w:rsid w:val="00080377"/>
    <w:rsid w:val="00080B07"/>
    <w:rsid w:val="000819D5"/>
    <w:rsid w:val="0008284F"/>
    <w:rsid w:val="00082BDC"/>
    <w:rsid w:val="000843DE"/>
    <w:rsid w:val="00084950"/>
    <w:rsid w:val="00084BF2"/>
    <w:rsid w:val="0008522C"/>
    <w:rsid w:val="0008637F"/>
    <w:rsid w:val="00086560"/>
    <w:rsid w:val="00087342"/>
    <w:rsid w:val="0009109A"/>
    <w:rsid w:val="00091B6C"/>
    <w:rsid w:val="00091E88"/>
    <w:rsid w:val="0009210E"/>
    <w:rsid w:val="00092F4A"/>
    <w:rsid w:val="00093662"/>
    <w:rsid w:val="00093DF1"/>
    <w:rsid w:val="0009450F"/>
    <w:rsid w:val="00094F12"/>
    <w:rsid w:val="00097206"/>
    <w:rsid w:val="00097361"/>
    <w:rsid w:val="000975D9"/>
    <w:rsid w:val="00097870"/>
    <w:rsid w:val="000A0534"/>
    <w:rsid w:val="000A0F7C"/>
    <w:rsid w:val="000A1CF7"/>
    <w:rsid w:val="000A2214"/>
    <w:rsid w:val="000A2552"/>
    <w:rsid w:val="000A2AEF"/>
    <w:rsid w:val="000A3172"/>
    <w:rsid w:val="000A3995"/>
    <w:rsid w:val="000A3E6A"/>
    <w:rsid w:val="000A4AC0"/>
    <w:rsid w:val="000A5834"/>
    <w:rsid w:val="000A5E0B"/>
    <w:rsid w:val="000A653A"/>
    <w:rsid w:val="000B33D1"/>
    <w:rsid w:val="000B347C"/>
    <w:rsid w:val="000B6E2B"/>
    <w:rsid w:val="000C0506"/>
    <w:rsid w:val="000C2511"/>
    <w:rsid w:val="000C2B19"/>
    <w:rsid w:val="000C37B4"/>
    <w:rsid w:val="000C4F8F"/>
    <w:rsid w:val="000C543A"/>
    <w:rsid w:val="000C7F16"/>
    <w:rsid w:val="000D0D7F"/>
    <w:rsid w:val="000D1324"/>
    <w:rsid w:val="000D19F9"/>
    <w:rsid w:val="000D3BF7"/>
    <w:rsid w:val="000D4799"/>
    <w:rsid w:val="000D4E02"/>
    <w:rsid w:val="000D54C7"/>
    <w:rsid w:val="000D5F00"/>
    <w:rsid w:val="000D743B"/>
    <w:rsid w:val="000E0B1F"/>
    <w:rsid w:val="000E0C5A"/>
    <w:rsid w:val="000E154A"/>
    <w:rsid w:val="000E16CB"/>
    <w:rsid w:val="000E1B40"/>
    <w:rsid w:val="000E1DE6"/>
    <w:rsid w:val="000E2DFE"/>
    <w:rsid w:val="000E389E"/>
    <w:rsid w:val="000E3BCC"/>
    <w:rsid w:val="000E43AF"/>
    <w:rsid w:val="000E48FC"/>
    <w:rsid w:val="000E5669"/>
    <w:rsid w:val="000E5CF6"/>
    <w:rsid w:val="000E6E8B"/>
    <w:rsid w:val="000E70D8"/>
    <w:rsid w:val="000E7411"/>
    <w:rsid w:val="000F0012"/>
    <w:rsid w:val="000F0AD1"/>
    <w:rsid w:val="000F2A72"/>
    <w:rsid w:val="000F2B37"/>
    <w:rsid w:val="000F2D13"/>
    <w:rsid w:val="000F510D"/>
    <w:rsid w:val="000F69F4"/>
    <w:rsid w:val="000F6BC4"/>
    <w:rsid w:val="000F791F"/>
    <w:rsid w:val="0010145B"/>
    <w:rsid w:val="00103C15"/>
    <w:rsid w:val="001047F6"/>
    <w:rsid w:val="001061C8"/>
    <w:rsid w:val="0010680D"/>
    <w:rsid w:val="00106A66"/>
    <w:rsid w:val="00107077"/>
    <w:rsid w:val="00107BF4"/>
    <w:rsid w:val="0011017B"/>
    <w:rsid w:val="0011029B"/>
    <w:rsid w:val="00111F53"/>
    <w:rsid w:val="0011277B"/>
    <w:rsid w:val="001130AA"/>
    <w:rsid w:val="00113D5E"/>
    <w:rsid w:val="00114E90"/>
    <w:rsid w:val="0011587F"/>
    <w:rsid w:val="0011641C"/>
    <w:rsid w:val="0011688B"/>
    <w:rsid w:val="001173F4"/>
    <w:rsid w:val="001220CE"/>
    <w:rsid w:val="00122DEC"/>
    <w:rsid w:val="00124217"/>
    <w:rsid w:val="00125F80"/>
    <w:rsid w:val="00126A19"/>
    <w:rsid w:val="00127308"/>
    <w:rsid w:val="00131A45"/>
    <w:rsid w:val="00132570"/>
    <w:rsid w:val="00133EB0"/>
    <w:rsid w:val="00135570"/>
    <w:rsid w:val="00136423"/>
    <w:rsid w:val="0013772B"/>
    <w:rsid w:val="00137ED8"/>
    <w:rsid w:val="0014072C"/>
    <w:rsid w:val="00141C8E"/>
    <w:rsid w:val="001421B5"/>
    <w:rsid w:val="001422CD"/>
    <w:rsid w:val="001435EF"/>
    <w:rsid w:val="001447C9"/>
    <w:rsid w:val="00144B80"/>
    <w:rsid w:val="0014624B"/>
    <w:rsid w:val="001466A8"/>
    <w:rsid w:val="001500B1"/>
    <w:rsid w:val="001511DF"/>
    <w:rsid w:val="00151E42"/>
    <w:rsid w:val="00152BD4"/>
    <w:rsid w:val="00153121"/>
    <w:rsid w:val="00153A9A"/>
    <w:rsid w:val="00153E13"/>
    <w:rsid w:val="001549BB"/>
    <w:rsid w:val="0015523E"/>
    <w:rsid w:val="001552C6"/>
    <w:rsid w:val="0015785E"/>
    <w:rsid w:val="00157CF0"/>
    <w:rsid w:val="0016015B"/>
    <w:rsid w:val="00161B39"/>
    <w:rsid w:val="00162C1E"/>
    <w:rsid w:val="001634BB"/>
    <w:rsid w:val="001634DE"/>
    <w:rsid w:val="00165496"/>
    <w:rsid w:val="00165643"/>
    <w:rsid w:val="001661BD"/>
    <w:rsid w:val="00167850"/>
    <w:rsid w:val="001736EC"/>
    <w:rsid w:val="001749E0"/>
    <w:rsid w:val="001755AC"/>
    <w:rsid w:val="00175B45"/>
    <w:rsid w:val="00175D21"/>
    <w:rsid w:val="0017626A"/>
    <w:rsid w:val="0017668D"/>
    <w:rsid w:val="00176B88"/>
    <w:rsid w:val="00180664"/>
    <w:rsid w:val="00180FFE"/>
    <w:rsid w:val="001817D0"/>
    <w:rsid w:val="00182FCF"/>
    <w:rsid w:val="001831F7"/>
    <w:rsid w:val="0018349F"/>
    <w:rsid w:val="00183F68"/>
    <w:rsid w:val="00184761"/>
    <w:rsid w:val="0018485D"/>
    <w:rsid w:val="00184DC6"/>
    <w:rsid w:val="00186AB9"/>
    <w:rsid w:val="00187B10"/>
    <w:rsid w:val="0019086C"/>
    <w:rsid w:val="001910B3"/>
    <w:rsid w:val="00191EC0"/>
    <w:rsid w:val="00192050"/>
    <w:rsid w:val="00192487"/>
    <w:rsid w:val="00192D8E"/>
    <w:rsid w:val="00194D05"/>
    <w:rsid w:val="001955D4"/>
    <w:rsid w:val="00195852"/>
    <w:rsid w:val="00195D48"/>
    <w:rsid w:val="00196A73"/>
    <w:rsid w:val="0019711C"/>
    <w:rsid w:val="00197B21"/>
    <w:rsid w:val="001A0889"/>
    <w:rsid w:val="001A0BE7"/>
    <w:rsid w:val="001A0D0F"/>
    <w:rsid w:val="001A0E32"/>
    <w:rsid w:val="001A1FD1"/>
    <w:rsid w:val="001A4105"/>
    <w:rsid w:val="001A45D9"/>
    <w:rsid w:val="001A5B1E"/>
    <w:rsid w:val="001A63E4"/>
    <w:rsid w:val="001A6D43"/>
    <w:rsid w:val="001A7616"/>
    <w:rsid w:val="001A7E9E"/>
    <w:rsid w:val="001B0279"/>
    <w:rsid w:val="001B1E37"/>
    <w:rsid w:val="001B3527"/>
    <w:rsid w:val="001B4994"/>
    <w:rsid w:val="001B4DF7"/>
    <w:rsid w:val="001B610C"/>
    <w:rsid w:val="001B6916"/>
    <w:rsid w:val="001B6C79"/>
    <w:rsid w:val="001B70B9"/>
    <w:rsid w:val="001B77D0"/>
    <w:rsid w:val="001B7872"/>
    <w:rsid w:val="001C0951"/>
    <w:rsid w:val="001C158F"/>
    <w:rsid w:val="001C1A3E"/>
    <w:rsid w:val="001C20D1"/>
    <w:rsid w:val="001C227D"/>
    <w:rsid w:val="001C32F2"/>
    <w:rsid w:val="001C3513"/>
    <w:rsid w:val="001C3772"/>
    <w:rsid w:val="001C471E"/>
    <w:rsid w:val="001C4861"/>
    <w:rsid w:val="001C55F3"/>
    <w:rsid w:val="001C59B2"/>
    <w:rsid w:val="001C6E43"/>
    <w:rsid w:val="001C79F5"/>
    <w:rsid w:val="001D0441"/>
    <w:rsid w:val="001D0891"/>
    <w:rsid w:val="001D119B"/>
    <w:rsid w:val="001D27AF"/>
    <w:rsid w:val="001D400E"/>
    <w:rsid w:val="001D4596"/>
    <w:rsid w:val="001D642E"/>
    <w:rsid w:val="001D75BB"/>
    <w:rsid w:val="001E024E"/>
    <w:rsid w:val="001E2FBA"/>
    <w:rsid w:val="001E35DA"/>
    <w:rsid w:val="001E3BF0"/>
    <w:rsid w:val="001E3F38"/>
    <w:rsid w:val="001E46C0"/>
    <w:rsid w:val="001E4FB9"/>
    <w:rsid w:val="001E70CA"/>
    <w:rsid w:val="001E7E10"/>
    <w:rsid w:val="001F1052"/>
    <w:rsid w:val="001F12D4"/>
    <w:rsid w:val="001F130E"/>
    <w:rsid w:val="001F2860"/>
    <w:rsid w:val="001F31CD"/>
    <w:rsid w:val="001F33A7"/>
    <w:rsid w:val="001F3AE2"/>
    <w:rsid w:val="001F494A"/>
    <w:rsid w:val="001F528C"/>
    <w:rsid w:val="001F699B"/>
    <w:rsid w:val="001F7480"/>
    <w:rsid w:val="00202022"/>
    <w:rsid w:val="002024DE"/>
    <w:rsid w:val="00202780"/>
    <w:rsid w:val="00202BFA"/>
    <w:rsid w:val="00202CC3"/>
    <w:rsid w:val="00203B54"/>
    <w:rsid w:val="0020416B"/>
    <w:rsid w:val="0020492E"/>
    <w:rsid w:val="00205616"/>
    <w:rsid w:val="002058F2"/>
    <w:rsid w:val="00206490"/>
    <w:rsid w:val="00206851"/>
    <w:rsid w:val="00206922"/>
    <w:rsid w:val="002069F6"/>
    <w:rsid w:val="00207178"/>
    <w:rsid w:val="002071A3"/>
    <w:rsid w:val="0021177A"/>
    <w:rsid w:val="00214E5F"/>
    <w:rsid w:val="00215089"/>
    <w:rsid w:val="00215495"/>
    <w:rsid w:val="00217AA2"/>
    <w:rsid w:val="00220B6B"/>
    <w:rsid w:val="00220EA8"/>
    <w:rsid w:val="002216CC"/>
    <w:rsid w:val="00222BAE"/>
    <w:rsid w:val="002254B7"/>
    <w:rsid w:val="002258A2"/>
    <w:rsid w:val="00225F1A"/>
    <w:rsid w:val="00226792"/>
    <w:rsid w:val="002277A0"/>
    <w:rsid w:val="00227875"/>
    <w:rsid w:val="00227AB3"/>
    <w:rsid w:val="00230CCA"/>
    <w:rsid w:val="00231B2E"/>
    <w:rsid w:val="00231E39"/>
    <w:rsid w:val="00232932"/>
    <w:rsid w:val="002329BA"/>
    <w:rsid w:val="0023321C"/>
    <w:rsid w:val="0023390D"/>
    <w:rsid w:val="00233AA2"/>
    <w:rsid w:val="0023415B"/>
    <w:rsid w:val="0023417A"/>
    <w:rsid w:val="00235EFD"/>
    <w:rsid w:val="00236F0C"/>
    <w:rsid w:val="002403E6"/>
    <w:rsid w:val="00241021"/>
    <w:rsid w:val="00241476"/>
    <w:rsid w:val="00242A07"/>
    <w:rsid w:val="002446C2"/>
    <w:rsid w:val="00245640"/>
    <w:rsid w:val="00247317"/>
    <w:rsid w:val="00247380"/>
    <w:rsid w:val="0024780D"/>
    <w:rsid w:val="00251BA4"/>
    <w:rsid w:val="00252C89"/>
    <w:rsid w:val="00252E3D"/>
    <w:rsid w:val="00253647"/>
    <w:rsid w:val="002550A3"/>
    <w:rsid w:val="00255844"/>
    <w:rsid w:val="0025595E"/>
    <w:rsid w:val="00256810"/>
    <w:rsid w:val="00260960"/>
    <w:rsid w:val="00260AF8"/>
    <w:rsid w:val="00260E40"/>
    <w:rsid w:val="00261354"/>
    <w:rsid w:val="00261E74"/>
    <w:rsid w:val="0026286A"/>
    <w:rsid w:val="00262961"/>
    <w:rsid w:val="00262C88"/>
    <w:rsid w:val="002642D4"/>
    <w:rsid w:val="00264F78"/>
    <w:rsid w:val="0026578A"/>
    <w:rsid w:val="00266D3D"/>
    <w:rsid w:val="0026785F"/>
    <w:rsid w:val="00267CFE"/>
    <w:rsid w:val="0027065C"/>
    <w:rsid w:val="002711F5"/>
    <w:rsid w:val="00273A0E"/>
    <w:rsid w:val="00273D87"/>
    <w:rsid w:val="00274689"/>
    <w:rsid w:val="0027475E"/>
    <w:rsid w:val="00274BF8"/>
    <w:rsid w:val="00277D2E"/>
    <w:rsid w:val="00280367"/>
    <w:rsid w:val="00280581"/>
    <w:rsid w:val="002832AF"/>
    <w:rsid w:val="00283C56"/>
    <w:rsid w:val="002853C3"/>
    <w:rsid w:val="00285827"/>
    <w:rsid w:val="00285884"/>
    <w:rsid w:val="00286E82"/>
    <w:rsid w:val="00287951"/>
    <w:rsid w:val="0029012D"/>
    <w:rsid w:val="002904BA"/>
    <w:rsid w:val="00290788"/>
    <w:rsid w:val="00292888"/>
    <w:rsid w:val="002932B9"/>
    <w:rsid w:val="00294E05"/>
    <w:rsid w:val="00294ECA"/>
    <w:rsid w:val="002962EE"/>
    <w:rsid w:val="00296763"/>
    <w:rsid w:val="002967EF"/>
    <w:rsid w:val="002969FA"/>
    <w:rsid w:val="00296EC0"/>
    <w:rsid w:val="002979BB"/>
    <w:rsid w:val="002A153A"/>
    <w:rsid w:val="002A200F"/>
    <w:rsid w:val="002A35D9"/>
    <w:rsid w:val="002A3962"/>
    <w:rsid w:val="002A39D2"/>
    <w:rsid w:val="002A3F45"/>
    <w:rsid w:val="002A4D62"/>
    <w:rsid w:val="002A76F1"/>
    <w:rsid w:val="002B0A8A"/>
    <w:rsid w:val="002B393C"/>
    <w:rsid w:val="002B3C60"/>
    <w:rsid w:val="002B495A"/>
    <w:rsid w:val="002B4E6A"/>
    <w:rsid w:val="002B59EE"/>
    <w:rsid w:val="002B5D7D"/>
    <w:rsid w:val="002B664A"/>
    <w:rsid w:val="002B75D9"/>
    <w:rsid w:val="002B7E70"/>
    <w:rsid w:val="002C1280"/>
    <w:rsid w:val="002C146A"/>
    <w:rsid w:val="002C1729"/>
    <w:rsid w:val="002C1E56"/>
    <w:rsid w:val="002C2F98"/>
    <w:rsid w:val="002C3FB9"/>
    <w:rsid w:val="002C4EB2"/>
    <w:rsid w:val="002C4EB5"/>
    <w:rsid w:val="002C5882"/>
    <w:rsid w:val="002C61B4"/>
    <w:rsid w:val="002D05CF"/>
    <w:rsid w:val="002D116B"/>
    <w:rsid w:val="002D158E"/>
    <w:rsid w:val="002D20EE"/>
    <w:rsid w:val="002D3AB1"/>
    <w:rsid w:val="002D3B71"/>
    <w:rsid w:val="002D7612"/>
    <w:rsid w:val="002D7A6B"/>
    <w:rsid w:val="002E03F2"/>
    <w:rsid w:val="002E0D12"/>
    <w:rsid w:val="002E12AB"/>
    <w:rsid w:val="002E2D4D"/>
    <w:rsid w:val="002E3C16"/>
    <w:rsid w:val="002E3F65"/>
    <w:rsid w:val="002E3FAD"/>
    <w:rsid w:val="002E51EC"/>
    <w:rsid w:val="002E6ED7"/>
    <w:rsid w:val="002E7452"/>
    <w:rsid w:val="002E7986"/>
    <w:rsid w:val="002F00D7"/>
    <w:rsid w:val="002F1600"/>
    <w:rsid w:val="002F1A5F"/>
    <w:rsid w:val="002F20C6"/>
    <w:rsid w:val="002F276F"/>
    <w:rsid w:val="002F419A"/>
    <w:rsid w:val="002F476D"/>
    <w:rsid w:val="002F4995"/>
    <w:rsid w:val="002F6C5C"/>
    <w:rsid w:val="002F721E"/>
    <w:rsid w:val="002F7BD3"/>
    <w:rsid w:val="00301CDA"/>
    <w:rsid w:val="00302FEF"/>
    <w:rsid w:val="00304075"/>
    <w:rsid w:val="00305B5E"/>
    <w:rsid w:val="003064C9"/>
    <w:rsid w:val="0030771C"/>
    <w:rsid w:val="00307DE1"/>
    <w:rsid w:val="00310E5C"/>
    <w:rsid w:val="003121D7"/>
    <w:rsid w:val="0031278B"/>
    <w:rsid w:val="00312A08"/>
    <w:rsid w:val="00314D62"/>
    <w:rsid w:val="00315191"/>
    <w:rsid w:val="00315FEB"/>
    <w:rsid w:val="003176F3"/>
    <w:rsid w:val="003205DE"/>
    <w:rsid w:val="003205F2"/>
    <w:rsid w:val="00321045"/>
    <w:rsid w:val="003230C3"/>
    <w:rsid w:val="003236DC"/>
    <w:rsid w:val="00323C91"/>
    <w:rsid w:val="003244C5"/>
    <w:rsid w:val="00324EF0"/>
    <w:rsid w:val="00326A17"/>
    <w:rsid w:val="00327DA1"/>
    <w:rsid w:val="00327E0A"/>
    <w:rsid w:val="00330821"/>
    <w:rsid w:val="003317B8"/>
    <w:rsid w:val="003318BB"/>
    <w:rsid w:val="0033231D"/>
    <w:rsid w:val="00332A8C"/>
    <w:rsid w:val="00332D60"/>
    <w:rsid w:val="003330E2"/>
    <w:rsid w:val="00333F4B"/>
    <w:rsid w:val="0033461B"/>
    <w:rsid w:val="00334F8E"/>
    <w:rsid w:val="00335577"/>
    <w:rsid w:val="00336850"/>
    <w:rsid w:val="003374F5"/>
    <w:rsid w:val="00337A18"/>
    <w:rsid w:val="0034021B"/>
    <w:rsid w:val="003405D1"/>
    <w:rsid w:val="00340665"/>
    <w:rsid w:val="00341494"/>
    <w:rsid w:val="003424DC"/>
    <w:rsid w:val="003432AF"/>
    <w:rsid w:val="003447EC"/>
    <w:rsid w:val="00344DA7"/>
    <w:rsid w:val="003452BB"/>
    <w:rsid w:val="00345F50"/>
    <w:rsid w:val="00346771"/>
    <w:rsid w:val="00347A94"/>
    <w:rsid w:val="00347D79"/>
    <w:rsid w:val="00350B21"/>
    <w:rsid w:val="0035170D"/>
    <w:rsid w:val="00352144"/>
    <w:rsid w:val="003521E5"/>
    <w:rsid w:val="00352C3A"/>
    <w:rsid w:val="0035391F"/>
    <w:rsid w:val="00354102"/>
    <w:rsid w:val="003547F2"/>
    <w:rsid w:val="003549C9"/>
    <w:rsid w:val="00354B00"/>
    <w:rsid w:val="00354CEC"/>
    <w:rsid w:val="00356F4D"/>
    <w:rsid w:val="00356FDB"/>
    <w:rsid w:val="0035726F"/>
    <w:rsid w:val="0036087C"/>
    <w:rsid w:val="003610D1"/>
    <w:rsid w:val="003613F8"/>
    <w:rsid w:val="00361464"/>
    <w:rsid w:val="00361562"/>
    <w:rsid w:val="00361576"/>
    <w:rsid w:val="00362FEE"/>
    <w:rsid w:val="00363A87"/>
    <w:rsid w:val="00364223"/>
    <w:rsid w:val="0036692E"/>
    <w:rsid w:val="00367237"/>
    <w:rsid w:val="00370A52"/>
    <w:rsid w:val="00370C36"/>
    <w:rsid w:val="003710AE"/>
    <w:rsid w:val="003724C1"/>
    <w:rsid w:val="00372CF4"/>
    <w:rsid w:val="00373437"/>
    <w:rsid w:val="003738B4"/>
    <w:rsid w:val="00373D06"/>
    <w:rsid w:val="003746B8"/>
    <w:rsid w:val="00375732"/>
    <w:rsid w:val="00376CB0"/>
    <w:rsid w:val="00377F47"/>
    <w:rsid w:val="00377FE7"/>
    <w:rsid w:val="003805DF"/>
    <w:rsid w:val="00381D96"/>
    <w:rsid w:val="00382792"/>
    <w:rsid w:val="0038290F"/>
    <w:rsid w:val="003838E3"/>
    <w:rsid w:val="00384A79"/>
    <w:rsid w:val="00384DDB"/>
    <w:rsid w:val="00387884"/>
    <w:rsid w:val="00387ABD"/>
    <w:rsid w:val="003901DA"/>
    <w:rsid w:val="00391A96"/>
    <w:rsid w:val="00392711"/>
    <w:rsid w:val="00392944"/>
    <w:rsid w:val="0039318F"/>
    <w:rsid w:val="00393B89"/>
    <w:rsid w:val="00394E5C"/>
    <w:rsid w:val="003951B7"/>
    <w:rsid w:val="00395734"/>
    <w:rsid w:val="003962DD"/>
    <w:rsid w:val="00396B90"/>
    <w:rsid w:val="00397C3A"/>
    <w:rsid w:val="00397C40"/>
    <w:rsid w:val="003A0AD8"/>
    <w:rsid w:val="003A116C"/>
    <w:rsid w:val="003A1906"/>
    <w:rsid w:val="003A2AD0"/>
    <w:rsid w:val="003A331A"/>
    <w:rsid w:val="003A494C"/>
    <w:rsid w:val="003A499D"/>
    <w:rsid w:val="003A7DE2"/>
    <w:rsid w:val="003B16FC"/>
    <w:rsid w:val="003B24C1"/>
    <w:rsid w:val="003B27DD"/>
    <w:rsid w:val="003B3CA8"/>
    <w:rsid w:val="003B52CB"/>
    <w:rsid w:val="003B5954"/>
    <w:rsid w:val="003B59A7"/>
    <w:rsid w:val="003B7014"/>
    <w:rsid w:val="003C1C41"/>
    <w:rsid w:val="003C2ED5"/>
    <w:rsid w:val="003C40A5"/>
    <w:rsid w:val="003C431A"/>
    <w:rsid w:val="003C44B1"/>
    <w:rsid w:val="003C4617"/>
    <w:rsid w:val="003C48D6"/>
    <w:rsid w:val="003C4930"/>
    <w:rsid w:val="003C49F1"/>
    <w:rsid w:val="003C594A"/>
    <w:rsid w:val="003C5BCD"/>
    <w:rsid w:val="003C7A8E"/>
    <w:rsid w:val="003D0B2A"/>
    <w:rsid w:val="003D201C"/>
    <w:rsid w:val="003D25DB"/>
    <w:rsid w:val="003D2B01"/>
    <w:rsid w:val="003D3BFD"/>
    <w:rsid w:val="003D79E6"/>
    <w:rsid w:val="003D7BE9"/>
    <w:rsid w:val="003D7C84"/>
    <w:rsid w:val="003E0C18"/>
    <w:rsid w:val="003E2B8F"/>
    <w:rsid w:val="003E4C47"/>
    <w:rsid w:val="003E4ED0"/>
    <w:rsid w:val="003E4FC5"/>
    <w:rsid w:val="003E557E"/>
    <w:rsid w:val="003E5F6E"/>
    <w:rsid w:val="003E6EBF"/>
    <w:rsid w:val="003E71B0"/>
    <w:rsid w:val="003E7815"/>
    <w:rsid w:val="003F0B6F"/>
    <w:rsid w:val="003F1357"/>
    <w:rsid w:val="003F2B55"/>
    <w:rsid w:val="003F3AB0"/>
    <w:rsid w:val="003F3EA7"/>
    <w:rsid w:val="003F5CF6"/>
    <w:rsid w:val="003F5E24"/>
    <w:rsid w:val="003F680F"/>
    <w:rsid w:val="003F68BB"/>
    <w:rsid w:val="00400AED"/>
    <w:rsid w:val="00401536"/>
    <w:rsid w:val="00401738"/>
    <w:rsid w:val="00401D6B"/>
    <w:rsid w:val="00401DB8"/>
    <w:rsid w:val="004022AD"/>
    <w:rsid w:val="00402453"/>
    <w:rsid w:val="004025F6"/>
    <w:rsid w:val="0040424D"/>
    <w:rsid w:val="004047C8"/>
    <w:rsid w:val="00404C47"/>
    <w:rsid w:val="00404F15"/>
    <w:rsid w:val="0040536C"/>
    <w:rsid w:val="00405C7B"/>
    <w:rsid w:val="00405FBF"/>
    <w:rsid w:val="004062C0"/>
    <w:rsid w:val="00407672"/>
    <w:rsid w:val="00407B60"/>
    <w:rsid w:val="00407BB9"/>
    <w:rsid w:val="00407FAD"/>
    <w:rsid w:val="004100D2"/>
    <w:rsid w:val="004104FD"/>
    <w:rsid w:val="0041076A"/>
    <w:rsid w:val="0041136C"/>
    <w:rsid w:val="00412A97"/>
    <w:rsid w:val="00413B99"/>
    <w:rsid w:val="004141E5"/>
    <w:rsid w:val="004153EA"/>
    <w:rsid w:val="0041594A"/>
    <w:rsid w:val="00415BF3"/>
    <w:rsid w:val="004165F8"/>
    <w:rsid w:val="0041694F"/>
    <w:rsid w:val="00416E35"/>
    <w:rsid w:val="00417457"/>
    <w:rsid w:val="00417964"/>
    <w:rsid w:val="00417E75"/>
    <w:rsid w:val="00421822"/>
    <w:rsid w:val="0042190D"/>
    <w:rsid w:val="00421B64"/>
    <w:rsid w:val="004229F8"/>
    <w:rsid w:val="004248A8"/>
    <w:rsid w:val="00425B58"/>
    <w:rsid w:val="00425FB5"/>
    <w:rsid w:val="00425FD2"/>
    <w:rsid w:val="004260C5"/>
    <w:rsid w:val="00426C61"/>
    <w:rsid w:val="0042715F"/>
    <w:rsid w:val="0042795B"/>
    <w:rsid w:val="00430926"/>
    <w:rsid w:val="0043127A"/>
    <w:rsid w:val="00431FE7"/>
    <w:rsid w:val="00432533"/>
    <w:rsid w:val="00432A40"/>
    <w:rsid w:val="004341C2"/>
    <w:rsid w:val="004350D6"/>
    <w:rsid w:val="004359BA"/>
    <w:rsid w:val="00435E21"/>
    <w:rsid w:val="0044114F"/>
    <w:rsid w:val="00442329"/>
    <w:rsid w:val="0044298A"/>
    <w:rsid w:val="00442B7D"/>
    <w:rsid w:val="004431C9"/>
    <w:rsid w:val="00443E00"/>
    <w:rsid w:val="00444B2D"/>
    <w:rsid w:val="00444D8C"/>
    <w:rsid w:val="00445FF2"/>
    <w:rsid w:val="004461C7"/>
    <w:rsid w:val="00446ED9"/>
    <w:rsid w:val="004473E9"/>
    <w:rsid w:val="00447842"/>
    <w:rsid w:val="00450757"/>
    <w:rsid w:val="00451263"/>
    <w:rsid w:val="004517A1"/>
    <w:rsid w:val="00451B34"/>
    <w:rsid w:val="00453979"/>
    <w:rsid w:val="00454CD5"/>
    <w:rsid w:val="00455699"/>
    <w:rsid w:val="00455C43"/>
    <w:rsid w:val="00461359"/>
    <w:rsid w:val="00461FD5"/>
    <w:rsid w:val="004622B6"/>
    <w:rsid w:val="004622B9"/>
    <w:rsid w:val="004626EE"/>
    <w:rsid w:val="00462D6C"/>
    <w:rsid w:val="004631EA"/>
    <w:rsid w:val="00464F44"/>
    <w:rsid w:val="00465859"/>
    <w:rsid w:val="004702B5"/>
    <w:rsid w:val="0047116B"/>
    <w:rsid w:val="00471316"/>
    <w:rsid w:val="00472EAB"/>
    <w:rsid w:val="00472FC4"/>
    <w:rsid w:val="0047307C"/>
    <w:rsid w:val="004731DB"/>
    <w:rsid w:val="0047342A"/>
    <w:rsid w:val="00473595"/>
    <w:rsid w:val="00473A3B"/>
    <w:rsid w:val="00473AAE"/>
    <w:rsid w:val="004745A7"/>
    <w:rsid w:val="0047509C"/>
    <w:rsid w:val="004771C4"/>
    <w:rsid w:val="00482E68"/>
    <w:rsid w:val="00483C6F"/>
    <w:rsid w:val="00483F9A"/>
    <w:rsid w:val="0048405E"/>
    <w:rsid w:val="00484610"/>
    <w:rsid w:val="004846A7"/>
    <w:rsid w:val="00484F6E"/>
    <w:rsid w:val="00485B09"/>
    <w:rsid w:val="0048784B"/>
    <w:rsid w:val="00490A72"/>
    <w:rsid w:val="00490B4B"/>
    <w:rsid w:val="00490F41"/>
    <w:rsid w:val="00491609"/>
    <w:rsid w:val="00494843"/>
    <w:rsid w:val="00495D08"/>
    <w:rsid w:val="00495FB9"/>
    <w:rsid w:val="004965BB"/>
    <w:rsid w:val="00496797"/>
    <w:rsid w:val="004969EF"/>
    <w:rsid w:val="004A27A1"/>
    <w:rsid w:val="004A3521"/>
    <w:rsid w:val="004A4172"/>
    <w:rsid w:val="004A43AF"/>
    <w:rsid w:val="004A4CD5"/>
    <w:rsid w:val="004A5FA3"/>
    <w:rsid w:val="004A64F1"/>
    <w:rsid w:val="004A7E78"/>
    <w:rsid w:val="004B026C"/>
    <w:rsid w:val="004B0E8A"/>
    <w:rsid w:val="004B1953"/>
    <w:rsid w:val="004B29D6"/>
    <w:rsid w:val="004B2D60"/>
    <w:rsid w:val="004B4E03"/>
    <w:rsid w:val="004B5A55"/>
    <w:rsid w:val="004B5E2B"/>
    <w:rsid w:val="004B67BE"/>
    <w:rsid w:val="004B7659"/>
    <w:rsid w:val="004B768A"/>
    <w:rsid w:val="004C1225"/>
    <w:rsid w:val="004C12A6"/>
    <w:rsid w:val="004C217B"/>
    <w:rsid w:val="004C2430"/>
    <w:rsid w:val="004C28E7"/>
    <w:rsid w:val="004C3054"/>
    <w:rsid w:val="004C3348"/>
    <w:rsid w:val="004C3DBC"/>
    <w:rsid w:val="004C6211"/>
    <w:rsid w:val="004C7E7F"/>
    <w:rsid w:val="004D0828"/>
    <w:rsid w:val="004D3938"/>
    <w:rsid w:val="004D4A2D"/>
    <w:rsid w:val="004D4D11"/>
    <w:rsid w:val="004D647E"/>
    <w:rsid w:val="004D6AB1"/>
    <w:rsid w:val="004D7896"/>
    <w:rsid w:val="004D7C86"/>
    <w:rsid w:val="004E03E6"/>
    <w:rsid w:val="004E166B"/>
    <w:rsid w:val="004E1A51"/>
    <w:rsid w:val="004E1A8D"/>
    <w:rsid w:val="004E20A4"/>
    <w:rsid w:val="004E36F8"/>
    <w:rsid w:val="004E4265"/>
    <w:rsid w:val="004E6736"/>
    <w:rsid w:val="004E6EDD"/>
    <w:rsid w:val="004E7206"/>
    <w:rsid w:val="004E7FEA"/>
    <w:rsid w:val="004F0E03"/>
    <w:rsid w:val="004F0EF2"/>
    <w:rsid w:val="004F133E"/>
    <w:rsid w:val="004F1EA3"/>
    <w:rsid w:val="004F334F"/>
    <w:rsid w:val="004F437F"/>
    <w:rsid w:val="004F4919"/>
    <w:rsid w:val="004F5494"/>
    <w:rsid w:val="004F60E9"/>
    <w:rsid w:val="004F6404"/>
    <w:rsid w:val="004F6786"/>
    <w:rsid w:val="004F698D"/>
    <w:rsid w:val="004F6FE7"/>
    <w:rsid w:val="004F74C7"/>
    <w:rsid w:val="00501A0C"/>
    <w:rsid w:val="00501BC2"/>
    <w:rsid w:val="00504458"/>
    <w:rsid w:val="00505CDA"/>
    <w:rsid w:val="00506F68"/>
    <w:rsid w:val="005077C0"/>
    <w:rsid w:val="00510902"/>
    <w:rsid w:val="00513EE6"/>
    <w:rsid w:val="00517A4A"/>
    <w:rsid w:val="00517EF0"/>
    <w:rsid w:val="00520293"/>
    <w:rsid w:val="00520534"/>
    <w:rsid w:val="00521E3C"/>
    <w:rsid w:val="0052282D"/>
    <w:rsid w:val="00522C47"/>
    <w:rsid w:val="0052537D"/>
    <w:rsid w:val="00526869"/>
    <w:rsid w:val="00527826"/>
    <w:rsid w:val="00530159"/>
    <w:rsid w:val="00532011"/>
    <w:rsid w:val="005331FA"/>
    <w:rsid w:val="00533FF0"/>
    <w:rsid w:val="005341B3"/>
    <w:rsid w:val="0053589F"/>
    <w:rsid w:val="00537BDB"/>
    <w:rsid w:val="00537D29"/>
    <w:rsid w:val="0054019B"/>
    <w:rsid w:val="005408A0"/>
    <w:rsid w:val="00541402"/>
    <w:rsid w:val="00543626"/>
    <w:rsid w:val="00543B53"/>
    <w:rsid w:val="00543C04"/>
    <w:rsid w:val="00543F78"/>
    <w:rsid w:val="0054468B"/>
    <w:rsid w:val="0054549D"/>
    <w:rsid w:val="005459C2"/>
    <w:rsid w:val="00545F62"/>
    <w:rsid w:val="00545FB7"/>
    <w:rsid w:val="00546929"/>
    <w:rsid w:val="0054693D"/>
    <w:rsid w:val="00547442"/>
    <w:rsid w:val="00551D1A"/>
    <w:rsid w:val="00552142"/>
    <w:rsid w:val="005552C1"/>
    <w:rsid w:val="005559BE"/>
    <w:rsid w:val="005564AE"/>
    <w:rsid w:val="0055658C"/>
    <w:rsid w:val="005565BC"/>
    <w:rsid w:val="00556885"/>
    <w:rsid w:val="00557390"/>
    <w:rsid w:val="00557CAA"/>
    <w:rsid w:val="00557D62"/>
    <w:rsid w:val="0056237E"/>
    <w:rsid w:val="00562B6B"/>
    <w:rsid w:val="00563584"/>
    <w:rsid w:val="00563EBD"/>
    <w:rsid w:val="00565307"/>
    <w:rsid w:val="0056567E"/>
    <w:rsid w:val="00566603"/>
    <w:rsid w:val="00566AE2"/>
    <w:rsid w:val="005677CB"/>
    <w:rsid w:val="00567891"/>
    <w:rsid w:val="00567C41"/>
    <w:rsid w:val="00570EAC"/>
    <w:rsid w:val="005710FD"/>
    <w:rsid w:val="00571CB4"/>
    <w:rsid w:val="00572219"/>
    <w:rsid w:val="00572354"/>
    <w:rsid w:val="005730F2"/>
    <w:rsid w:val="00574457"/>
    <w:rsid w:val="005749D4"/>
    <w:rsid w:val="005761DC"/>
    <w:rsid w:val="0057620C"/>
    <w:rsid w:val="00576A4B"/>
    <w:rsid w:val="00580405"/>
    <w:rsid w:val="005812B8"/>
    <w:rsid w:val="005821A9"/>
    <w:rsid w:val="00582A29"/>
    <w:rsid w:val="00583E1D"/>
    <w:rsid w:val="0058461D"/>
    <w:rsid w:val="00586A9D"/>
    <w:rsid w:val="0058724A"/>
    <w:rsid w:val="00587406"/>
    <w:rsid w:val="005876C8"/>
    <w:rsid w:val="00591608"/>
    <w:rsid w:val="005918BE"/>
    <w:rsid w:val="00591FC3"/>
    <w:rsid w:val="00593D87"/>
    <w:rsid w:val="0059601D"/>
    <w:rsid w:val="0059691E"/>
    <w:rsid w:val="005A1270"/>
    <w:rsid w:val="005A204A"/>
    <w:rsid w:val="005A210B"/>
    <w:rsid w:val="005A2676"/>
    <w:rsid w:val="005A2A25"/>
    <w:rsid w:val="005A316E"/>
    <w:rsid w:val="005A42B9"/>
    <w:rsid w:val="005A431D"/>
    <w:rsid w:val="005A4811"/>
    <w:rsid w:val="005A49FB"/>
    <w:rsid w:val="005A5682"/>
    <w:rsid w:val="005A5ADE"/>
    <w:rsid w:val="005A5CB4"/>
    <w:rsid w:val="005A6A0B"/>
    <w:rsid w:val="005A7698"/>
    <w:rsid w:val="005A79B0"/>
    <w:rsid w:val="005A7B3D"/>
    <w:rsid w:val="005B0376"/>
    <w:rsid w:val="005B07CE"/>
    <w:rsid w:val="005B13C8"/>
    <w:rsid w:val="005B1659"/>
    <w:rsid w:val="005B294B"/>
    <w:rsid w:val="005B2C41"/>
    <w:rsid w:val="005B2F74"/>
    <w:rsid w:val="005B3F83"/>
    <w:rsid w:val="005B42C7"/>
    <w:rsid w:val="005B43A3"/>
    <w:rsid w:val="005B4A9A"/>
    <w:rsid w:val="005B4B87"/>
    <w:rsid w:val="005B4DFC"/>
    <w:rsid w:val="005B63E5"/>
    <w:rsid w:val="005B6B6B"/>
    <w:rsid w:val="005C05BE"/>
    <w:rsid w:val="005C4B0D"/>
    <w:rsid w:val="005C5C75"/>
    <w:rsid w:val="005C5D9D"/>
    <w:rsid w:val="005C7741"/>
    <w:rsid w:val="005D150A"/>
    <w:rsid w:val="005D1A52"/>
    <w:rsid w:val="005D2598"/>
    <w:rsid w:val="005D32C3"/>
    <w:rsid w:val="005D3C5C"/>
    <w:rsid w:val="005D40E4"/>
    <w:rsid w:val="005D4150"/>
    <w:rsid w:val="005D51EB"/>
    <w:rsid w:val="005D56CE"/>
    <w:rsid w:val="005D620D"/>
    <w:rsid w:val="005E01E4"/>
    <w:rsid w:val="005E0798"/>
    <w:rsid w:val="005E1121"/>
    <w:rsid w:val="005E1D56"/>
    <w:rsid w:val="005E3096"/>
    <w:rsid w:val="005E344F"/>
    <w:rsid w:val="005E395A"/>
    <w:rsid w:val="005E4037"/>
    <w:rsid w:val="005E5638"/>
    <w:rsid w:val="005E61A3"/>
    <w:rsid w:val="005E71BF"/>
    <w:rsid w:val="005E73E4"/>
    <w:rsid w:val="005E78E0"/>
    <w:rsid w:val="005E7F7B"/>
    <w:rsid w:val="005F0E76"/>
    <w:rsid w:val="005F17BF"/>
    <w:rsid w:val="005F551B"/>
    <w:rsid w:val="005F5A84"/>
    <w:rsid w:val="005F6438"/>
    <w:rsid w:val="005F69F7"/>
    <w:rsid w:val="006003B7"/>
    <w:rsid w:val="00601692"/>
    <w:rsid w:val="0060175F"/>
    <w:rsid w:val="00601E3B"/>
    <w:rsid w:val="0060306E"/>
    <w:rsid w:val="00604C70"/>
    <w:rsid w:val="006060CD"/>
    <w:rsid w:val="0061103F"/>
    <w:rsid w:val="0061214A"/>
    <w:rsid w:val="00613A0B"/>
    <w:rsid w:val="00614704"/>
    <w:rsid w:val="00615240"/>
    <w:rsid w:val="00616DF6"/>
    <w:rsid w:val="00620942"/>
    <w:rsid w:val="00622A85"/>
    <w:rsid w:val="00622C00"/>
    <w:rsid w:val="006239D6"/>
    <w:rsid w:val="00623C8E"/>
    <w:rsid w:val="006245A4"/>
    <w:rsid w:val="00625273"/>
    <w:rsid w:val="006268BC"/>
    <w:rsid w:val="006275DE"/>
    <w:rsid w:val="00627605"/>
    <w:rsid w:val="00631590"/>
    <w:rsid w:val="006326AB"/>
    <w:rsid w:val="0063275A"/>
    <w:rsid w:val="00633051"/>
    <w:rsid w:val="00633AE6"/>
    <w:rsid w:val="00634155"/>
    <w:rsid w:val="006341CE"/>
    <w:rsid w:val="006342F7"/>
    <w:rsid w:val="00634305"/>
    <w:rsid w:val="006343AE"/>
    <w:rsid w:val="00635C3E"/>
    <w:rsid w:val="00637146"/>
    <w:rsid w:val="00637190"/>
    <w:rsid w:val="006377B0"/>
    <w:rsid w:val="006377CB"/>
    <w:rsid w:val="00640777"/>
    <w:rsid w:val="006412FE"/>
    <w:rsid w:val="00641E16"/>
    <w:rsid w:val="00642315"/>
    <w:rsid w:val="006439F1"/>
    <w:rsid w:val="00645773"/>
    <w:rsid w:val="00645992"/>
    <w:rsid w:val="00646FF6"/>
    <w:rsid w:val="00647948"/>
    <w:rsid w:val="00647E6B"/>
    <w:rsid w:val="006503EC"/>
    <w:rsid w:val="00650849"/>
    <w:rsid w:val="006508DF"/>
    <w:rsid w:val="00652456"/>
    <w:rsid w:val="00653AC1"/>
    <w:rsid w:val="00653B2D"/>
    <w:rsid w:val="00653B4E"/>
    <w:rsid w:val="00653D28"/>
    <w:rsid w:val="006556E4"/>
    <w:rsid w:val="00656FC4"/>
    <w:rsid w:val="00657022"/>
    <w:rsid w:val="006572B5"/>
    <w:rsid w:val="00657BC1"/>
    <w:rsid w:val="00657CCF"/>
    <w:rsid w:val="00657F98"/>
    <w:rsid w:val="00660E92"/>
    <w:rsid w:val="0066175F"/>
    <w:rsid w:val="00661AFC"/>
    <w:rsid w:val="00661ECB"/>
    <w:rsid w:val="00662200"/>
    <w:rsid w:val="00662528"/>
    <w:rsid w:val="0066340B"/>
    <w:rsid w:val="006638EB"/>
    <w:rsid w:val="00663D5A"/>
    <w:rsid w:val="006644BC"/>
    <w:rsid w:val="00665890"/>
    <w:rsid w:val="00666928"/>
    <w:rsid w:val="006669AB"/>
    <w:rsid w:val="006702E1"/>
    <w:rsid w:val="006715DE"/>
    <w:rsid w:val="00671F28"/>
    <w:rsid w:val="00673296"/>
    <w:rsid w:val="00673E18"/>
    <w:rsid w:val="00676825"/>
    <w:rsid w:val="00680100"/>
    <w:rsid w:val="00680855"/>
    <w:rsid w:val="00682698"/>
    <w:rsid w:val="006831B6"/>
    <w:rsid w:val="006834BA"/>
    <w:rsid w:val="0068458D"/>
    <w:rsid w:val="00684811"/>
    <w:rsid w:val="00684B47"/>
    <w:rsid w:val="0068512C"/>
    <w:rsid w:val="00685134"/>
    <w:rsid w:val="00686563"/>
    <w:rsid w:val="00686DFB"/>
    <w:rsid w:val="006909F0"/>
    <w:rsid w:val="00691E06"/>
    <w:rsid w:val="00692DEF"/>
    <w:rsid w:val="00693B9E"/>
    <w:rsid w:val="00693BEA"/>
    <w:rsid w:val="00693E9C"/>
    <w:rsid w:val="00695D84"/>
    <w:rsid w:val="00697264"/>
    <w:rsid w:val="006A054B"/>
    <w:rsid w:val="006A1FA2"/>
    <w:rsid w:val="006A255F"/>
    <w:rsid w:val="006A39DA"/>
    <w:rsid w:val="006A3BB5"/>
    <w:rsid w:val="006A4D2F"/>
    <w:rsid w:val="006A4EF9"/>
    <w:rsid w:val="006A4F5C"/>
    <w:rsid w:val="006A5232"/>
    <w:rsid w:val="006A58C9"/>
    <w:rsid w:val="006A5D1C"/>
    <w:rsid w:val="006A5D9C"/>
    <w:rsid w:val="006A6779"/>
    <w:rsid w:val="006B0997"/>
    <w:rsid w:val="006B1671"/>
    <w:rsid w:val="006B1CC2"/>
    <w:rsid w:val="006B240B"/>
    <w:rsid w:val="006B2BA7"/>
    <w:rsid w:val="006B404B"/>
    <w:rsid w:val="006B418B"/>
    <w:rsid w:val="006B4FD0"/>
    <w:rsid w:val="006B5D3C"/>
    <w:rsid w:val="006B62B7"/>
    <w:rsid w:val="006B6AD3"/>
    <w:rsid w:val="006B6F2D"/>
    <w:rsid w:val="006C0024"/>
    <w:rsid w:val="006C05C4"/>
    <w:rsid w:val="006C2C13"/>
    <w:rsid w:val="006C371B"/>
    <w:rsid w:val="006C4BC8"/>
    <w:rsid w:val="006C5F6C"/>
    <w:rsid w:val="006C6313"/>
    <w:rsid w:val="006D0710"/>
    <w:rsid w:val="006D1892"/>
    <w:rsid w:val="006D27C6"/>
    <w:rsid w:val="006D33F6"/>
    <w:rsid w:val="006D38F8"/>
    <w:rsid w:val="006D4290"/>
    <w:rsid w:val="006D62BC"/>
    <w:rsid w:val="006D779B"/>
    <w:rsid w:val="006E294E"/>
    <w:rsid w:val="006E3055"/>
    <w:rsid w:val="006E3639"/>
    <w:rsid w:val="006E5963"/>
    <w:rsid w:val="006E6643"/>
    <w:rsid w:val="006E6B06"/>
    <w:rsid w:val="006E770D"/>
    <w:rsid w:val="006F0B49"/>
    <w:rsid w:val="006F0E40"/>
    <w:rsid w:val="006F1E6E"/>
    <w:rsid w:val="006F213B"/>
    <w:rsid w:val="006F2DB3"/>
    <w:rsid w:val="006F51AA"/>
    <w:rsid w:val="006F5264"/>
    <w:rsid w:val="006F67C3"/>
    <w:rsid w:val="006F6AC3"/>
    <w:rsid w:val="006F731E"/>
    <w:rsid w:val="00700ECA"/>
    <w:rsid w:val="00702EF6"/>
    <w:rsid w:val="00705883"/>
    <w:rsid w:val="00707A8A"/>
    <w:rsid w:val="00711AA5"/>
    <w:rsid w:val="00712431"/>
    <w:rsid w:val="0071379E"/>
    <w:rsid w:val="00714234"/>
    <w:rsid w:val="00715DA5"/>
    <w:rsid w:val="00716F5D"/>
    <w:rsid w:val="007211AB"/>
    <w:rsid w:val="00721932"/>
    <w:rsid w:val="0072358C"/>
    <w:rsid w:val="0072374E"/>
    <w:rsid w:val="007248A1"/>
    <w:rsid w:val="00724CCB"/>
    <w:rsid w:val="00726750"/>
    <w:rsid w:val="007267C6"/>
    <w:rsid w:val="00726D92"/>
    <w:rsid w:val="00730308"/>
    <w:rsid w:val="0073097F"/>
    <w:rsid w:val="00731199"/>
    <w:rsid w:val="007315D0"/>
    <w:rsid w:val="007316BC"/>
    <w:rsid w:val="007327DB"/>
    <w:rsid w:val="007331EB"/>
    <w:rsid w:val="00735E15"/>
    <w:rsid w:val="00736096"/>
    <w:rsid w:val="007368FB"/>
    <w:rsid w:val="00737015"/>
    <w:rsid w:val="00740309"/>
    <w:rsid w:val="007409F7"/>
    <w:rsid w:val="00740BB8"/>
    <w:rsid w:val="0074105A"/>
    <w:rsid w:val="007413A0"/>
    <w:rsid w:val="0074180A"/>
    <w:rsid w:val="00741DCA"/>
    <w:rsid w:val="00741DFC"/>
    <w:rsid w:val="00742205"/>
    <w:rsid w:val="007463DA"/>
    <w:rsid w:val="00746912"/>
    <w:rsid w:val="0074791F"/>
    <w:rsid w:val="00747B39"/>
    <w:rsid w:val="00750BE1"/>
    <w:rsid w:val="00751062"/>
    <w:rsid w:val="007513D6"/>
    <w:rsid w:val="007514F8"/>
    <w:rsid w:val="007526B1"/>
    <w:rsid w:val="00753165"/>
    <w:rsid w:val="00754BED"/>
    <w:rsid w:val="007550B9"/>
    <w:rsid w:val="007550C4"/>
    <w:rsid w:val="00755921"/>
    <w:rsid w:val="00755C47"/>
    <w:rsid w:val="00756B7B"/>
    <w:rsid w:val="007617ED"/>
    <w:rsid w:val="00761E57"/>
    <w:rsid w:val="00763079"/>
    <w:rsid w:val="00764D29"/>
    <w:rsid w:val="00766129"/>
    <w:rsid w:val="007662DF"/>
    <w:rsid w:val="00767DC2"/>
    <w:rsid w:val="00767FEE"/>
    <w:rsid w:val="00770331"/>
    <w:rsid w:val="00771ADA"/>
    <w:rsid w:val="00772F53"/>
    <w:rsid w:val="0077383F"/>
    <w:rsid w:val="00773A0F"/>
    <w:rsid w:val="00774331"/>
    <w:rsid w:val="007749D5"/>
    <w:rsid w:val="00774DDA"/>
    <w:rsid w:val="0077552C"/>
    <w:rsid w:val="00776C38"/>
    <w:rsid w:val="00776CF9"/>
    <w:rsid w:val="00777C08"/>
    <w:rsid w:val="00777D4D"/>
    <w:rsid w:val="00780058"/>
    <w:rsid w:val="00780930"/>
    <w:rsid w:val="00781D91"/>
    <w:rsid w:val="007844EF"/>
    <w:rsid w:val="00784A12"/>
    <w:rsid w:val="007858E2"/>
    <w:rsid w:val="007863EE"/>
    <w:rsid w:val="00787D3B"/>
    <w:rsid w:val="00791F78"/>
    <w:rsid w:val="00794551"/>
    <w:rsid w:val="00794A5C"/>
    <w:rsid w:val="00794B87"/>
    <w:rsid w:val="00794BF2"/>
    <w:rsid w:val="0079503A"/>
    <w:rsid w:val="00795D1B"/>
    <w:rsid w:val="007A0567"/>
    <w:rsid w:val="007A1D72"/>
    <w:rsid w:val="007A390B"/>
    <w:rsid w:val="007A47DF"/>
    <w:rsid w:val="007A5F54"/>
    <w:rsid w:val="007A6AF9"/>
    <w:rsid w:val="007B0A7B"/>
    <w:rsid w:val="007B1B81"/>
    <w:rsid w:val="007B2634"/>
    <w:rsid w:val="007B3564"/>
    <w:rsid w:val="007B35E0"/>
    <w:rsid w:val="007B35EA"/>
    <w:rsid w:val="007B3A89"/>
    <w:rsid w:val="007B3B6D"/>
    <w:rsid w:val="007B3CB2"/>
    <w:rsid w:val="007B4600"/>
    <w:rsid w:val="007B4A0E"/>
    <w:rsid w:val="007B4A16"/>
    <w:rsid w:val="007B4A83"/>
    <w:rsid w:val="007C0B83"/>
    <w:rsid w:val="007C114D"/>
    <w:rsid w:val="007C15E4"/>
    <w:rsid w:val="007C163B"/>
    <w:rsid w:val="007C23A3"/>
    <w:rsid w:val="007C26EC"/>
    <w:rsid w:val="007C2C02"/>
    <w:rsid w:val="007C30A6"/>
    <w:rsid w:val="007C3272"/>
    <w:rsid w:val="007C3C87"/>
    <w:rsid w:val="007C599F"/>
    <w:rsid w:val="007C5D29"/>
    <w:rsid w:val="007C6166"/>
    <w:rsid w:val="007C6746"/>
    <w:rsid w:val="007C7F1F"/>
    <w:rsid w:val="007D005E"/>
    <w:rsid w:val="007D04BA"/>
    <w:rsid w:val="007D17E3"/>
    <w:rsid w:val="007D1A0B"/>
    <w:rsid w:val="007D1B3D"/>
    <w:rsid w:val="007D1C35"/>
    <w:rsid w:val="007D1D00"/>
    <w:rsid w:val="007D2D56"/>
    <w:rsid w:val="007D2DF8"/>
    <w:rsid w:val="007D33C9"/>
    <w:rsid w:val="007D3F7C"/>
    <w:rsid w:val="007D49D1"/>
    <w:rsid w:val="007D4EEF"/>
    <w:rsid w:val="007D60AB"/>
    <w:rsid w:val="007D649D"/>
    <w:rsid w:val="007D6F24"/>
    <w:rsid w:val="007E1C61"/>
    <w:rsid w:val="007E24A5"/>
    <w:rsid w:val="007E56E0"/>
    <w:rsid w:val="007E573D"/>
    <w:rsid w:val="007E5B97"/>
    <w:rsid w:val="007E61F3"/>
    <w:rsid w:val="007E6AB2"/>
    <w:rsid w:val="007E721A"/>
    <w:rsid w:val="007E72C9"/>
    <w:rsid w:val="007E7795"/>
    <w:rsid w:val="007E77A5"/>
    <w:rsid w:val="007F028D"/>
    <w:rsid w:val="007F0511"/>
    <w:rsid w:val="007F0763"/>
    <w:rsid w:val="007F2045"/>
    <w:rsid w:val="007F3002"/>
    <w:rsid w:val="007F5E30"/>
    <w:rsid w:val="007F736C"/>
    <w:rsid w:val="007F751F"/>
    <w:rsid w:val="007F7A77"/>
    <w:rsid w:val="00801885"/>
    <w:rsid w:val="008031D6"/>
    <w:rsid w:val="0080454F"/>
    <w:rsid w:val="008054AB"/>
    <w:rsid w:val="0080582C"/>
    <w:rsid w:val="00805BCF"/>
    <w:rsid w:val="00806D04"/>
    <w:rsid w:val="00807F31"/>
    <w:rsid w:val="00810CD8"/>
    <w:rsid w:val="00812146"/>
    <w:rsid w:val="008157B5"/>
    <w:rsid w:val="00815DA7"/>
    <w:rsid w:val="00816152"/>
    <w:rsid w:val="008162E4"/>
    <w:rsid w:val="0081637C"/>
    <w:rsid w:val="008174F8"/>
    <w:rsid w:val="00817A29"/>
    <w:rsid w:val="00817EBC"/>
    <w:rsid w:val="008202D6"/>
    <w:rsid w:val="008225C2"/>
    <w:rsid w:val="00822A4F"/>
    <w:rsid w:val="0082326A"/>
    <w:rsid w:val="00823F0A"/>
    <w:rsid w:val="00825372"/>
    <w:rsid w:val="008254F2"/>
    <w:rsid w:val="0082642F"/>
    <w:rsid w:val="00827DB0"/>
    <w:rsid w:val="00831203"/>
    <w:rsid w:val="00831E74"/>
    <w:rsid w:val="00832F41"/>
    <w:rsid w:val="00833DEB"/>
    <w:rsid w:val="0083501C"/>
    <w:rsid w:val="00835315"/>
    <w:rsid w:val="00836153"/>
    <w:rsid w:val="00836A50"/>
    <w:rsid w:val="008407C9"/>
    <w:rsid w:val="00840DDD"/>
    <w:rsid w:val="008413AC"/>
    <w:rsid w:val="008415D2"/>
    <w:rsid w:val="00842148"/>
    <w:rsid w:val="0084247E"/>
    <w:rsid w:val="00844A52"/>
    <w:rsid w:val="008455B5"/>
    <w:rsid w:val="00845BC6"/>
    <w:rsid w:val="0084644E"/>
    <w:rsid w:val="0084678A"/>
    <w:rsid w:val="00847F65"/>
    <w:rsid w:val="0085037C"/>
    <w:rsid w:val="00851607"/>
    <w:rsid w:val="00851A05"/>
    <w:rsid w:val="00851B5C"/>
    <w:rsid w:val="00851F4B"/>
    <w:rsid w:val="00853D4E"/>
    <w:rsid w:val="00853FCA"/>
    <w:rsid w:val="00854203"/>
    <w:rsid w:val="008551C5"/>
    <w:rsid w:val="008552E2"/>
    <w:rsid w:val="00856DF0"/>
    <w:rsid w:val="00860488"/>
    <w:rsid w:val="00860740"/>
    <w:rsid w:val="00860BB7"/>
    <w:rsid w:val="00861BC9"/>
    <w:rsid w:val="008634F4"/>
    <w:rsid w:val="00863B9B"/>
    <w:rsid w:val="00864A87"/>
    <w:rsid w:val="00864B9C"/>
    <w:rsid w:val="00864BA2"/>
    <w:rsid w:val="00864CA7"/>
    <w:rsid w:val="00866CFB"/>
    <w:rsid w:val="00867457"/>
    <w:rsid w:val="008674A7"/>
    <w:rsid w:val="00867BD0"/>
    <w:rsid w:val="00870C8E"/>
    <w:rsid w:val="0087134C"/>
    <w:rsid w:val="008716DF"/>
    <w:rsid w:val="00872078"/>
    <w:rsid w:val="008722B6"/>
    <w:rsid w:val="008729C8"/>
    <w:rsid w:val="008732E3"/>
    <w:rsid w:val="00873796"/>
    <w:rsid w:val="0087656D"/>
    <w:rsid w:val="00876B00"/>
    <w:rsid w:val="00877263"/>
    <w:rsid w:val="008773FE"/>
    <w:rsid w:val="0087761B"/>
    <w:rsid w:val="00877919"/>
    <w:rsid w:val="0088013A"/>
    <w:rsid w:val="00881DEE"/>
    <w:rsid w:val="0088289D"/>
    <w:rsid w:val="00882EDD"/>
    <w:rsid w:val="00883BF8"/>
    <w:rsid w:val="00884BE1"/>
    <w:rsid w:val="00886F8F"/>
    <w:rsid w:val="00887634"/>
    <w:rsid w:val="00890A48"/>
    <w:rsid w:val="00890C66"/>
    <w:rsid w:val="00890E40"/>
    <w:rsid w:val="00891907"/>
    <w:rsid w:val="00892724"/>
    <w:rsid w:val="008929C9"/>
    <w:rsid w:val="00892C0F"/>
    <w:rsid w:val="00892CC5"/>
    <w:rsid w:val="0089373E"/>
    <w:rsid w:val="00894B7B"/>
    <w:rsid w:val="00895017"/>
    <w:rsid w:val="00897922"/>
    <w:rsid w:val="008A07E9"/>
    <w:rsid w:val="008A0D15"/>
    <w:rsid w:val="008A0FE7"/>
    <w:rsid w:val="008A1696"/>
    <w:rsid w:val="008A1822"/>
    <w:rsid w:val="008A1B24"/>
    <w:rsid w:val="008A1E4D"/>
    <w:rsid w:val="008A20D9"/>
    <w:rsid w:val="008A2138"/>
    <w:rsid w:val="008A2554"/>
    <w:rsid w:val="008A3507"/>
    <w:rsid w:val="008A39B6"/>
    <w:rsid w:val="008A3DFC"/>
    <w:rsid w:val="008A405A"/>
    <w:rsid w:val="008A4613"/>
    <w:rsid w:val="008A49A9"/>
    <w:rsid w:val="008A4BEB"/>
    <w:rsid w:val="008A549C"/>
    <w:rsid w:val="008A55C1"/>
    <w:rsid w:val="008A5B82"/>
    <w:rsid w:val="008A648F"/>
    <w:rsid w:val="008B0B4E"/>
    <w:rsid w:val="008B1554"/>
    <w:rsid w:val="008B1E50"/>
    <w:rsid w:val="008B294E"/>
    <w:rsid w:val="008B2C9D"/>
    <w:rsid w:val="008B4491"/>
    <w:rsid w:val="008B504B"/>
    <w:rsid w:val="008B5C4C"/>
    <w:rsid w:val="008B638D"/>
    <w:rsid w:val="008B6B08"/>
    <w:rsid w:val="008B6F7E"/>
    <w:rsid w:val="008B796F"/>
    <w:rsid w:val="008C0DBF"/>
    <w:rsid w:val="008C2764"/>
    <w:rsid w:val="008C2DD5"/>
    <w:rsid w:val="008C4C1C"/>
    <w:rsid w:val="008C4E69"/>
    <w:rsid w:val="008C51A6"/>
    <w:rsid w:val="008C6198"/>
    <w:rsid w:val="008C65A9"/>
    <w:rsid w:val="008D1651"/>
    <w:rsid w:val="008D37FC"/>
    <w:rsid w:val="008D3F40"/>
    <w:rsid w:val="008D46A8"/>
    <w:rsid w:val="008D5331"/>
    <w:rsid w:val="008D57A4"/>
    <w:rsid w:val="008D597F"/>
    <w:rsid w:val="008D5C37"/>
    <w:rsid w:val="008D67EA"/>
    <w:rsid w:val="008E03DC"/>
    <w:rsid w:val="008E0E3C"/>
    <w:rsid w:val="008E1C6C"/>
    <w:rsid w:val="008E273C"/>
    <w:rsid w:val="008E37FD"/>
    <w:rsid w:val="008E44D4"/>
    <w:rsid w:val="008E4D0E"/>
    <w:rsid w:val="008E621C"/>
    <w:rsid w:val="008E698C"/>
    <w:rsid w:val="008E6B55"/>
    <w:rsid w:val="008E73A5"/>
    <w:rsid w:val="008E74E9"/>
    <w:rsid w:val="008F08BB"/>
    <w:rsid w:val="008F0AFE"/>
    <w:rsid w:val="008F0BF5"/>
    <w:rsid w:val="008F0C18"/>
    <w:rsid w:val="008F1ADD"/>
    <w:rsid w:val="008F1E4E"/>
    <w:rsid w:val="008F3F1B"/>
    <w:rsid w:val="008F59FD"/>
    <w:rsid w:val="008F7005"/>
    <w:rsid w:val="008F7700"/>
    <w:rsid w:val="008F7A04"/>
    <w:rsid w:val="00901F59"/>
    <w:rsid w:val="00902051"/>
    <w:rsid w:val="00903507"/>
    <w:rsid w:val="00903D9E"/>
    <w:rsid w:val="00903F59"/>
    <w:rsid w:val="009041A4"/>
    <w:rsid w:val="009046B8"/>
    <w:rsid w:val="009050A2"/>
    <w:rsid w:val="00905C5A"/>
    <w:rsid w:val="00905C92"/>
    <w:rsid w:val="00910FD5"/>
    <w:rsid w:val="009124C6"/>
    <w:rsid w:val="00912500"/>
    <w:rsid w:val="009132F1"/>
    <w:rsid w:val="009146A7"/>
    <w:rsid w:val="00915188"/>
    <w:rsid w:val="00915E53"/>
    <w:rsid w:val="0091649E"/>
    <w:rsid w:val="00917FEE"/>
    <w:rsid w:val="0092023F"/>
    <w:rsid w:val="0092080C"/>
    <w:rsid w:val="00920BF0"/>
    <w:rsid w:val="00921F49"/>
    <w:rsid w:val="00922FEB"/>
    <w:rsid w:val="00923AFA"/>
    <w:rsid w:val="009244CF"/>
    <w:rsid w:val="00924EA1"/>
    <w:rsid w:val="0092630B"/>
    <w:rsid w:val="00926644"/>
    <w:rsid w:val="00926ACF"/>
    <w:rsid w:val="009271A9"/>
    <w:rsid w:val="00927216"/>
    <w:rsid w:val="009278F5"/>
    <w:rsid w:val="00930960"/>
    <w:rsid w:val="00931A40"/>
    <w:rsid w:val="00932759"/>
    <w:rsid w:val="009348E6"/>
    <w:rsid w:val="0093511B"/>
    <w:rsid w:val="0093577F"/>
    <w:rsid w:val="00935926"/>
    <w:rsid w:val="00936C37"/>
    <w:rsid w:val="00937624"/>
    <w:rsid w:val="00937B90"/>
    <w:rsid w:val="00937EA7"/>
    <w:rsid w:val="009407AC"/>
    <w:rsid w:val="00940803"/>
    <w:rsid w:val="00940841"/>
    <w:rsid w:val="00942D9D"/>
    <w:rsid w:val="0094373F"/>
    <w:rsid w:val="00944548"/>
    <w:rsid w:val="00945E0D"/>
    <w:rsid w:val="00945FE1"/>
    <w:rsid w:val="009468C8"/>
    <w:rsid w:val="00946922"/>
    <w:rsid w:val="00946CF7"/>
    <w:rsid w:val="0095076F"/>
    <w:rsid w:val="0095097D"/>
    <w:rsid w:val="00950A3D"/>
    <w:rsid w:val="00950EC9"/>
    <w:rsid w:val="009526E9"/>
    <w:rsid w:val="009536DD"/>
    <w:rsid w:val="009555A0"/>
    <w:rsid w:val="009557DD"/>
    <w:rsid w:val="00957302"/>
    <w:rsid w:val="00957625"/>
    <w:rsid w:val="00957AE0"/>
    <w:rsid w:val="00957FBE"/>
    <w:rsid w:val="009608CA"/>
    <w:rsid w:val="00961487"/>
    <w:rsid w:val="00962B11"/>
    <w:rsid w:val="00963E23"/>
    <w:rsid w:val="00964B1C"/>
    <w:rsid w:val="00965680"/>
    <w:rsid w:val="00965E3B"/>
    <w:rsid w:val="00967A82"/>
    <w:rsid w:val="00970A21"/>
    <w:rsid w:val="0097118A"/>
    <w:rsid w:val="009714DA"/>
    <w:rsid w:val="00971CC8"/>
    <w:rsid w:val="00971F63"/>
    <w:rsid w:val="00973232"/>
    <w:rsid w:val="00974559"/>
    <w:rsid w:val="00975557"/>
    <w:rsid w:val="009767BF"/>
    <w:rsid w:val="009767FD"/>
    <w:rsid w:val="00976DDA"/>
    <w:rsid w:val="0097711F"/>
    <w:rsid w:val="009776DF"/>
    <w:rsid w:val="00977B3D"/>
    <w:rsid w:val="00977B8C"/>
    <w:rsid w:val="00981034"/>
    <w:rsid w:val="00982140"/>
    <w:rsid w:val="00982FDC"/>
    <w:rsid w:val="00983F80"/>
    <w:rsid w:val="009841B2"/>
    <w:rsid w:val="0098423D"/>
    <w:rsid w:val="009850A7"/>
    <w:rsid w:val="00985372"/>
    <w:rsid w:val="009855C1"/>
    <w:rsid w:val="00985A30"/>
    <w:rsid w:val="00986F23"/>
    <w:rsid w:val="00987132"/>
    <w:rsid w:val="0099037D"/>
    <w:rsid w:val="00990D42"/>
    <w:rsid w:val="009914BA"/>
    <w:rsid w:val="0099168F"/>
    <w:rsid w:val="009919EF"/>
    <w:rsid w:val="00992089"/>
    <w:rsid w:val="00993B3B"/>
    <w:rsid w:val="00995E04"/>
    <w:rsid w:val="00995F81"/>
    <w:rsid w:val="00996448"/>
    <w:rsid w:val="0099763F"/>
    <w:rsid w:val="00997A5D"/>
    <w:rsid w:val="009A1798"/>
    <w:rsid w:val="009A279A"/>
    <w:rsid w:val="009A2A43"/>
    <w:rsid w:val="009A5B37"/>
    <w:rsid w:val="009A6891"/>
    <w:rsid w:val="009A6AFC"/>
    <w:rsid w:val="009A6ED9"/>
    <w:rsid w:val="009A7612"/>
    <w:rsid w:val="009A7BA6"/>
    <w:rsid w:val="009B026F"/>
    <w:rsid w:val="009B0734"/>
    <w:rsid w:val="009B10E6"/>
    <w:rsid w:val="009B165B"/>
    <w:rsid w:val="009B1E89"/>
    <w:rsid w:val="009B20F0"/>
    <w:rsid w:val="009B248E"/>
    <w:rsid w:val="009B35A7"/>
    <w:rsid w:val="009B3CBD"/>
    <w:rsid w:val="009B4032"/>
    <w:rsid w:val="009B468F"/>
    <w:rsid w:val="009B482C"/>
    <w:rsid w:val="009B67A5"/>
    <w:rsid w:val="009B758A"/>
    <w:rsid w:val="009B7DEA"/>
    <w:rsid w:val="009B7ECE"/>
    <w:rsid w:val="009C0211"/>
    <w:rsid w:val="009C1DCB"/>
    <w:rsid w:val="009C3C80"/>
    <w:rsid w:val="009C4596"/>
    <w:rsid w:val="009D14D4"/>
    <w:rsid w:val="009D1DEA"/>
    <w:rsid w:val="009D241E"/>
    <w:rsid w:val="009D2D57"/>
    <w:rsid w:val="009D4161"/>
    <w:rsid w:val="009D4D51"/>
    <w:rsid w:val="009D52B3"/>
    <w:rsid w:val="009D56D1"/>
    <w:rsid w:val="009D5FD0"/>
    <w:rsid w:val="009D6FB4"/>
    <w:rsid w:val="009E15BB"/>
    <w:rsid w:val="009E17D9"/>
    <w:rsid w:val="009E1F63"/>
    <w:rsid w:val="009E32C5"/>
    <w:rsid w:val="009E4101"/>
    <w:rsid w:val="009E42F5"/>
    <w:rsid w:val="009E49BA"/>
    <w:rsid w:val="009E4C53"/>
    <w:rsid w:val="009E503D"/>
    <w:rsid w:val="009E58BB"/>
    <w:rsid w:val="009E6081"/>
    <w:rsid w:val="009F053C"/>
    <w:rsid w:val="009F0801"/>
    <w:rsid w:val="009F0B34"/>
    <w:rsid w:val="009F0DBC"/>
    <w:rsid w:val="009F113E"/>
    <w:rsid w:val="009F2BAF"/>
    <w:rsid w:val="009F35F1"/>
    <w:rsid w:val="009F442C"/>
    <w:rsid w:val="009F58D7"/>
    <w:rsid w:val="009F669B"/>
    <w:rsid w:val="009F6925"/>
    <w:rsid w:val="009F78A1"/>
    <w:rsid w:val="00A00E8D"/>
    <w:rsid w:val="00A01BF8"/>
    <w:rsid w:val="00A02E47"/>
    <w:rsid w:val="00A0367A"/>
    <w:rsid w:val="00A03DA9"/>
    <w:rsid w:val="00A04973"/>
    <w:rsid w:val="00A0568A"/>
    <w:rsid w:val="00A05D2B"/>
    <w:rsid w:val="00A06814"/>
    <w:rsid w:val="00A0743B"/>
    <w:rsid w:val="00A076FB"/>
    <w:rsid w:val="00A07B0A"/>
    <w:rsid w:val="00A07F64"/>
    <w:rsid w:val="00A10D25"/>
    <w:rsid w:val="00A10FC5"/>
    <w:rsid w:val="00A114EF"/>
    <w:rsid w:val="00A129AB"/>
    <w:rsid w:val="00A13DC8"/>
    <w:rsid w:val="00A15332"/>
    <w:rsid w:val="00A17E10"/>
    <w:rsid w:val="00A20179"/>
    <w:rsid w:val="00A22CCF"/>
    <w:rsid w:val="00A24636"/>
    <w:rsid w:val="00A24E3E"/>
    <w:rsid w:val="00A25365"/>
    <w:rsid w:val="00A2584F"/>
    <w:rsid w:val="00A300ED"/>
    <w:rsid w:val="00A309A9"/>
    <w:rsid w:val="00A31291"/>
    <w:rsid w:val="00A319C8"/>
    <w:rsid w:val="00A31AA1"/>
    <w:rsid w:val="00A31E01"/>
    <w:rsid w:val="00A321DB"/>
    <w:rsid w:val="00A34A9F"/>
    <w:rsid w:val="00A353CF"/>
    <w:rsid w:val="00A355B4"/>
    <w:rsid w:val="00A35616"/>
    <w:rsid w:val="00A35814"/>
    <w:rsid w:val="00A35AE7"/>
    <w:rsid w:val="00A35DD0"/>
    <w:rsid w:val="00A36E4C"/>
    <w:rsid w:val="00A370EB"/>
    <w:rsid w:val="00A37A61"/>
    <w:rsid w:val="00A37C88"/>
    <w:rsid w:val="00A401A3"/>
    <w:rsid w:val="00A4092A"/>
    <w:rsid w:val="00A42497"/>
    <w:rsid w:val="00A43A2D"/>
    <w:rsid w:val="00A4418D"/>
    <w:rsid w:val="00A44443"/>
    <w:rsid w:val="00A44E3B"/>
    <w:rsid w:val="00A46F03"/>
    <w:rsid w:val="00A47BE4"/>
    <w:rsid w:val="00A502D6"/>
    <w:rsid w:val="00A516A7"/>
    <w:rsid w:val="00A516EC"/>
    <w:rsid w:val="00A51AC3"/>
    <w:rsid w:val="00A52AD0"/>
    <w:rsid w:val="00A53198"/>
    <w:rsid w:val="00A53B54"/>
    <w:rsid w:val="00A5403D"/>
    <w:rsid w:val="00A545F5"/>
    <w:rsid w:val="00A5494B"/>
    <w:rsid w:val="00A556B0"/>
    <w:rsid w:val="00A56275"/>
    <w:rsid w:val="00A5673E"/>
    <w:rsid w:val="00A56A33"/>
    <w:rsid w:val="00A56D53"/>
    <w:rsid w:val="00A601EA"/>
    <w:rsid w:val="00A610AF"/>
    <w:rsid w:val="00A614CD"/>
    <w:rsid w:val="00A63E13"/>
    <w:rsid w:val="00A64536"/>
    <w:rsid w:val="00A64E3B"/>
    <w:rsid w:val="00A65D95"/>
    <w:rsid w:val="00A70245"/>
    <w:rsid w:val="00A70605"/>
    <w:rsid w:val="00A70A8C"/>
    <w:rsid w:val="00A70D09"/>
    <w:rsid w:val="00A71045"/>
    <w:rsid w:val="00A711D2"/>
    <w:rsid w:val="00A71BFB"/>
    <w:rsid w:val="00A73261"/>
    <w:rsid w:val="00A737BC"/>
    <w:rsid w:val="00A80770"/>
    <w:rsid w:val="00A80C30"/>
    <w:rsid w:val="00A81DA4"/>
    <w:rsid w:val="00A832A0"/>
    <w:rsid w:val="00A83AED"/>
    <w:rsid w:val="00A84D05"/>
    <w:rsid w:val="00A8692C"/>
    <w:rsid w:val="00A91608"/>
    <w:rsid w:val="00A91AAB"/>
    <w:rsid w:val="00A93536"/>
    <w:rsid w:val="00A93A7C"/>
    <w:rsid w:val="00A948F2"/>
    <w:rsid w:val="00A94EF5"/>
    <w:rsid w:val="00A94F23"/>
    <w:rsid w:val="00A96805"/>
    <w:rsid w:val="00A96BB1"/>
    <w:rsid w:val="00A97F74"/>
    <w:rsid w:val="00AA1733"/>
    <w:rsid w:val="00AA23A4"/>
    <w:rsid w:val="00AA3283"/>
    <w:rsid w:val="00AA341F"/>
    <w:rsid w:val="00AA3AEB"/>
    <w:rsid w:val="00AA5943"/>
    <w:rsid w:val="00AA63A2"/>
    <w:rsid w:val="00AA66A4"/>
    <w:rsid w:val="00AB08D1"/>
    <w:rsid w:val="00AB1037"/>
    <w:rsid w:val="00AB108A"/>
    <w:rsid w:val="00AB1708"/>
    <w:rsid w:val="00AB497F"/>
    <w:rsid w:val="00AB4AF2"/>
    <w:rsid w:val="00AB5574"/>
    <w:rsid w:val="00AB59DD"/>
    <w:rsid w:val="00AB5CA5"/>
    <w:rsid w:val="00AB5E94"/>
    <w:rsid w:val="00AB5EAB"/>
    <w:rsid w:val="00AB6EB0"/>
    <w:rsid w:val="00AB743B"/>
    <w:rsid w:val="00AC1A73"/>
    <w:rsid w:val="00AC20A0"/>
    <w:rsid w:val="00AC2775"/>
    <w:rsid w:val="00AC3076"/>
    <w:rsid w:val="00AC3429"/>
    <w:rsid w:val="00AC55C4"/>
    <w:rsid w:val="00AC584E"/>
    <w:rsid w:val="00AC58E5"/>
    <w:rsid w:val="00AC5A47"/>
    <w:rsid w:val="00AC670A"/>
    <w:rsid w:val="00AC6830"/>
    <w:rsid w:val="00AC6E52"/>
    <w:rsid w:val="00AD3EAB"/>
    <w:rsid w:val="00AD5313"/>
    <w:rsid w:val="00AD5CA1"/>
    <w:rsid w:val="00AD5DDB"/>
    <w:rsid w:val="00AD60E9"/>
    <w:rsid w:val="00AD63C6"/>
    <w:rsid w:val="00AD7AF8"/>
    <w:rsid w:val="00AD7EE6"/>
    <w:rsid w:val="00AE137D"/>
    <w:rsid w:val="00AE1FC5"/>
    <w:rsid w:val="00AE2237"/>
    <w:rsid w:val="00AE2631"/>
    <w:rsid w:val="00AE3527"/>
    <w:rsid w:val="00AE3CCC"/>
    <w:rsid w:val="00AE51EB"/>
    <w:rsid w:val="00AE5452"/>
    <w:rsid w:val="00AE58C1"/>
    <w:rsid w:val="00AE6117"/>
    <w:rsid w:val="00AE65ED"/>
    <w:rsid w:val="00AE7314"/>
    <w:rsid w:val="00AE7459"/>
    <w:rsid w:val="00AF1396"/>
    <w:rsid w:val="00AF2962"/>
    <w:rsid w:val="00AF3015"/>
    <w:rsid w:val="00AF4818"/>
    <w:rsid w:val="00AF5CF4"/>
    <w:rsid w:val="00AF6E86"/>
    <w:rsid w:val="00B0012D"/>
    <w:rsid w:val="00B00974"/>
    <w:rsid w:val="00B0243A"/>
    <w:rsid w:val="00B02B51"/>
    <w:rsid w:val="00B03701"/>
    <w:rsid w:val="00B03C42"/>
    <w:rsid w:val="00B044E2"/>
    <w:rsid w:val="00B06406"/>
    <w:rsid w:val="00B06599"/>
    <w:rsid w:val="00B07579"/>
    <w:rsid w:val="00B07FBC"/>
    <w:rsid w:val="00B10928"/>
    <w:rsid w:val="00B1168D"/>
    <w:rsid w:val="00B1252E"/>
    <w:rsid w:val="00B12A56"/>
    <w:rsid w:val="00B1363A"/>
    <w:rsid w:val="00B14071"/>
    <w:rsid w:val="00B1415A"/>
    <w:rsid w:val="00B14936"/>
    <w:rsid w:val="00B15441"/>
    <w:rsid w:val="00B164FF"/>
    <w:rsid w:val="00B17048"/>
    <w:rsid w:val="00B178CA"/>
    <w:rsid w:val="00B179BA"/>
    <w:rsid w:val="00B206D0"/>
    <w:rsid w:val="00B2217F"/>
    <w:rsid w:val="00B2307A"/>
    <w:rsid w:val="00B237D2"/>
    <w:rsid w:val="00B23FA0"/>
    <w:rsid w:val="00B25468"/>
    <w:rsid w:val="00B2711B"/>
    <w:rsid w:val="00B27209"/>
    <w:rsid w:val="00B276E6"/>
    <w:rsid w:val="00B277B6"/>
    <w:rsid w:val="00B30967"/>
    <w:rsid w:val="00B30D7E"/>
    <w:rsid w:val="00B32724"/>
    <w:rsid w:val="00B33289"/>
    <w:rsid w:val="00B33E97"/>
    <w:rsid w:val="00B35396"/>
    <w:rsid w:val="00B36D43"/>
    <w:rsid w:val="00B3771D"/>
    <w:rsid w:val="00B406E9"/>
    <w:rsid w:val="00B4367F"/>
    <w:rsid w:val="00B4484C"/>
    <w:rsid w:val="00B462B6"/>
    <w:rsid w:val="00B47A9D"/>
    <w:rsid w:val="00B509B1"/>
    <w:rsid w:val="00B52EBF"/>
    <w:rsid w:val="00B52F32"/>
    <w:rsid w:val="00B555F9"/>
    <w:rsid w:val="00B5687F"/>
    <w:rsid w:val="00B5690D"/>
    <w:rsid w:val="00B575D7"/>
    <w:rsid w:val="00B60032"/>
    <w:rsid w:val="00B60B7A"/>
    <w:rsid w:val="00B6167F"/>
    <w:rsid w:val="00B61BAE"/>
    <w:rsid w:val="00B61CA9"/>
    <w:rsid w:val="00B620CD"/>
    <w:rsid w:val="00B622D6"/>
    <w:rsid w:val="00B6381F"/>
    <w:rsid w:val="00B63870"/>
    <w:rsid w:val="00B63C70"/>
    <w:rsid w:val="00B64A44"/>
    <w:rsid w:val="00B65AA5"/>
    <w:rsid w:val="00B6704E"/>
    <w:rsid w:val="00B72188"/>
    <w:rsid w:val="00B74851"/>
    <w:rsid w:val="00B750F7"/>
    <w:rsid w:val="00B7532F"/>
    <w:rsid w:val="00B75342"/>
    <w:rsid w:val="00B753EE"/>
    <w:rsid w:val="00B754D2"/>
    <w:rsid w:val="00B755DA"/>
    <w:rsid w:val="00B75721"/>
    <w:rsid w:val="00B75DEF"/>
    <w:rsid w:val="00B760A9"/>
    <w:rsid w:val="00B770ED"/>
    <w:rsid w:val="00B816B2"/>
    <w:rsid w:val="00B81F8F"/>
    <w:rsid w:val="00B841B7"/>
    <w:rsid w:val="00B84A10"/>
    <w:rsid w:val="00B8505A"/>
    <w:rsid w:val="00B872F5"/>
    <w:rsid w:val="00B87676"/>
    <w:rsid w:val="00B914E7"/>
    <w:rsid w:val="00B92B5A"/>
    <w:rsid w:val="00B92B76"/>
    <w:rsid w:val="00B9383A"/>
    <w:rsid w:val="00B94951"/>
    <w:rsid w:val="00B9514B"/>
    <w:rsid w:val="00B959F1"/>
    <w:rsid w:val="00B95DDF"/>
    <w:rsid w:val="00B9670C"/>
    <w:rsid w:val="00BA13EF"/>
    <w:rsid w:val="00BA1E40"/>
    <w:rsid w:val="00BA2308"/>
    <w:rsid w:val="00BA2FA5"/>
    <w:rsid w:val="00BA428B"/>
    <w:rsid w:val="00BA4B9E"/>
    <w:rsid w:val="00BA5239"/>
    <w:rsid w:val="00BA62B6"/>
    <w:rsid w:val="00BA7171"/>
    <w:rsid w:val="00BB0307"/>
    <w:rsid w:val="00BB0D1C"/>
    <w:rsid w:val="00BB1FFD"/>
    <w:rsid w:val="00BB303E"/>
    <w:rsid w:val="00BB3575"/>
    <w:rsid w:val="00BB3A5A"/>
    <w:rsid w:val="00BB4342"/>
    <w:rsid w:val="00BB79B3"/>
    <w:rsid w:val="00BB7F37"/>
    <w:rsid w:val="00BC0138"/>
    <w:rsid w:val="00BC0942"/>
    <w:rsid w:val="00BC0C7D"/>
    <w:rsid w:val="00BC10F8"/>
    <w:rsid w:val="00BC1924"/>
    <w:rsid w:val="00BC2E92"/>
    <w:rsid w:val="00BC42D1"/>
    <w:rsid w:val="00BC4FC9"/>
    <w:rsid w:val="00BC5AF3"/>
    <w:rsid w:val="00BC77F4"/>
    <w:rsid w:val="00BD072A"/>
    <w:rsid w:val="00BD09BD"/>
    <w:rsid w:val="00BD0EB3"/>
    <w:rsid w:val="00BD0FFF"/>
    <w:rsid w:val="00BD1F87"/>
    <w:rsid w:val="00BD2A49"/>
    <w:rsid w:val="00BD2C29"/>
    <w:rsid w:val="00BD419F"/>
    <w:rsid w:val="00BD49CF"/>
    <w:rsid w:val="00BD57E9"/>
    <w:rsid w:val="00BE0145"/>
    <w:rsid w:val="00BE042A"/>
    <w:rsid w:val="00BE075C"/>
    <w:rsid w:val="00BE1905"/>
    <w:rsid w:val="00BE20E3"/>
    <w:rsid w:val="00BE2C5C"/>
    <w:rsid w:val="00BE5468"/>
    <w:rsid w:val="00BE5C84"/>
    <w:rsid w:val="00BE5D13"/>
    <w:rsid w:val="00BE693F"/>
    <w:rsid w:val="00BE7190"/>
    <w:rsid w:val="00BE77F3"/>
    <w:rsid w:val="00BE7AF1"/>
    <w:rsid w:val="00BF00C2"/>
    <w:rsid w:val="00BF018C"/>
    <w:rsid w:val="00BF0439"/>
    <w:rsid w:val="00BF0875"/>
    <w:rsid w:val="00BF09C8"/>
    <w:rsid w:val="00BF0A6B"/>
    <w:rsid w:val="00BF0C4A"/>
    <w:rsid w:val="00BF2D8F"/>
    <w:rsid w:val="00BF2E5E"/>
    <w:rsid w:val="00BF5475"/>
    <w:rsid w:val="00BF5895"/>
    <w:rsid w:val="00BF66E5"/>
    <w:rsid w:val="00BF760F"/>
    <w:rsid w:val="00C00936"/>
    <w:rsid w:val="00C009FC"/>
    <w:rsid w:val="00C03DF1"/>
    <w:rsid w:val="00C04805"/>
    <w:rsid w:val="00C04D7E"/>
    <w:rsid w:val="00C04E5A"/>
    <w:rsid w:val="00C04F4B"/>
    <w:rsid w:val="00C05D43"/>
    <w:rsid w:val="00C06272"/>
    <w:rsid w:val="00C06CE0"/>
    <w:rsid w:val="00C10873"/>
    <w:rsid w:val="00C11F7D"/>
    <w:rsid w:val="00C13778"/>
    <w:rsid w:val="00C138FA"/>
    <w:rsid w:val="00C149CC"/>
    <w:rsid w:val="00C14B17"/>
    <w:rsid w:val="00C15193"/>
    <w:rsid w:val="00C17D12"/>
    <w:rsid w:val="00C17E26"/>
    <w:rsid w:val="00C211BD"/>
    <w:rsid w:val="00C213F6"/>
    <w:rsid w:val="00C21847"/>
    <w:rsid w:val="00C21CBF"/>
    <w:rsid w:val="00C23300"/>
    <w:rsid w:val="00C2347F"/>
    <w:rsid w:val="00C24BC3"/>
    <w:rsid w:val="00C25072"/>
    <w:rsid w:val="00C2530D"/>
    <w:rsid w:val="00C25B9C"/>
    <w:rsid w:val="00C266C2"/>
    <w:rsid w:val="00C26829"/>
    <w:rsid w:val="00C26A16"/>
    <w:rsid w:val="00C27229"/>
    <w:rsid w:val="00C277D6"/>
    <w:rsid w:val="00C310B0"/>
    <w:rsid w:val="00C312FD"/>
    <w:rsid w:val="00C31514"/>
    <w:rsid w:val="00C32165"/>
    <w:rsid w:val="00C3393C"/>
    <w:rsid w:val="00C34D97"/>
    <w:rsid w:val="00C3506E"/>
    <w:rsid w:val="00C357EA"/>
    <w:rsid w:val="00C3597D"/>
    <w:rsid w:val="00C35D54"/>
    <w:rsid w:val="00C36A7F"/>
    <w:rsid w:val="00C375D3"/>
    <w:rsid w:val="00C40051"/>
    <w:rsid w:val="00C4022B"/>
    <w:rsid w:val="00C403FE"/>
    <w:rsid w:val="00C41F61"/>
    <w:rsid w:val="00C421AE"/>
    <w:rsid w:val="00C42AD1"/>
    <w:rsid w:val="00C441AB"/>
    <w:rsid w:val="00C44271"/>
    <w:rsid w:val="00C47ED8"/>
    <w:rsid w:val="00C50631"/>
    <w:rsid w:val="00C51614"/>
    <w:rsid w:val="00C52B0F"/>
    <w:rsid w:val="00C53ED4"/>
    <w:rsid w:val="00C543C1"/>
    <w:rsid w:val="00C56070"/>
    <w:rsid w:val="00C563C0"/>
    <w:rsid w:val="00C56416"/>
    <w:rsid w:val="00C56700"/>
    <w:rsid w:val="00C57911"/>
    <w:rsid w:val="00C6126D"/>
    <w:rsid w:val="00C6420F"/>
    <w:rsid w:val="00C65D5E"/>
    <w:rsid w:val="00C675F5"/>
    <w:rsid w:val="00C67A18"/>
    <w:rsid w:val="00C705B9"/>
    <w:rsid w:val="00C70725"/>
    <w:rsid w:val="00C71330"/>
    <w:rsid w:val="00C72117"/>
    <w:rsid w:val="00C72AB3"/>
    <w:rsid w:val="00C74388"/>
    <w:rsid w:val="00C746A3"/>
    <w:rsid w:val="00C8012F"/>
    <w:rsid w:val="00C81B52"/>
    <w:rsid w:val="00C823E7"/>
    <w:rsid w:val="00C83138"/>
    <w:rsid w:val="00C83DB0"/>
    <w:rsid w:val="00C86469"/>
    <w:rsid w:val="00C908CA"/>
    <w:rsid w:val="00C927C2"/>
    <w:rsid w:val="00C92A5A"/>
    <w:rsid w:val="00C95037"/>
    <w:rsid w:val="00C950B5"/>
    <w:rsid w:val="00C95AB9"/>
    <w:rsid w:val="00C96D1B"/>
    <w:rsid w:val="00C97807"/>
    <w:rsid w:val="00CA1FF8"/>
    <w:rsid w:val="00CA306F"/>
    <w:rsid w:val="00CA327F"/>
    <w:rsid w:val="00CA6A14"/>
    <w:rsid w:val="00CA75DE"/>
    <w:rsid w:val="00CA7FB8"/>
    <w:rsid w:val="00CB1B04"/>
    <w:rsid w:val="00CB1D8D"/>
    <w:rsid w:val="00CB1DC8"/>
    <w:rsid w:val="00CB1EC6"/>
    <w:rsid w:val="00CB3104"/>
    <w:rsid w:val="00CB4A2D"/>
    <w:rsid w:val="00CB5932"/>
    <w:rsid w:val="00CB6C85"/>
    <w:rsid w:val="00CB6F77"/>
    <w:rsid w:val="00CB70C0"/>
    <w:rsid w:val="00CB7E88"/>
    <w:rsid w:val="00CC09C1"/>
    <w:rsid w:val="00CC1327"/>
    <w:rsid w:val="00CC2C2E"/>
    <w:rsid w:val="00CC2C3E"/>
    <w:rsid w:val="00CC3A3C"/>
    <w:rsid w:val="00CC41F3"/>
    <w:rsid w:val="00CC4C30"/>
    <w:rsid w:val="00CC4CF4"/>
    <w:rsid w:val="00CC53BC"/>
    <w:rsid w:val="00CC58FF"/>
    <w:rsid w:val="00CC5DCC"/>
    <w:rsid w:val="00CC6171"/>
    <w:rsid w:val="00CC66AF"/>
    <w:rsid w:val="00CC763E"/>
    <w:rsid w:val="00CD0389"/>
    <w:rsid w:val="00CD050D"/>
    <w:rsid w:val="00CD1E61"/>
    <w:rsid w:val="00CD20BD"/>
    <w:rsid w:val="00CD237E"/>
    <w:rsid w:val="00CD293B"/>
    <w:rsid w:val="00CD3A73"/>
    <w:rsid w:val="00CD51BA"/>
    <w:rsid w:val="00CE09F0"/>
    <w:rsid w:val="00CE0FA4"/>
    <w:rsid w:val="00CE2C1A"/>
    <w:rsid w:val="00CE4F03"/>
    <w:rsid w:val="00CE5815"/>
    <w:rsid w:val="00CE69D8"/>
    <w:rsid w:val="00CE7F97"/>
    <w:rsid w:val="00CF0649"/>
    <w:rsid w:val="00CF220E"/>
    <w:rsid w:val="00CF2FF4"/>
    <w:rsid w:val="00CF36D1"/>
    <w:rsid w:val="00CF36E5"/>
    <w:rsid w:val="00CF55FD"/>
    <w:rsid w:val="00CF58C6"/>
    <w:rsid w:val="00CF6D96"/>
    <w:rsid w:val="00CF73B6"/>
    <w:rsid w:val="00D01BF2"/>
    <w:rsid w:val="00D02001"/>
    <w:rsid w:val="00D03612"/>
    <w:rsid w:val="00D03D0E"/>
    <w:rsid w:val="00D03D8C"/>
    <w:rsid w:val="00D05A76"/>
    <w:rsid w:val="00D05FFA"/>
    <w:rsid w:val="00D0653C"/>
    <w:rsid w:val="00D06A6E"/>
    <w:rsid w:val="00D06C50"/>
    <w:rsid w:val="00D07E39"/>
    <w:rsid w:val="00D10E02"/>
    <w:rsid w:val="00D1221F"/>
    <w:rsid w:val="00D12DBE"/>
    <w:rsid w:val="00D13C51"/>
    <w:rsid w:val="00D1412B"/>
    <w:rsid w:val="00D14D5D"/>
    <w:rsid w:val="00D1534D"/>
    <w:rsid w:val="00D16A86"/>
    <w:rsid w:val="00D16F6B"/>
    <w:rsid w:val="00D17835"/>
    <w:rsid w:val="00D17EA2"/>
    <w:rsid w:val="00D20040"/>
    <w:rsid w:val="00D2078D"/>
    <w:rsid w:val="00D207EB"/>
    <w:rsid w:val="00D22106"/>
    <w:rsid w:val="00D24775"/>
    <w:rsid w:val="00D263BF"/>
    <w:rsid w:val="00D265D7"/>
    <w:rsid w:val="00D26B12"/>
    <w:rsid w:val="00D26BDD"/>
    <w:rsid w:val="00D26EAF"/>
    <w:rsid w:val="00D27561"/>
    <w:rsid w:val="00D27A6B"/>
    <w:rsid w:val="00D30E4F"/>
    <w:rsid w:val="00D31957"/>
    <w:rsid w:val="00D33B61"/>
    <w:rsid w:val="00D364C6"/>
    <w:rsid w:val="00D36635"/>
    <w:rsid w:val="00D36F29"/>
    <w:rsid w:val="00D37029"/>
    <w:rsid w:val="00D370D0"/>
    <w:rsid w:val="00D372AB"/>
    <w:rsid w:val="00D42649"/>
    <w:rsid w:val="00D43CA4"/>
    <w:rsid w:val="00D44C06"/>
    <w:rsid w:val="00D45831"/>
    <w:rsid w:val="00D45B2E"/>
    <w:rsid w:val="00D45DA8"/>
    <w:rsid w:val="00D46F16"/>
    <w:rsid w:val="00D47F76"/>
    <w:rsid w:val="00D500E6"/>
    <w:rsid w:val="00D50288"/>
    <w:rsid w:val="00D5046E"/>
    <w:rsid w:val="00D53179"/>
    <w:rsid w:val="00D53E31"/>
    <w:rsid w:val="00D54A8A"/>
    <w:rsid w:val="00D54BD5"/>
    <w:rsid w:val="00D55564"/>
    <w:rsid w:val="00D556C5"/>
    <w:rsid w:val="00D562CF"/>
    <w:rsid w:val="00D56FEA"/>
    <w:rsid w:val="00D60929"/>
    <w:rsid w:val="00D60E53"/>
    <w:rsid w:val="00D616A4"/>
    <w:rsid w:val="00D61A26"/>
    <w:rsid w:val="00D61F21"/>
    <w:rsid w:val="00D62405"/>
    <w:rsid w:val="00D62B14"/>
    <w:rsid w:val="00D64663"/>
    <w:rsid w:val="00D651FF"/>
    <w:rsid w:val="00D6566C"/>
    <w:rsid w:val="00D6655A"/>
    <w:rsid w:val="00D66C83"/>
    <w:rsid w:val="00D703FC"/>
    <w:rsid w:val="00D707A1"/>
    <w:rsid w:val="00D712CA"/>
    <w:rsid w:val="00D712F5"/>
    <w:rsid w:val="00D71AD6"/>
    <w:rsid w:val="00D71BCA"/>
    <w:rsid w:val="00D71C07"/>
    <w:rsid w:val="00D737C9"/>
    <w:rsid w:val="00D739C2"/>
    <w:rsid w:val="00D750A4"/>
    <w:rsid w:val="00D75883"/>
    <w:rsid w:val="00D758E6"/>
    <w:rsid w:val="00D779E9"/>
    <w:rsid w:val="00D77ADD"/>
    <w:rsid w:val="00D77C35"/>
    <w:rsid w:val="00D77E93"/>
    <w:rsid w:val="00D800A6"/>
    <w:rsid w:val="00D80482"/>
    <w:rsid w:val="00D812EE"/>
    <w:rsid w:val="00D8157F"/>
    <w:rsid w:val="00D83264"/>
    <w:rsid w:val="00D8376D"/>
    <w:rsid w:val="00D8504F"/>
    <w:rsid w:val="00D852ED"/>
    <w:rsid w:val="00D8635E"/>
    <w:rsid w:val="00D90CB2"/>
    <w:rsid w:val="00D92715"/>
    <w:rsid w:val="00D952AB"/>
    <w:rsid w:val="00D956B2"/>
    <w:rsid w:val="00D956C6"/>
    <w:rsid w:val="00D96C57"/>
    <w:rsid w:val="00D977DE"/>
    <w:rsid w:val="00DA0F3E"/>
    <w:rsid w:val="00DA1D5C"/>
    <w:rsid w:val="00DA378D"/>
    <w:rsid w:val="00DA5846"/>
    <w:rsid w:val="00DA62F3"/>
    <w:rsid w:val="00DA6452"/>
    <w:rsid w:val="00DA6D23"/>
    <w:rsid w:val="00DA6D2F"/>
    <w:rsid w:val="00DA7980"/>
    <w:rsid w:val="00DB07B9"/>
    <w:rsid w:val="00DB2530"/>
    <w:rsid w:val="00DB2643"/>
    <w:rsid w:val="00DB28DE"/>
    <w:rsid w:val="00DB4374"/>
    <w:rsid w:val="00DB5131"/>
    <w:rsid w:val="00DB693A"/>
    <w:rsid w:val="00DB6A1E"/>
    <w:rsid w:val="00DB783E"/>
    <w:rsid w:val="00DB7AFE"/>
    <w:rsid w:val="00DB7F1B"/>
    <w:rsid w:val="00DB7F7B"/>
    <w:rsid w:val="00DC0645"/>
    <w:rsid w:val="00DC0A10"/>
    <w:rsid w:val="00DC15E1"/>
    <w:rsid w:val="00DC1615"/>
    <w:rsid w:val="00DC1D2F"/>
    <w:rsid w:val="00DC27B4"/>
    <w:rsid w:val="00DC2B02"/>
    <w:rsid w:val="00DC37F2"/>
    <w:rsid w:val="00DC3D3A"/>
    <w:rsid w:val="00DC4890"/>
    <w:rsid w:val="00DC48AB"/>
    <w:rsid w:val="00DC50D0"/>
    <w:rsid w:val="00DC635A"/>
    <w:rsid w:val="00DD09EC"/>
    <w:rsid w:val="00DD1AA2"/>
    <w:rsid w:val="00DD1ABB"/>
    <w:rsid w:val="00DD2629"/>
    <w:rsid w:val="00DD2AF3"/>
    <w:rsid w:val="00DD2AFA"/>
    <w:rsid w:val="00DD2B86"/>
    <w:rsid w:val="00DD33EE"/>
    <w:rsid w:val="00DD3661"/>
    <w:rsid w:val="00DD3DA7"/>
    <w:rsid w:val="00DD522A"/>
    <w:rsid w:val="00DD54B0"/>
    <w:rsid w:val="00DD600D"/>
    <w:rsid w:val="00DD63E3"/>
    <w:rsid w:val="00DD730C"/>
    <w:rsid w:val="00DD7A0D"/>
    <w:rsid w:val="00DD7E0C"/>
    <w:rsid w:val="00DE05EC"/>
    <w:rsid w:val="00DE0AFB"/>
    <w:rsid w:val="00DE0E99"/>
    <w:rsid w:val="00DE19A3"/>
    <w:rsid w:val="00DE1FB5"/>
    <w:rsid w:val="00DE20FF"/>
    <w:rsid w:val="00DE24C0"/>
    <w:rsid w:val="00DE2FB6"/>
    <w:rsid w:val="00DE39FE"/>
    <w:rsid w:val="00DE4BC1"/>
    <w:rsid w:val="00DE787A"/>
    <w:rsid w:val="00DE7A7A"/>
    <w:rsid w:val="00DF024B"/>
    <w:rsid w:val="00DF0601"/>
    <w:rsid w:val="00DF20F1"/>
    <w:rsid w:val="00DF2777"/>
    <w:rsid w:val="00DF3AE2"/>
    <w:rsid w:val="00DF46D8"/>
    <w:rsid w:val="00DF498D"/>
    <w:rsid w:val="00DF4E9F"/>
    <w:rsid w:val="00DF5888"/>
    <w:rsid w:val="00DF5933"/>
    <w:rsid w:val="00DF71C6"/>
    <w:rsid w:val="00DF7612"/>
    <w:rsid w:val="00E00DD0"/>
    <w:rsid w:val="00E01E62"/>
    <w:rsid w:val="00E021ED"/>
    <w:rsid w:val="00E04604"/>
    <w:rsid w:val="00E04C97"/>
    <w:rsid w:val="00E054DC"/>
    <w:rsid w:val="00E07E43"/>
    <w:rsid w:val="00E10334"/>
    <w:rsid w:val="00E10DA1"/>
    <w:rsid w:val="00E113A7"/>
    <w:rsid w:val="00E13E96"/>
    <w:rsid w:val="00E140AC"/>
    <w:rsid w:val="00E14287"/>
    <w:rsid w:val="00E144AE"/>
    <w:rsid w:val="00E1469E"/>
    <w:rsid w:val="00E158D8"/>
    <w:rsid w:val="00E1684E"/>
    <w:rsid w:val="00E21901"/>
    <w:rsid w:val="00E236A0"/>
    <w:rsid w:val="00E23F2F"/>
    <w:rsid w:val="00E2429B"/>
    <w:rsid w:val="00E2430B"/>
    <w:rsid w:val="00E250F9"/>
    <w:rsid w:val="00E252B0"/>
    <w:rsid w:val="00E254C5"/>
    <w:rsid w:val="00E25A78"/>
    <w:rsid w:val="00E27742"/>
    <w:rsid w:val="00E30787"/>
    <w:rsid w:val="00E30B63"/>
    <w:rsid w:val="00E30E85"/>
    <w:rsid w:val="00E3419E"/>
    <w:rsid w:val="00E34FD8"/>
    <w:rsid w:val="00E35865"/>
    <w:rsid w:val="00E36BFF"/>
    <w:rsid w:val="00E3736C"/>
    <w:rsid w:val="00E3753E"/>
    <w:rsid w:val="00E421B5"/>
    <w:rsid w:val="00E43F0C"/>
    <w:rsid w:val="00E4447D"/>
    <w:rsid w:val="00E45CAC"/>
    <w:rsid w:val="00E4785D"/>
    <w:rsid w:val="00E47A23"/>
    <w:rsid w:val="00E47D0F"/>
    <w:rsid w:val="00E47E20"/>
    <w:rsid w:val="00E50230"/>
    <w:rsid w:val="00E50E88"/>
    <w:rsid w:val="00E51938"/>
    <w:rsid w:val="00E52663"/>
    <w:rsid w:val="00E53182"/>
    <w:rsid w:val="00E53A25"/>
    <w:rsid w:val="00E53BC6"/>
    <w:rsid w:val="00E543F2"/>
    <w:rsid w:val="00E54B22"/>
    <w:rsid w:val="00E5576E"/>
    <w:rsid w:val="00E55AEF"/>
    <w:rsid w:val="00E55EF3"/>
    <w:rsid w:val="00E568CB"/>
    <w:rsid w:val="00E57046"/>
    <w:rsid w:val="00E570F7"/>
    <w:rsid w:val="00E600DC"/>
    <w:rsid w:val="00E607E2"/>
    <w:rsid w:val="00E60EE8"/>
    <w:rsid w:val="00E6170E"/>
    <w:rsid w:val="00E61FE3"/>
    <w:rsid w:val="00E639DE"/>
    <w:rsid w:val="00E64D64"/>
    <w:rsid w:val="00E65FFE"/>
    <w:rsid w:val="00E67773"/>
    <w:rsid w:val="00E71190"/>
    <w:rsid w:val="00E715EF"/>
    <w:rsid w:val="00E730BB"/>
    <w:rsid w:val="00E730E0"/>
    <w:rsid w:val="00E74438"/>
    <w:rsid w:val="00E74C2E"/>
    <w:rsid w:val="00E773CB"/>
    <w:rsid w:val="00E77436"/>
    <w:rsid w:val="00E81D66"/>
    <w:rsid w:val="00E835E9"/>
    <w:rsid w:val="00E83A2B"/>
    <w:rsid w:val="00E84E8A"/>
    <w:rsid w:val="00E85A69"/>
    <w:rsid w:val="00E907E3"/>
    <w:rsid w:val="00E91113"/>
    <w:rsid w:val="00E9283F"/>
    <w:rsid w:val="00E934BB"/>
    <w:rsid w:val="00E936C5"/>
    <w:rsid w:val="00E93C41"/>
    <w:rsid w:val="00E94883"/>
    <w:rsid w:val="00E9563D"/>
    <w:rsid w:val="00E96F63"/>
    <w:rsid w:val="00E97216"/>
    <w:rsid w:val="00EA019A"/>
    <w:rsid w:val="00EA0276"/>
    <w:rsid w:val="00EA16E1"/>
    <w:rsid w:val="00EA32DB"/>
    <w:rsid w:val="00EA37D5"/>
    <w:rsid w:val="00EA3EE0"/>
    <w:rsid w:val="00EA5D65"/>
    <w:rsid w:val="00EA64B3"/>
    <w:rsid w:val="00EA6505"/>
    <w:rsid w:val="00EA6874"/>
    <w:rsid w:val="00EA68D5"/>
    <w:rsid w:val="00EA6CBC"/>
    <w:rsid w:val="00EA720B"/>
    <w:rsid w:val="00EA7232"/>
    <w:rsid w:val="00EA739C"/>
    <w:rsid w:val="00EB0294"/>
    <w:rsid w:val="00EB06AA"/>
    <w:rsid w:val="00EB0AF2"/>
    <w:rsid w:val="00EB116D"/>
    <w:rsid w:val="00EB1996"/>
    <w:rsid w:val="00EB2915"/>
    <w:rsid w:val="00EB2AF7"/>
    <w:rsid w:val="00EB44E7"/>
    <w:rsid w:val="00EB4F07"/>
    <w:rsid w:val="00EB5E8C"/>
    <w:rsid w:val="00EB7A4B"/>
    <w:rsid w:val="00EC1772"/>
    <w:rsid w:val="00EC192A"/>
    <w:rsid w:val="00EC1B27"/>
    <w:rsid w:val="00EC29FB"/>
    <w:rsid w:val="00EC2B06"/>
    <w:rsid w:val="00EC444A"/>
    <w:rsid w:val="00EC609A"/>
    <w:rsid w:val="00EC6389"/>
    <w:rsid w:val="00EC6B24"/>
    <w:rsid w:val="00EC769B"/>
    <w:rsid w:val="00ED02E3"/>
    <w:rsid w:val="00ED09DB"/>
    <w:rsid w:val="00ED1591"/>
    <w:rsid w:val="00ED2DC3"/>
    <w:rsid w:val="00ED3745"/>
    <w:rsid w:val="00ED394C"/>
    <w:rsid w:val="00ED40A7"/>
    <w:rsid w:val="00ED4C8F"/>
    <w:rsid w:val="00ED5BCA"/>
    <w:rsid w:val="00ED6E8C"/>
    <w:rsid w:val="00ED7C9C"/>
    <w:rsid w:val="00EE05A7"/>
    <w:rsid w:val="00EE1408"/>
    <w:rsid w:val="00EE15D7"/>
    <w:rsid w:val="00EE16FA"/>
    <w:rsid w:val="00EE1B61"/>
    <w:rsid w:val="00EE1C48"/>
    <w:rsid w:val="00EE37E9"/>
    <w:rsid w:val="00EE41D5"/>
    <w:rsid w:val="00EE430B"/>
    <w:rsid w:val="00EE4693"/>
    <w:rsid w:val="00EE547B"/>
    <w:rsid w:val="00EE5547"/>
    <w:rsid w:val="00EE7D2E"/>
    <w:rsid w:val="00EF001A"/>
    <w:rsid w:val="00EF012E"/>
    <w:rsid w:val="00EF16FD"/>
    <w:rsid w:val="00EF2966"/>
    <w:rsid w:val="00EF3890"/>
    <w:rsid w:val="00EF390D"/>
    <w:rsid w:val="00EF4244"/>
    <w:rsid w:val="00EF49CA"/>
    <w:rsid w:val="00EF6971"/>
    <w:rsid w:val="00EF6EDD"/>
    <w:rsid w:val="00F0027F"/>
    <w:rsid w:val="00F01F0D"/>
    <w:rsid w:val="00F02D2A"/>
    <w:rsid w:val="00F03D1F"/>
    <w:rsid w:val="00F04AD0"/>
    <w:rsid w:val="00F04BDA"/>
    <w:rsid w:val="00F110F0"/>
    <w:rsid w:val="00F114EE"/>
    <w:rsid w:val="00F120F9"/>
    <w:rsid w:val="00F12EFB"/>
    <w:rsid w:val="00F13EEC"/>
    <w:rsid w:val="00F141B6"/>
    <w:rsid w:val="00F14CB4"/>
    <w:rsid w:val="00F15138"/>
    <w:rsid w:val="00F155C3"/>
    <w:rsid w:val="00F15BC3"/>
    <w:rsid w:val="00F20111"/>
    <w:rsid w:val="00F20C9F"/>
    <w:rsid w:val="00F20F91"/>
    <w:rsid w:val="00F210F9"/>
    <w:rsid w:val="00F21258"/>
    <w:rsid w:val="00F2178D"/>
    <w:rsid w:val="00F230FE"/>
    <w:rsid w:val="00F23237"/>
    <w:rsid w:val="00F24115"/>
    <w:rsid w:val="00F2453A"/>
    <w:rsid w:val="00F251B0"/>
    <w:rsid w:val="00F25AA5"/>
    <w:rsid w:val="00F25E02"/>
    <w:rsid w:val="00F27E29"/>
    <w:rsid w:val="00F311BA"/>
    <w:rsid w:val="00F312FD"/>
    <w:rsid w:val="00F331AF"/>
    <w:rsid w:val="00F33BA9"/>
    <w:rsid w:val="00F33D00"/>
    <w:rsid w:val="00F35692"/>
    <w:rsid w:val="00F35A3C"/>
    <w:rsid w:val="00F35A71"/>
    <w:rsid w:val="00F36B08"/>
    <w:rsid w:val="00F36CD0"/>
    <w:rsid w:val="00F4050D"/>
    <w:rsid w:val="00F40D2D"/>
    <w:rsid w:val="00F40DBA"/>
    <w:rsid w:val="00F42E85"/>
    <w:rsid w:val="00F4319A"/>
    <w:rsid w:val="00F43710"/>
    <w:rsid w:val="00F44072"/>
    <w:rsid w:val="00F460EE"/>
    <w:rsid w:val="00F46B50"/>
    <w:rsid w:val="00F535C9"/>
    <w:rsid w:val="00F535FE"/>
    <w:rsid w:val="00F53DBF"/>
    <w:rsid w:val="00F54302"/>
    <w:rsid w:val="00F56231"/>
    <w:rsid w:val="00F56B49"/>
    <w:rsid w:val="00F60FE2"/>
    <w:rsid w:val="00F616BD"/>
    <w:rsid w:val="00F61853"/>
    <w:rsid w:val="00F62445"/>
    <w:rsid w:val="00F6257D"/>
    <w:rsid w:val="00F632E8"/>
    <w:rsid w:val="00F647BE"/>
    <w:rsid w:val="00F6547D"/>
    <w:rsid w:val="00F65997"/>
    <w:rsid w:val="00F67706"/>
    <w:rsid w:val="00F67EE0"/>
    <w:rsid w:val="00F7005E"/>
    <w:rsid w:val="00F7115A"/>
    <w:rsid w:val="00F727C5"/>
    <w:rsid w:val="00F72BFB"/>
    <w:rsid w:val="00F7408F"/>
    <w:rsid w:val="00F745D6"/>
    <w:rsid w:val="00F748B9"/>
    <w:rsid w:val="00F74BDD"/>
    <w:rsid w:val="00F758ED"/>
    <w:rsid w:val="00F76C27"/>
    <w:rsid w:val="00F76E06"/>
    <w:rsid w:val="00F81A1C"/>
    <w:rsid w:val="00F83855"/>
    <w:rsid w:val="00F85726"/>
    <w:rsid w:val="00F85AEE"/>
    <w:rsid w:val="00F8762C"/>
    <w:rsid w:val="00F87F4E"/>
    <w:rsid w:val="00F90C44"/>
    <w:rsid w:val="00F90C6D"/>
    <w:rsid w:val="00F9128B"/>
    <w:rsid w:val="00F91968"/>
    <w:rsid w:val="00F91D9E"/>
    <w:rsid w:val="00F92311"/>
    <w:rsid w:val="00F935C1"/>
    <w:rsid w:val="00F94199"/>
    <w:rsid w:val="00F95435"/>
    <w:rsid w:val="00F95ABE"/>
    <w:rsid w:val="00F9693D"/>
    <w:rsid w:val="00FA043F"/>
    <w:rsid w:val="00FA05A5"/>
    <w:rsid w:val="00FA0E23"/>
    <w:rsid w:val="00FA2A5A"/>
    <w:rsid w:val="00FA30B3"/>
    <w:rsid w:val="00FA3AC5"/>
    <w:rsid w:val="00FA4227"/>
    <w:rsid w:val="00FA49A9"/>
    <w:rsid w:val="00FA4E98"/>
    <w:rsid w:val="00FA56B8"/>
    <w:rsid w:val="00FA5CE5"/>
    <w:rsid w:val="00FA623A"/>
    <w:rsid w:val="00FA6529"/>
    <w:rsid w:val="00FA6ED2"/>
    <w:rsid w:val="00FA7347"/>
    <w:rsid w:val="00FA7A30"/>
    <w:rsid w:val="00FB1A4C"/>
    <w:rsid w:val="00FB1DD5"/>
    <w:rsid w:val="00FB20FD"/>
    <w:rsid w:val="00FB4490"/>
    <w:rsid w:val="00FB5C51"/>
    <w:rsid w:val="00FB62AD"/>
    <w:rsid w:val="00FB6F02"/>
    <w:rsid w:val="00FC0F07"/>
    <w:rsid w:val="00FC124E"/>
    <w:rsid w:val="00FC1A7A"/>
    <w:rsid w:val="00FC1FC8"/>
    <w:rsid w:val="00FC294E"/>
    <w:rsid w:val="00FC2DD1"/>
    <w:rsid w:val="00FC34D4"/>
    <w:rsid w:val="00FC543F"/>
    <w:rsid w:val="00FC55D3"/>
    <w:rsid w:val="00FC5AFF"/>
    <w:rsid w:val="00FC5FEB"/>
    <w:rsid w:val="00FC6EB1"/>
    <w:rsid w:val="00FC6ED4"/>
    <w:rsid w:val="00FC7277"/>
    <w:rsid w:val="00FC7406"/>
    <w:rsid w:val="00FC7A82"/>
    <w:rsid w:val="00FC7BDE"/>
    <w:rsid w:val="00FC7FCE"/>
    <w:rsid w:val="00FD0078"/>
    <w:rsid w:val="00FD0843"/>
    <w:rsid w:val="00FD1361"/>
    <w:rsid w:val="00FD1D8F"/>
    <w:rsid w:val="00FD282E"/>
    <w:rsid w:val="00FD44F5"/>
    <w:rsid w:val="00FD5901"/>
    <w:rsid w:val="00FD5CAD"/>
    <w:rsid w:val="00FD7159"/>
    <w:rsid w:val="00FD781D"/>
    <w:rsid w:val="00FD7C89"/>
    <w:rsid w:val="00FE0BB6"/>
    <w:rsid w:val="00FE1986"/>
    <w:rsid w:val="00FE1B22"/>
    <w:rsid w:val="00FE247A"/>
    <w:rsid w:val="00FE32BD"/>
    <w:rsid w:val="00FE33B8"/>
    <w:rsid w:val="00FE42EF"/>
    <w:rsid w:val="00FE476F"/>
    <w:rsid w:val="00FE47C1"/>
    <w:rsid w:val="00FE5327"/>
    <w:rsid w:val="00FE5908"/>
    <w:rsid w:val="00FE63B4"/>
    <w:rsid w:val="00FE6AC1"/>
    <w:rsid w:val="00FE76DD"/>
    <w:rsid w:val="00FF00A2"/>
    <w:rsid w:val="00FF10A3"/>
    <w:rsid w:val="00FF1896"/>
    <w:rsid w:val="00FF23BF"/>
    <w:rsid w:val="00FF2BEA"/>
    <w:rsid w:val="00FF3D92"/>
    <w:rsid w:val="00FF4CA2"/>
    <w:rsid w:val="00FF7907"/>
    <w:rsid w:val="00FF7CB1"/>
    <w:rsid w:val="00FF7D4E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5CAA0A60"/>
  <w15:docId w15:val="{658F8B90-3A4C-4F94-849F-B3E70F94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CE5815"/>
    <w:rPr>
      <w:lang w:eastAsia="es-ES"/>
    </w:rPr>
  </w:style>
  <w:style w:type="paragraph" w:styleId="Ttulo1">
    <w:name w:val="heading 1"/>
    <w:basedOn w:val="Normal"/>
    <w:next w:val="Normal"/>
    <w:qFormat/>
    <w:rsid w:val="00CE5815"/>
    <w:pPr>
      <w:keepNext/>
      <w:jc w:val="center"/>
      <w:outlineLvl w:val="0"/>
    </w:pPr>
    <w:rPr>
      <w:b/>
      <w:i/>
      <w:sz w:val="24"/>
      <w:lang w:val="es-ES_tradnl"/>
    </w:rPr>
  </w:style>
  <w:style w:type="paragraph" w:styleId="Ttulo2">
    <w:name w:val="heading 2"/>
    <w:basedOn w:val="Normal"/>
    <w:next w:val="Normal"/>
    <w:qFormat/>
    <w:rsid w:val="00CE5815"/>
    <w:pPr>
      <w:keepNext/>
      <w:jc w:val="center"/>
      <w:outlineLvl w:val="1"/>
    </w:pPr>
    <w:rPr>
      <w:sz w:val="24"/>
      <w:lang w:val="es-ES_tradnl"/>
    </w:rPr>
  </w:style>
  <w:style w:type="paragraph" w:styleId="Ttulo3">
    <w:name w:val="heading 3"/>
    <w:basedOn w:val="Normal"/>
    <w:next w:val="Normal"/>
    <w:qFormat/>
    <w:rsid w:val="00CE5815"/>
    <w:pPr>
      <w:keepNext/>
      <w:outlineLvl w:val="2"/>
    </w:pPr>
    <w:rPr>
      <w:b/>
      <w:sz w:val="24"/>
      <w:lang w:val="es-ES_tradnl"/>
    </w:rPr>
  </w:style>
  <w:style w:type="paragraph" w:styleId="Ttulo4">
    <w:name w:val="heading 4"/>
    <w:basedOn w:val="Normal"/>
    <w:next w:val="Normal"/>
    <w:qFormat/>
    <w:rsid w:val="00CE5815"/>
    <w:pPr>
      <w:keepNext/>
      <w:outlineLvl w:val="3"/>
    </w:pPr>
    <w:rPr>
      <w:b/>
      <w:sz w:val="16"/>
      <w:lang w:val="es-ES_tradnl"/>
    </w:rPr>
  </w:style>
  <w:style w:type="paragraph" w:styleId="Ttulo5">
    <w:name w:val="heading 5"/>
    <w:basedOn w:val="Normal"/>
    <w:next w:val="Normal"/>
    <w:qFormat/>
    <w:rsid w:val="00CE5815"/>
    <w:pPr>
      <w:keepNext/>
      <w:jc w:val="center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rsid w:val="00CE5815"/>
    <w:pPr>
      <w:keepNext/>
      <w:jc w:val="center"/>
      <w:outlineLvl w:val="5"/>
    </w:pPr>
    <w:rPr>
      <w:b/>
      <w:i/>
      <w:sz w:val="32"/>
    </w:rPr>
  </w:style>
  <w:style w:type="paragraph" w:styleId="Ttulo7">
    <w:name w:val="heading 7"/>
    <w:basedOn w:val="Normal"/>
    <w:next w:val="Normal"/>
    <w:qFormat/>
    <w:rsid w:val="00CE5815"/>
    <w:pPr>
      <w:keepNext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CE5815"/>
    <w:pPr>
      <w:keepNext/>
      <w:jc w:val="center"/>
      <w:outlineLvl w:val="7"/>
    </w:pPr>
    <w:rPr>
      <w:rFonts w:ascii="Arial" w:hAnsi="Arial"/>
      <w:noProof/>
      <w:sz w:val="28"/>
    </w:rPr>
  </w:style>
  <w:style w:type="paragraph" w:styleId="Ttulo9">
    <w:name w:val="heading 9"/>
    <w:basedOn w:val="Normal"/>
    <w:next w:val="Normal"/>
    <w:qFormat/>
    <w:rsid w:val="00CE5815"/>
    <w:pPr>
      <w:keepNext/>
      <w:jc w:val="center"/>
      <w:outlineLvl w:val="8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CE5815"/>
    <w:pPr>
      <w:jc w:val="center"/>
    </w:pPr>
    <w:rPr>
      <w:b/>
      <w:sz w:val="32"/>
      <w:lang w:val="es-ES_tradnl"/>
    </w:rPr>
  </w:style>
  <w:style w:type="paragraph" w:styleId="Textoindependiente">
    <w:name w:val="Body Text"/>
    <w:basedOn w:val="Normal"/>
    <w:rsid w:val="00CE5815"/>
    <w:pPr>
      <w:jc w:val="both"/>
    </w:pPr>
    <w:rPr>
      <w:sz w:val="24"/>
      <w:lang w:val="es-ES_tradnl"/>
    </w:rPr>
  </w:style>
  <w:style w:type="paragraph" w:styleId="Textoindependiente2">
    <w:name w:val="Body Text 2"/>
    <w:basedOn w:val="Normal"/>
    <w:rsid w:val="00CE5815"/>
    <w:pPr>
      <w:jc w:val="center"/>
    </w:pPr>
    <w:rPr>
      <w:rFonts w:ascii="Arial" w:hAnsi="Arial"/>
      <w:noProof/>
      <w:sz w:val="18"/>
    </w:rPr>
  </w:style>
  <w:style w:type="paragraph" w:styleId="Textoindependiente3">
    <w:name w:val="Body Text 3"/>
    <w:basedOn w:val="Normal"/>
    <w:rsid w:val="00CE5815"/>
    <w:pPr>
      <w:spacing w:line="480" w:lineRule="auto"/>
      <w:jc w:val="both"/>
    </w:pPr>
    <w:rPr>
      <w:rFonts w:ascii="Arial" w:hAnsi="Arial"/>
      <w:i/>
      <w:sz w:val="24"/>
      <w:lang w:val="es-ES_tradnl"/>
    </w:rPr>
  </w:style>
  <w:style w:type="paragraph" w:customStyle="1" w:styleId="toa">
    <w:name w:val="toa"/>
    <w:basedOn w:val="Normal"/>
    <w:rsid w:val="0074791F"/>
    <w:pPr>
      <w:tabs>
        <w:tab w:val="left" w:pos="9000"/>
        <w:tab w:val="right" w:pos="9360"/>
      </w:tabs>
      <w:suppressAutoHyphens/>
    </w:pPr>
    <w:rPr>
      <w:rFonts w:ascii="Arial" w:hAnsi="Arial"/>
      <w:spacing w:val="-3"/>
      <w:sz w:val="24"/>
      <w:lang w:val="en-US"/>
    </w:rPr>
  </w:style>
  <w:style w:type="paragraph" w:styleId="Encabezado">
    <w:name w:val="header"/>
    <w:basedOn w:val="Normal"/>
    <w:rsid w:val="00A70D09"/>
    <w:pPr>
      <w:tabs>
        <w:tab w:val="center" w:pos="4252"/>
        <w:tab w:val="right" w:pos="8504"/>
      </w:tabs>
    </w:pPr>
    <w:rPr>
      <w:sz w:val="24"/>
      <w:szCs w:val="24"/>
    </w:rPr>
  </w:style>
  <w:style w:type="paragraph" w:styleId="Piedepgina">
    <w:name w:val="footer"/>
    <w:basedOn w:val="Normal"/>
    <w:link w:val="PiedepginaCar"/>
    <w:rsid w:val="003C44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C4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3183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ACTAS%20EX%20PROF\PROF%202\aexamenpro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5DB90-2141-48A7-8711-A890FD6F3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aexamenpro1.dot</Template>
  <TotalTime>9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Personal.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Raquel Saavedra</cp:lastModifiedBy>
  <cp:revision>10</cp:revision>
  <cp:lastPrinted>2018-03-01T20:41:00Z</cp:lastPrinted>
  <dcterms:created xsi:type="dcterms:W3CDTF">2018-03-14T05:20:00Z</dcterms:created>
  <dcterms:modified xsi:type="dcterms:W3CDTF">2019-08-27T05:00:00Z</dcterms:modified>
</cp:coreProperties>
</file>