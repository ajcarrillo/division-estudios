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C5A05" w14:textId="77777777" w:rsidR="00EB6F83" w:rsidRDefault="00EB6F83" w:rsidP="00C13F5F">
      <w:pPr>
        <w:rPr>
          <w:lang w:val="pt-BR"/>
        </w:rPr>
      </w:pPr>
    </w:p>
    <w:p w14:paraId="4CA64D61" w14:textId="77777777" w:rsidR="00EB6F83" w:rsidRDefault="00EB6F83" w:rsidP="00C13F5F">
      <w:pPr>
        <w:rPr>
          <w:lang w:val="pt-BR"/>
        </w:rPr>
      </w:pPr>
    </w:p>
    <w:p w14:paraId="22F35ABB" w14:textId="77777777" w:rsidR="00DF0D82" w:rsidRPr="00853FCA" w:rsidRDefault="00DF0D82" w:rsidP="00C13F5F">
      <w:pPr>
        <w:rPr>
          <w:rFonts w:ascii="Arial" w:hAnsi="Arial" w:cs="Arial"/>
          <w:b/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 w14:paraId="6CEC7F43" w14:textId="77777777" w:rsidR="00DF0D82" w:rsidRPr="00853FCA" w:rsidRDefault="00DF0D82" w:rsidP="003F68BB">
      <w:pPr>
        <w:tabs>
          <w:tab w:val="left" w:pos="8820"/>
        </w:tabs>
        <w:suppressAutoHyphens/>
        <w:jc w:val="right"/>
        <w:rPr>
          <w:rFonts w:ascii="Arial" w:hAnsi="Arial" w:cs="Arial"/>
          <w:b/>
          <w:lang w:val="pt-BR"/>
        </w:rPr>
      </w:pPr>
    </w:p>
    <w:p w14:paraId="47DB2A8B" w14:textId="77777777" w:rsidR="00DF0D82" w:rsidRPr="00853FCA" w:rsidRDefault="00DF0D82" w:rsidP="003F68BB">
      <w:pPr>
        <w:tabs>
          <w:tab w:val="left" w:pos="8820"/>
        </w:tabs>
        <w:suppressAutoHyphens/>
        <w:jc w:val="right"/>
        <w:rPr>
          <w:rFonts w:ascii="Arial" w:hAnsi="Arial" w:cs="Arial"/>
          <w:b/>
          <w:lang w:val="pt-BR"/>
        </w:rPr>
      </w:pPr>
    </w:p>
    <w:p w14:paraId="3DFC046B" w14:textId="77777777" w:rsidR="00DF0D82" w:rsidRPr="00853FCA" w:rsidRDefault="00DF0D82" w:rsidP="00FC2DD1">
      <w:pPr>
        <w:tabs>
          <w:tab w:val="left" w:pos="8820"/>
        </w:tabs>
        <w:suppressAutoHyphens/>
        <w:jc w:val="center"/>
        <w:rPr>
          <w:rFonts w:ascii="Arial" w:hAnsi="Arial" w:cs="Arial"/>
          <w:b/>
        </w:rPr>
      </w:pPr>
      <w:r w:rsidRPr="00853FCA">
        <w:rPr>
          <w:rFonts w:ascii="Arial" w:hAnsi="Arial" w:cs="Arial"/>
          <w:b/>
          <w:lang w:val="pt-BR"/>
        </w:rPr>
        <w:t xml:space="preserve">                                                                                                    </w:t>
      </w:r>
      <w:r w:rsidRPr="00853FCA">
        <w:rPr>
          <w:rFonts w:ascii="Arial" w:hAnsi="Arial" w:cs="Arial"/>
          <w:b/>
        </w:rPr>
        <w:t xml:space="preserve">DEPENDENCIA: </w:t>
      </w:r>
      <w:r w:rsidRPr="00853FCA">
        <w:rPr>
          <w:rFonts w:ascii="Arial" w:hAnsi="Arial" w:cs="Arial"/>
        </w:rPr>
        <w:t xml:space="preserve">Dirección </w:t>
      </w:r>
      <w:r w:rsidRPr="00853FCA">
        <w:rPr>
          <w:rFonts w:ascii="Arial" w:hAnsi="Arial" w:cs="Arial"/>
          <w:b/>
        </w:rPr>
        <w:t xml:space="preserve">     </w:t>
      </w:r>
    </w:p>
    <w:p w14:paraId="08424242" w14:textId="77777777" w:rsidR="00DF0D82" w:rsidRPr="00853FCA" w:rsidRDefault="00DF0D82" w:rsidP="00F110F0">
      <w:pPr>
        <w:suppressAutoHyphens/>
        <w:jc w:val="both"/>
        <w:rPr>
          <w:rFonts w:ascii="Arial" w:hAnsi="Arial" w:cs="Arial"/>
          <w:lang w:val="es-ES_tradnl"/>
        </w:rPr>
      </w:pPr>
      <w:r w:rsidRPr="00853FCA">
        <w:rPr>
          <w:rFonts w:ascii="Arial" w:hAnsi="Arial" w:cs="Arial"/>
          <w:b/>
        </w:rPr>
        <w:t xml:space="preserve">                                                                                 </w:t>
      </w:r>
      <w:r w:rsidRPr="00853FCA">
        <w:rPr>
          <w:rFonts w:ascii="Arial" w:hAnsi="Arial" w:cs="Arial"/>
          <w:b/>
        </w:rPr>
        <w:tab/>
        <w:t xml:space="preserve">                SECCION: </w:t>
      </w:r>
      <w:r w:rsidRPr="00853FCA">
        <w:rPr>
          <w:rFonts w:ascii="Arial" w:hAnsi="Arial" w:cs="Arial"/>
        </w:rPr>
        <w:t xml:space="preserve">Depto. </w:t>
      </w:r>
      <w:proofErr w:type="spellStart"/>
      <w:r w:rsidRPr="00853FCA">
        <w:rPr>
          <w:rFonts w:ascii="Arial" w:hAnsi="Arial" w:cs="Arial"/>
          <w:lang w:val="es-ES_tradnl"/>
        </w:rPr>
        <w:t>Servs</w:t>
      </w:r>
      <w:proofErr w:type="spellEnd"/>
      <w:r w:rsidRPr="00853FCA">
        <w:rPr>
          <w:rFonts w:ascii="Arial" w:hAnsi="Arial" w:cs="Arial"/>
          <w:lang w:val="es-ES_tradnl"/>
        </w:rPr>
        <w:t>. Esc.</w:t>
      </w:r>
    </w:p>
    <w:p w14:paraId="70F49918" w14:textId="77777777" w:rsidR="00DF0D82" w:rsidRPr="00853FCA" w:rsidRDefault="00DF0D82" w:rsidP="001E3F38">
      <w:pPr>
        <w:tabs>
          <w:tab w:val="left" w:pos="360"/>
        </w:tabs>
        <w:suppressAutoHyphens/>
        <w:rPr>
          <w:rFonts w:ascii="Arial" w:hAnsi="Arial" w:cs="Arial"/>
          <w:lang w:val="es-ES_tradnl"/>
        </w:rPr>
      </w:pPr>
      <w:r w:rsidRPr="00853FCA">
        <w:rPr>
          <w:rFonts w:ascii="Arial" w:hAnsi="Arial" w:cs="Arial"/>
          <w:lang w:val="es-ES_tradnl"/>
        </w:rPr>
        <w:tab/>
      </w:r>
    </w:p>
    <w:p w14:paraId="72A2139E" w14:textId="77777777" w:rsidR="00DF0D82" w:rsidRDefault="00DF0D82" w:rsidP="00F110F0">
      <w:pPr>
        <w:suppressAutoHyphens/>
        <w:rPr>
          <w:lang w:val="es-ES_tradnl"/>
        </w:rPr>
      </w:pPr>
      <w:r w:rsidRPr="00853FCA">
        <w:rPr>
          <w:lang w:val="es-ES_tradnl"/>
        </w:rPr>
        <w:t xml:space="preserve">                                             </w:t>
      </w:r>
      <w:r w:rsidRPr="00853FCA">
        <w:rPr>
          <w:lang w:val="es-ES_tradnl"/>
        </w:rPr>
        <w:tab/>
      </w:r>
      <w:r w:rsidRPr="00853FCA">
        <w:rPr>
          <w:lang w:val="es-ES_tradnl"/>
        </w:rPr>
        <w:tab/>
        <w:t xml:space="preserve">              </w:t>
      </w:r>
      <w:r w:rsidRPr="00853FCA">
        <w:rPr>
          <w:b/>
          <w:lang w:val="es-ES_tradnl"/>
        </w:rPr>
        <w:t>ASUNTO:</w:t>
      </w:r>
      <w:r w:rsidRPr="00853FCA">
        <w:rPr>
          <w:lang w:val="es-ES_tradnl"/>
        </w:rPr>
        <w:t xml:space="preserve"> </w:t>
      </w:r>
      <w:r w:rsidRPr="00853FCA">
        <w:rPr>
          <w:rFonts w:ascii="Arial" w:hAnsi="Arial" w:cs="Arial"/>
          <w:sz w:val="18"/>
          <w:szCs w:val="18"/>
          <w:lang w:val="es-ES_tradnl"/>
        </w:rPr>
        <w:t>RESULTADO DE ACTO RECEPCIONAL</w:t>
      </w:r>
      <w:r w:rsidRPr="00853FCA">
        <w:rPr>
          <w:lang w:val="es-ES_tradnl"/>
        </w:rPr>
        <w:t xml:space="preserve">   </w:t>
      </w:r>
    </w:p>
    <w:p w14:paraId="4ED795CD" w14:textId="77777777" w:rsidR="00DF0D82" w:rsidRDefault="00DF0D82" w:rsidP="00F110F0">
      <w:pPr>
        <w:suppressAutoHyphens/>
        <w:rPr>
          <w:lang w:val="es-ES_tradnl"/>
        </w:rPr>
      </w:pPr>
    </w:p>
    <w:p w14:paraId="3F9AA7A0" w14:textId="77777777" w:rsidR="00DF0D82" w:rsidRDefault="00DF0D82" w:rsidP="00F110F0">
      <w:pPr>
        <w:suppressAutoHyphens/>
        <w:rPr>
          <w:lang w:val="es-ES_tradnl"/>
        </w:rPr>
      </w:pPr>
    </w:p>
    <w:p w14:paraId="2B1D69E9" w14:textId="77777777" w:rsidR="00DF0D82" w:rsidRDefault="00DF0D82" w:rsidP="00F110F0">
      <w:pPr>
        <w:suppressAutoHyphens/>
        <w:rPr>
          <w:lang w:val="es-ES_tradnl"/>
        </w:rPr>
      </w:pPr>
    </w:p>
    <w:p w14:paraId="2274DFBF" w14:textId="77777777" w:rsidR="00DF0D82" w:rsidRPr="00853FCA" w:rsidRDefault="00DF0D82" w:rsidP="00840830">
      <w:pPr>
        <w:suppressAutoHyphens/>
        <w:rPr>
          <w:lang w:val="es-ES_tradnl"/>
        </w:rPr>
      </w:pPr>
      <w:r w:rsidRPr="00853FCA">
        <w:rPr>
          <w:lang w:val="es-ES_tradnl"/>
        </w:rPr>
        <w:t xml:space="preserve">                </w:t>
      </w:r>
    </w:p>
    <w:p w14:paraId="78B85C87" w14:textId="77777777" w:rsidR="00DF0D82" w:rsidRPr="007513FA" w:rsidRDefault="00DF0D82" w:rsidP="00F110F0">
      <w:pPr>
        <w:pStyle w:val="Textoindependiente"/>
        <w:tabs>
          <w:tab w:val="left" w:pos="4785"/>
        </w:tabs>
        <w:ind w:firstLine="720"/>
        <w:jc w:val="left"/>
        <w:rPr>
          <w:rFonts w:ascii="Arial" w:hAnsi="Arial" w:cs="Arial"/>
          <w:b/>
          <w:lang w:val="es-MX"/>
        </w:rPr>
      </w:pPr>
    </w:p>
    <w:p w14:paraId="53C2A572" w14:textId="77777777" w:rsidR="0039265F" w:rsidRPr="00E562F3" w:rsidRDefault="00A6392C" w:rsidP="00F6628A">
      <w:pPr>
        <w:pStyle w:val="Textoindependiente"/>
        <w:tabs>
          <w:tab w:val="left" w:pos="4253"/>
          <w:tab w:val="left" w:pos="4785"/>
        </w:tabs>
        <w:ind w:firstLine="720"/>
        <w:jc w:val="left"/>
        <w:rPr>
          <w:rFonts w:ascii="Arial" w:hAnsi="Arial" w:cs="Arial"/>
          <w:b/>
          <w:sz w:val="32"/>
          <w:lang w:val="es-MX"/>
        </w:rPr>
      </w:pPr>
      <w:r w:rsidRPr="007513FA">
        <w:rPr>
          <w:rFonts w:ascii="Arial" w:hAnsi="Arial" w:cs="Arial"/>
          <w:b/>
          <w:lang w:val="es-MX"/>
        </w:rPr>
        <w:t>C</w:t>
      </w:r>
      <w:r w:rsidR="00837C92">
        <w:rPr>
          <w:rFonts w:ascii="Arial" w:hAnsi="Arial" w:cs="Arial"/>
          <w:b/>
          <w:lang w:val="es-MX"/>
        </w:rPr>
        <w:t>. ${alumno}</w:t>
      </w:r>
      <w:r w:rsidR="00837C92" w:rsidRPr="00E562F3">
        <w:rPr>
          <w:rFonts w:ascii="Arial" w:hAnsi="Arial" w:cs="Arial"/>
          <w:b/>
          <w:sz w:val="32"/>
          <w:lang w:val="es-MX"/>
        </w:rPr>
        <w:t xml:space="preserve"> </w:t>
      </w:r>
    </w:p>
    <w:p w14:paraId="6D51F0BC" w14:textId="77777777" w:rsidR="00DF0D82" w:rsidRPr="00853FCA" w:rsidRDefault="00DF0D82" w:rsidP="00F110F0">
      <w:pPr>
        <w:pStyle w:val="Textoindependiente"/>
        <w:ind w:firstLine="720"/>
        <w:jc w:val="left"/>
        <w:rPr>
          <w:rFonts w:ascii="Arial" w:hAnsi="Arial" w:cs="Arial"/>
          <w:b/>
          <w:lang w:val="es-ES"/>
        </w:rPr>
      </w:pPr>
      <w:r w:rsidRPr="00853FCA">
        <w:rPr>
          <w:rFonts w:ascii="Arial" w:hAnsi="Arial" w:cs="Arial"/>
          <w:b/>
          <w:lang w:val="es-ES"/>
        </w:rPr>
        <w:t>P R E S E N T E.</w:t>
      </w:r>
    </w:p>
    <w:p w14:paraId="7B8D52D5" w14:textId="77777777" w:rsidR="00DF0D82" w:rsidRPr="00853FCA" w:rsidRDefault="00DF0D82" w:rsidP="00F110F0">
      <w:pPr>
        <w:suppressAutoHyphens/>
        <w:jc w:val="both"/>
      </w:pPr>
    </w:p>
    <w:p w14:paraId="77AF9D00" w14:textId="77777777" w:rsidR="00DF0D82" w:rsidRPr="00853FCA" w:rsidRDefault="00DF0D82" w:rsidP="00F110F0">
      <w:pPr>
        <w:suppressAutoHyphens/>
        <w:jc w:val="both"/>
      </w:pPr>
    </w:p>
    <w:p w14:paraId="2727114C" w14:textId="77777777" w:rsidR="00DF0D82" w:rsidRPr="00413701" w:rsidRDefault="00A72C1B" w:rsidP="00901F09">
      <w:pPr>
        <w:tabs>
          <w:tab w:val="left" w:pos="6600"/>
        </w:tabs>
        <w:suppressAutoHyphens/>
        <w:spacing w:line="480" w:lineRule="auto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 xml:space="preserve">En el Acto de Recepción </w:t>
      </w:r>
      <w:r w:rsidR="00901F09">
        <w:rPr>
          <w:rFonts w:ascii="Arial" w:hAnsi="Arial" w:cs="Arial"/>
          <w:sz w:val="22"/>
        </w:rPr>
        <w:t>Profesional</w:t>
      </w:r>
      <w:r w:rsidR="00DF0D82">
        <w:rPr>
          <w:rFonts w:ascii="Arial" w:hAnsi="Arial" w:cs="Arial"/>
          <w:sz w:val="22"/>
        </w:rPr>
        <w:t xml:space="preserve"> de la carrera </w:t>
      </w:r>
      <w:r w:rsidR="00E921CE">
        <w:rPr>
          <w:rFonts w:ascii="Arial" w:hAnsi="Arial" w:cs="Arial"/>
          <w:sz w:val="22"/>
        </w:rPr>
        <w:t>de</w:t>
      </w:r>
      <w:r w:rsidR="00C541C3">
        <w:rPr>
          <w:rFonts w:ascii="Arial" w:hAnsi="Arial" w:cs="Arial"/>
          <w:sz w:val="22"/>
        </w:rPr>
        <w:t xml:space="preserve">: </w:t>
      </w:r>
      <w:r w:rsidR="00837C92">
        <w:rPr>
          <w:rFonts w:ascii="Arial" w:hAnsi="Arial" w:cs="Arial"/>
          <w:b/>
          <w:sz w:val="22"/>
        </w:rPr>
        <w:t xml:space="preserve">${carrera} </w:t>
      </w:r>
      <w:r w:rsidR="00FD7DBC" w:rsidRPr="00FD7DBC">
        <w:rPr>
          <w:rFonts w:ascii="Arial" w:hAnsi="Arial" w:cs="Arial"/>
          <w:sz w:val="22"/>
        </w:rPr>
        <w:t>q</w:t>
      </w:r>
      <w:r w:rsidR="007D0DC9" w:rsidRPr="00FD7DBC">
        <w:rPr>
          <w:rFonts w:ascii="Arial" w:hAnsi="Arial" w:cs="Arial"/>
          <w:sz w:val="22"/>
        </w:rPr>
        <w:t>ue</w:t>
      </w:r>
      <w:r w:rsidR="007D0DC9" w:rsidRPr="007D0DC9">
        <w:rPr>
          <w:rFonts w:ascii="Arial" w:hAnsi="Arial" w:cs="Arial"/>
          <w:sz w:val="22"/>
        </w:rPr>
        <w:t xml:space="preserve"> acaba</w:t>
      </w:r>
      <w:r w:rsidR="007D0DC9">
        <w:rPr>
          <w:rFonts w:ascii="Arial" w:hAnsi="Arial" w:cs="Arial"/>
          <w:b/>
          <w:sz w:val="22"/>
        </w:rPr>
        <w:t xml:space="preserve"> </w:t>
      </w:r>
      <w:r w:rsidR="00901F09">
        <w:rPr>
          <w:rFonts w:ascii="Arial" w:hAnsi="Arial" w:cs="Arial"/>
          <w:sz w:val="22"/>
        </w:rPr>
        <w:t xml:space="preserve">Usted </w:t>
      </w:r>
      <w:r w:rsidR="002E4D84">
        <w:rPr>
          <w:rFonts w:ascii="Arial" w:hAnsi="Arial" w:cs="Arial"/>
          <w:sz w:val="22"/>
        </w:rPr>
        <w:t>de</w:t>
      </w:r>
      <w:r w:rsidR="00901F09">
        <w:rPr>
          <w:rFonts w:ascii="Arial" w:hAnsi="Arial" w:cs="Arial"/>
          <w:sz w:val="22"/>
        </w:rPr>
        <w:t xml:space="preserve"> sustentar, el </w:t>
      </w:r>
      <w:r w:rsidR="002E4D84">
        <w:rPr>
          <w:rFonts w:ascii="Arial" w:hAnsi="Arial" w:cs="Arial"/>
          <w:sz w:val="22"/>
        </w:rPr>
        <w:t xml:space="preserve">jurado </w:t>
      </w:r>
      <w:r w:rsidR="00DF0D82">
        <w:rPr>
          <w:rFonts w:ascii="Arial" w:hAnsi="Arial" w:cs="Arial"/>
          <w:sz w:val="22"/>
        </w:rPr>
        <w:t>respe</w:t>
      </w:r>
      <w:r w:rsidR="009E77A5">
        <w:rPr>
          <w:rFonts w:ascii="Arial" w:hAnsi="Arial" w:cs="Arial"/>
          <w:sz w:val="22"/>
        </w:rPr>
        <w:t xml:space="preserve">ctivo </w:t>
      </w:r>
      <w:r w:rsidR="002E4D84">
        <w:rPr>
          <w:rFonts w:ascii="Arial" w:hAnsi="Arial" w:cs="Arial"/>
          <w:sz w:val="22"/>
        </w:rPr>
        <w:t>ha tenido a bien</w:t>
      </w:r>
      <w:r w:rsidR="00135AF9">
        <w:rPr>
          <w:rFonts w:ascii="Arial" w:hAnsi="Arial" w:cs="Arial"/>
          <w:sz w:val="22"/>
        </w:rPr>
        <w:t>______</w:t>
      </w:r>
      <w:r w:rsidR="002E4D84">
        <w:rPr>
          <w:rFonts w:ascii="Arial" w:hAnsi="Arial" w:cs="Arial"/>
          <w:sz w:val="22"/>
        </w:rPr>
        <w:t>_____</w:t>
      </w:r>
      <w:r w:rsidR="00135AF9">
        <w:rPr>
          <w:rFonts w:ascii="Arial" w:hAnsi="Arial" w:cs="Arial"/>
          <w:sz w:val="22"/>
        </w:rPr>
        <w:t>_________________________</w:t>
      </w:r>
      <w:r w:rsidR="00A55606">
        <w:rPr>
          <w:rFonts w:ascii="Arial" w:hAnsi="Arial" w:cs="Arial"/>
          <w:sz w:val="22"/>
        </w:rPr>
        <w:t>_____</w:t>
      </w:r>
      <w:r w:rsidR="004C5189">
        <w:rPr>
          <w:rFonts w:ascii="Arial" w:hAnsi="Arial" w:cs="Arial"/>
          <w:sz w:val="22"/>
        </w:rPr>
        <w:t>_____</w:t>
      </w:r>
      <w:r w:rsidR="000F2B08">
        <w:rPr>
          <w:rFonts w:ascii="Arial" w:hAnsi="Arial" w:cs="Arial"/>
          <w:sz w:val="22"/>
        </w:rPr>
        <w:t>________ d</w:t>
      </w:r>
      <w:proofErr w:type="spellStart"/>
      <w:r w:rsidR="00F42D73">
        <w:rPr>
          <w:rFonts w:ascii="Arial" w:hAnsi="Arial" w:cs="Arial"/>
          <w:sz w:val="22"/>
          <w:lang w:val="es-MX"/>
        </w:rPr>
        <w:t>ándose</w:t>
      </w:r>
      <w:proofErr w:type="spellEnd"/>
      <w:r w:rsidR="00F42D73">
        <w:rPr>
          <w:rFonts w:ascii="Arial" w:hAnsi="Arial" w:cs="Arial"/>
          <w:sz w:val="22"/>
          <w:lang w:val="es-MX"/>
        </w:rPr>
        <w:t xml:space="preserve"> </w:t>
      </w:r>
      <w:r w:rsidR="00DF0D82">
        <w:rPr>
          <w:rFonts w:ascii="Arial" w:hAnsi="Arial" w:cs="Arial"/>
          <w:sz w:val="22"/>
        </w:rPr>
        <w:t>po</w:t>
      </w:r>
      <w:r w:rsidR="0032722B">
        <w:rPr>
          <w:rFonts w:ascii="Arial" w:hAnsi="Arial" w:cs="Arial"/>
          <w:sz w:val="22"/>
        </w:rPr>
        <w:t xml:space="preserve">r </w:t>
      </w:r>
      <w:r w:rsidR="00901F09">
        <w:rPr>
          <w:rFonts w:ascii="Arial" w:hAnsi="Arial" w:cs="Arial"/>
          <w:sz w:val="22"/>
        </w:rPr>
        <w:t>terminado el Evento</w:t>
      </w:r>
      <w:r w:rsidR="0032722B">
        <w:rPr>
          <w:rFonts w:ascii="Arial" w:hAnsi="Arial" w:cs="Arial"/>
          <w:sz w:val="22"/>
        </w:rPr>
        <w:t xml:space="preserve"> a las</w:t>
      </w:r>
      <w:r w:rsidR="00DC7C48">
        <w:rPr>
          <w:rFonts w:ascii="Arial" w:hAnsi="Arial" w:cs="Arial"/>
          <w:sz w:val="22"/>
        </w:rPr>
        <w:t xml:space="preserve"> </w:t>
      </w:r>
      <w:r w:rsidR="004C5189">
        <w:rPr>
          <w:rFonts w:ascii="Arial" w:hAnsi="Arial" w:cs="Arial"/>
          <w:sz w:val="22"/>
        </w:rPr>
        <w:t>____</w:t>
      </w:r>
      <w:r w:rsidR="00DF0D82">
        <w:rPr>
          <w:rFonts w:ascii="Arial" w:hAnsi="Arial" w:cs="Arial"/>
          <w:sz w:val="22"/>
        </w:rPr>
        <w:t>_________</w:t>
      </w:r>
      <w:r w:rsidR="0032722B">
        <w:rPr>
          <w:rFonts w:ascii="Arial" w:hAnsi="Arial" w:cs="Arial"/>
          <w:sz w:val="22"/>
        </w:rPr>
        <w:t>___</w:t>
      </w:r>
      <w:r w:rsidR="00C328A6">
        <w:rPr>
          <w:rFonts w:ascii="Arial" w:hAnsi="Arial" w:cs="Arial"/>
          <w:sz w:val="22"/>
        </w:rPr>
        <w:t>______________</w:t>
      </w:r>
      <w:r w:rsidR="00DC7C48">
        <w:rPr>
          <w:rFonts w:ascii="Arial" w:hAnsi="Arial" w:cs="Arial"/>
          <w:sz w:val="22"/>
        </w:rPr>
        <w:t>________</w:t>
      </w:r>
      <w:r w:rsidR="00E51952">
        <w:rPr>
          <w:rFonts w:ascii="Arial" w:hAnsi="Arial" w:cs="Arial"/>
          <w:sz w:val="22"/>
        </w:rPr>
        <w:t>__________</w:t>
      </w:r>
    </w:p>
    <w:p w14:paraId="20CF53AC" w14:textId="77777777" w:rsidR="00DF0D82" w:rsidRDefault="00DF0D82" w:rsidP="00114E90">
      <w:pPr>
        <w:suppressAutoHyphens/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</w:t>
      </w:r>
    </w:p>
    <w:p w14:paraId="4CC9B6C4" w14:textId="77777777" w:rsidR="00DF0D82" w:rsidRDefault="00DF0D82" w:rsidP="00F110F0">
      <w:pPr>
        <w:jc w:val="both"/>
        <w:rPr>
          <w:rFonts w:ascii="Arial" w:hAnsi="Arial" w:cs="Arial"/>
        </w:rPr>
      </w:pPr>
      <w:r>
        <w:t xml:space="preserve">           </w:t>
      </w:r>
      <w:r>
        <w:rPr>
          <w:rFonts w:ascii="Arial" w:hAnsi="Arial" w:cs="Arial"/>
        </w:rPr>
        <w:t xml:space="preserve"> </w:t>
      </w:r>
    </w:p>
    <w:p w14:paraId="71754967" w14:textId="77777777" w:rsidR="000A70B4" w:rsidRDefault="000A70B4" w:rsidP="00236F0C">
      <w:pPr>
        <w:jc w:val="center"/>
        <w:rPr>
          <w:rFonts w:ascii="Arial" w:hAnsi="Arial" w:cs="Arial"/>
          <w:sz w:val="22"/>
        </w:rPr>
      </w:pPr>
    </w:p>
    <w:p w14:paraId="3B8DEA35" w14:textId="77777777" w:rsidR="000A70B4" w:rsidRDefault="000A70B4" w:rsidP="00236F0C">
      <w:pPr>
        <w:jc w:val="center"/>
        <w:rPr>
          <w:rFonts w:ascii="Arial" w:hAnsi="Arial" w:cs="Arial"/>
          <w:sz w:val="22"/>
        </w:rPr>
      </w:pPr>
    </w:p>
    <w:p w14:paraId="4E5EBB69" w14:textId="4567B293" w:rsidR="00DF0D82" w:rsidRPr="00597C31" w:rsidRDefault="00DF0D82" w:rsidP="00B65085">
      <w:pPr>
        <w:jc w:val="center"/>
        <w:rPr>
          <w:sz w:val="22"/>
          <w:lang w:val="es-ES_tradnl"/>
        </w:rPr>
      </w:pPr>
      <w:r>
        <w:rPr>
          <w:rFonts w:ascii="Arial" w:hAnsi="Arial" w:cs="Arial"/>
          <w:sz w:val="22"/>
        </w:rPr>
        <w:t xml:space="preserve">Ciudad Chetumal, Quintana Roo, </w:t>
      </w:r>
      <w:r w:rsidR="00265DD3" w:rsidRPr="00940B5F">
        <w:rPr>
          <w:rFonts w:ascii="Arial" w:hAnsi="Arial" w:cs="Arial"/>
          <w:sz w:val="22"/>
        </w:rPr>
        <w:t>a</w:t>
      </w:r>
      <w:r w:rsidR="006D7203" w:rsidRPr="00940B5F">
        <w:rPr>
          <w:rFonts w:ascii="Arial" w:hAnsi="Arial" w:cs="Arial"/>
          <w:sz w:val="22"/>
        </w:rPr>
        <w:t xml:space="preserve"> </w:t>
      </w:r>
      <w:r w:rsidR="00ED4239">
        <w:rPr>
          <w:rFonts w:ascii="Arial" w:hAnsi="Arial" w:cs="Arial"/>
          <w:sz w:val="22"/>
        </w:rPr>
        <w:t>${</w:t>
      </w:r>
      <w:proofErr w:type="spellStart"/>
      <w:r w:rsidR="00ED4239">
        <w:rPr>
          <w:rFonts w:ascii="Arial" w:hAnsi="Arial" w:cs="Arial"/>
          <w:sz w:val="22"/>
        </w:rPr>
        <w:t>dia</w:t>
      </w:r>
      <w:proofErr w:type="spellEnd"/>
      <w:r w:rsidR="00ED4239">
        <w:rPr>
          <w:rFonts w:ascii="Arial" w:hAnsi="Arial" w:cs="Arial"/>
          <w:sz w:val="22"/>
        </w:rPr>
        <w:t>} de ${mes}</w:t>
      </w:r>
    </w:p>
    <w:p w14:paraId="234881EA" w14:textId="77777777" w:rsidR="00DF0D82" w:rsidRDefault="00DF0D82" w:rsidP="00F110F0">
      <w:pPr>
        <w:pStyle w:val="toa"/>
        <w:tabs>
          <w:tab w:val="left" w:pos="708"/>
        </w:tabs>
        <w:rPr>
          <w:lang w:val="es-ES_tradnl"/>
        </w:rPr>
      </w:pPr>
      <w:r>
        <w:rPr>
          <w:lang w:val="es-ES_tradnl"/>
        </w:rPr>
        <w:t xml:space="preserve"> </w:t>
      </w:r>
    </w:p>
    <w:p w14:paraId="2FACAE86" w14:textId="77777777" w:rsidR="000A70B4" w:rsidRDefault="000A70B4" w:rsidP="00F110F0">
      <w:pPr>
        <w:pStyle w:val="toa"/>
        <w:tabs>
          <w:tab w:val="left" w:pos="708"/>
        </w:tabs>
        <w:rPr>
          <w:lang w:val="es-ES_tradnl"/>
        </w:rPr>
      </w:pPr>
    </w:p>
    <w:p w14:paraId="0EB00D38" w14:textId="77777777" w:rsidR="00084FD7" w:rsidRDefault="00DF0D82" w:rsidP="00084FD7">
      <w:pPr>
        <w:pStyle w:val="toa"/>
        <w:tabs>
          <w:tab w:val="left" w:pos="708"/>
        </w:tabs>
        <w:jc w:val="center"/>
        <w:rPr>
          <w:lang w:val="es-ES_tradnl"/>
        </w:rPr>
      </w:pPr>
      <w:r>
        <w:rPr>
          <w:b/>
          <w:lang w:val="es-ES_tradnl"/>
        </w:rPr>
        <w:t>SECRETARIO DEL JURADO</w:t>
      </w:r>
    </w:p>
    <w:p w14:paraId="12F7DC36" w14:textId="77777777" w:rsidR="00084FD7" w:rsidRDefault="00084FD7" w:rsidP="00084FD7">
      <w:pPr>
        <w:pStyle w:val="toa"/>
        <w:tabs>
          <w:tab w:val="left" w:pos="708"/>
        </w:tabs>
        <w:jc w:val="center"/>
        <w:rPr>
          <w:lang w:val="es-ES_tradnl"/>
        </w:rPr>
      </w:pPr>
    </w:p>
    <w:p w14:paraId="49C7C64E" w14:textId="77777777" w:rsidR="00084FD7" w:rsidRDefault="00084FD7" w:rsidP="00084FD7">
      <w:pPr>
        <w:pStyle w:val="toa"/>
        <w:tabs>
          <w:tab w:val="left" w:pos="708"/>
        </w:tabs>
        <w:jc w:val="center"/>
        <w:rPr>
          <w:lang w:val="es-ES_tradnl"/>
        </w:rPr>
      </w:pPr>
    </w:p>
    <w:p w14:paraId="100F6B24" w14:textId="77777777" w:rsidR="006F4845" w:rsidRDefault="00DF0D82" w:rsidP="006F4845">
      <w:pPr>
        <w:pStyle w:val="toa"/>
        <w:tabs>
          <w:tab w:val="left" w:pos="708"/>
        </w:tabs>
        <w:jc w:val="center"/>
        <w:rPr>
          <w:lang w:val="es-ES_tradnl"/>
        </w:rPr>
      </w:pPr>
      <w:r w:rsidRPr="005A3907">
        <w:rPr>
          <w:b/>
          <w:lang w:val="es-ES"/>
        </w:rPr>
        <w:t>________________</w:t>
      </w:r>
      <w:r w:rsidR="006D2CCC" w:rsidRPr="005A3907">
        <w:rPr>
          <w:b/>
          <w:lang w:val="es-ES"/>
        </w:rPr>
        <w:t>______________________</w:t>
      </w:r>
      <w:r w:rsidRPr="005A3907">
        <w:rPr>
          <w:b/>
          <w:lang w:val="es-ES"/>
        </w:rPr>
        <w:t>____</w:t>
      </w:r>
    </w:p>
    <w:p w14:paraId="3A8DFE86" w14:textId="77777777" w:rsidR="00837C92" w:rsidRDefault="00837C92" w:rsidP="00D0147F">
      <w:pPr>
        <w:pStyle w:val="Piedepgina"/>
        <w:tabs>
          <w:tab w:val="left" w:pos="1560"/>
          <w:tab w:val="center" w:pos="2127"/>
        </w:tabs>
        <w:jc w:val="center"/>
        <w:rPr>
          <w:b/>
          <w:sz w:val="16"/>
          <w:szCs w:val="18"/>
        </w:rPr>
      </w:pPr>
      <w:r>
        <w:rPr>
          <w:b/>
          <w:sz w:val="16"/>
          <w:szCs w:val="18"/>
        </w:rPr>
        <w:t>${secretario}</w:t>
      </w:r>
    </w:p>
    <w:p w14:paraId="746A283A" w14:textId="77777777" w:rsidR="00D0147F" w:rsidRPr="00D0147F" w:rsidRDefault="00D0147F" w:rsidP="00D0147F">
      <w:pPr>
        <w:pStyle w:val="Piedepgina"/>
        <w:tabs>
          <w:tab w:val="left" w:pos="1560"/>
          <w:tab w:val="center" w:pos="2127"/>
        </w:tabs>
        <w:jc w:val="center"/>
        <w:rPr>
          <w:sz w:val="18"/>
        </w:rPr>
      </w:pPr>
      <w:r w:rsidRPr="00D0147F">
        <w:rPr>
          <w:b/>
          <w:sz w:val="16"/>
          <w:szCs w:val="18"/>
        </w:rPr>
        <w:t xml:space="preserve">Cédula profesional </w:t>
      </w:r>
      <w:r w:rsidR="00837C92">
        <w:rPr>
          <w:b/>
          <w:sz w:val="16"/>
          <w:szCs w:val="18"/>
        </w:rPr>
        <w:t>${cedula}</w:t>
      </w:r>
    </w:p>
    <w:p w14:paraId="27963933" w14:textId="77777777" w:rsidR="005F3AC1" w:rsidRPr="007513FA" w:rsidRDefault="005F3AC1" w:rsidP="00EC3679">
      <w:pPr>
        <w:pStyle w:val="toa"/>
        <w:tabs>
          <w:tab w:val="left" w:pos="708"/>
          <w:tab w:val="center" w:pos="4278"/>
          <w:tab w:val="left" w:pos="5865"/>
        </w:tabs>
        <w:jc w:val="center"/>
        <w:rPr>
          <w:lang w:val="es-ES_tradnl"/>
        </w:rPr>
      </w:pPr>
    </w:p>
    <w:p w14:paraId="491D2461" w14:textId="77777777" w:rsidR="005F3AC1" w:rsidRPr="005F3AC1" w:rsidRDefault="005B082D" w:rsidP="005B082D">
      <w:pPr>
        <w:tabs>
          <w:tab w:val="left" w:pos="3245"/>
        </w:tabs>
        <w:rPr>
          <w:lang w:val="pt-BR"/>
        </w:rPr>
      </w:pPr>
      <w:r>
        <w:rPr>
          <w:lang w:val="pt-BR"/>
        </w:rPr>
        <w:tab/>
      </w:r>
    </w:p>
    <w:p w14:paraId="7E0988AF" w14:textId="77777777" w:rsidR="00824CD5" w:rsidRPr="005F3AC1" w:rsidRDefault="00824CD5" w:rsidP="005F3AC1">
      <w:pPr>
        <w:tabs>
          <w:tab w:val="left" w:pos="5900"/>
        </w:tabs>
        <w:rPr>
          <w:lang w:val="pt-BR"/>
        </w:rPr>
      </w:pPr>
      <w:bookmarkStart w:id="0" w:name="_GoBack"/>
      <w:bookmarkEnd w:id="0"/>
    </w:p>
    <w:sectPr w:rsidR="00824CD5" w:rsidRPr="005F3AC1" w:rsidSect="00BA5E8A">
      <w:headerReference w:type="default" r:id="rId7"/>
      <w:footerReference w:type="default" r:id="rId8"/>
      <w:pgSz w:w="12242" w:h="15842" w:code="1"/>
      <w:pgMar w:top="1134" w:right="1701" w:bottom="1134" w:left="1985" w:header="720" w:footer="3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CFE62" w14:textId="77777777" w:rsidR="003B44D9" w:rsidRDefault="003B44D9" w:rsidP="003C44B1">
      <w:r>
        <w:separator/>
      </w:r>
    </w:p>
  </w:endnote>
  <w:endnote w:type="continuationSeparator" w:id="0">
    <w:p w14:paraId="4CD9C93D" w14:textId="77777777" w:rsidR="003B44D9" w:rsidRDefault="003B44D9" w:rsidP="003C4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7" w:usb1="00000001" w:usb2="00000000" w:usb3="00000000" w:csb0="00000197" w:csb1="00000000"/>
  </w:font>
  <w:font w:name="Soberana Sans Light">
    <w:altName w:val="Cambria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EurekaSans-Light">
    <w:altName w:val="Cambria"/>
    <w:panose1 w:val="00000000000000000000"/>
    <w:charset w:val="00"/>
    <w:family w:val="modern"/>
    <w:notTrueType/>
    <w:pitch w:val="variable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F1F0A" w14:textId="77777777" w:rsidR="00940B5F" w:rsidRDefault="00940B5F" w:rsidP="00940B5F">
    <w:pPr>
      <w:pStyle w:val="Piedepgina"/>
      <w:tabs>
        <w:tab w:val="clear" w:pos="4252"/>
        <w:tab w:val="center" w:pos="4678"/>
      </w:tabs>
      <w:rPr>
        <w:rFonts w:ascii="Soberana Sans Light" w:hAnsi="Soberana Sans Light" w:cs="Soberana Sans Light"/>
        <w:sz w:val="14"/>
        <w:szCs w:val="14"/>
      </w:rPr>
    </w:pPr>
    <w:r>
      <w:rPr>
        <w:noProof/>
        <w:lang w:val="es-ES_tradnl" w:eastAsia="es-ES_tradnl"/>
      </w:rPr>
      <w:drawing>
        <wp:anchor distT="0" distB="0" distL="114300" distR="114300" simplePos="0" relativeHeight="251656704" behindDoc="1" locked="0" layoutInCell="1" allowOverlap="1" wp14:anchorId="0A2C6457" wp14:editId="64120EC2">
          <wp:simplePos x="0" y="0"/>
          <wp:positionH relativeFrom="column">
            <wp:posOffset>4759325</wp:posOffset>
          </wp:positionH>
          <wp:positionV relativeFrom="paragraph">
            <wp:posOffset>-1905</wp:posOffset>
          </wp:positionV>
          <wp:extent cx="410210" cy="411480"/>
          <wp:effectExtent l="19050" t="0" r="8890" b="0"/>
          <wp:wrapThrough wrapText="bothSides">
            <wp:wrapPolygon edited="0">
              <wp:start x="-1003" y="0"/>
              <wp:lineTo x="-1003" y="21000"/>
              <wp:lineTo x="22068" y="21000"/>
              <wp:lineTo x="22068" y="0"/>
              <wp:lineTo x="-1003" y="0"/>
            </wp:wrapPolygon>
          </wp:wrapThrough>
          <wp:docPr id="14" name="Imagen 13" descr="logo Modelo Equidad Gene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 descr="logo Modelo Equidad Gener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210" cy="411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B44D9">
      <w:rPr>
        <w:noProof/>
        <w:sz w:val="24"/>
        <w:szCs w:val="24"/>
        <w:lang w:val="en-US" w:eastAsia="en-US"/>
      </w:rPr>
      <w:object w:dxaOrig="1440" w:dyaOrig="1440" w14:anchorId="23CD08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28.9pt;margin-top:-.35pt;width:61.8pt;height:35.4pt;z-index:-251655680;mso-position-horizontal-relative:text;mso-position-vertical-relative:text">
          <v:imagedata r:id="rId2" o:title=""/>
        </v:shape>
        <o:OLEObject Type="Embed" ProgID="PBrush" ShapeID="_x0000_s2051" DrawAspect="Content" ObjectID="_1613231468" r:id="rId3"/>
      </w:object>
    </w:r>
    <w:r>
      <w:rPr>
        <w:noProof/>
        <w:lang w:val="es-ES_tradnl" w:eastAsia="es-ES_tradnl"/>
      </w:rPr>
      <w:drawing>
        <wp:anchor distT="0" distB="0" distL="114300" distR="114300" simplePos="0" relativeHeight="251655680" behindDoc="0" locked="0" layoutInCell="1" allowOverlap="1" wp14:anchorId="0BC4A4C1" wp14:editId="11F142BA">
          <wp:simplePos x="0" y="0"/>
          <wp:positionH relativeFrom="column">
            <wp:posOffset>-123190</wp:posOffset>
          </wp:positionH>
          <wp:positionV relativeFrom="paragraph">
            <wp:posOffset>-11430</wp:posOffset>
          </wp:positionV>
          <wp:extent cx="365760" cy="518160"/>
          <wp:effectExtent l="19050" t="0" r="0" b="0"/>
          <wp:wrapNone/>
          <wp:docPr id="15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5181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8"/>
        <w:szCs w:val="18"/>
      </w:rPr>
      <w:t xml:space="preserve">          ®</w:t>
    </w:r>
    <w:r>
      <w:rPr>
        <w:noProof/>
        <w:lang w:val="es-ES_tradnl" w:eastAsia="es-ES_tradnl"/>
      </w:rPr>
      <w:drawing>
        <wp:anchor distT="0" distB="0" distL="114300" distR="114300" simplePos="0" relativeHeight="251654656" behindDoc="0" locked="0" layoutInCell="1" allowOverlap="1" wp14:anchorId="6F999F67" wp14:editId="73851758">
          <wp:simplePos x="0" y="0"/>
          <wp:positionH relativeFrom="column">
            <wp:posOffset>611505</wp:posOffset>
          </wp:positionH>
          <wp:positionV relativeFrom="paragraph">
            <wp:posOffset>9357360</wp:posOffset>
          </wp:positionV>
          <wp:extent cx="358140" cy="530860"/>
          <wp:effectExtent l="19050" t="0" r="3810" b="0"/>
          <wp:wrapNone/>
          <wp:docPr id="16" name="Imagen 11" descr="Esc_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Esc_tec"/>
                  <pic:cNvPicPr>
                    <a:picLocks noChangeAspect="1" noChangeArrowheads="1"/>
                  </pic:cNvPicPr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" cy="530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18"/>
        <w:szCs w:val="18"/>
      </w:rPr>
      <w:tab/>
    </w:r>
    <w:r w:rsidRPr="00462921">
      <w:rPr>
        <w:rFonts w:ascii="Soberana Sans Light" w:hAnsi="Soberana Sans Light" w:cs="Soberana Sans Light"/>
        <w:sz w:val="14"/>
        <w:szCs w:val="14"/>
      </w:rPr>
      <w:t xml:space="preserve">Av. Insurgentes No. 330, Esq. Andrés Quintana Roo, Colonia David Gustavo Gutiérrez, </w:t>
    </w:r>
  </w:p>
  <w:p w14:paraId="68968FE2" w14:textId="77777777" w:rsidR="00940B5F" w:rsidRPr="00462921" w:rsidRDefault="00940B5F" w:rsidP="00940B5F">
    <w:pPr>
      <w:pStyle w:val="Piedepgina"/>
      <w:tabs>
        <w:tab w:val="clear" w:pos="4252"/>
        <w:tab w:val="center" w:pos="4678"/>
      </w:tabs>
      <w:rPr>
        <w:rFonts w:ascii="Soberana Sans Light" w:hAnsi="Soberana Sans Light" w:cs="Soberana Sans Light"/>
        <w:sz w:val="14"/>
        <w:szCs w:val="14"/>
      </w:rPr>
    </w:pPr>
    <w:r>
      <w:rPr>
        <w:rFonts w:ascii="Soberana Sans Light" w:hAnsi="Soberana Sans Light" w:cs="Soberana Sans Light"/>
        <w:sz w:val="14"/>
        <w:szCs w:val="14"/>
      </w:rPr>
      <w:tab/>
    </w:r>
    <w:r w:rsidRPr="00462921">
      <w:rPr>
        <w:rFonts w:ascii="Soberana Sans Light" w:hAnsi="Soberana Sans Light" w:cs="Soberana Sans Light"/>
        <w:sz w:val="14"/>
        <w:szCs w:val="14"/>
      </w:rPr>
      <w:t>Apdo. Postal 267, C.P. 77013</w:t>
    </w:r>
  </w:p>
  <w:p w14:paraId="731AB55A" w14:textId="77777777" w:rsidR="00940B5F" w:rsidRPr="00462921" w:rsidRDefault="00940B5F" w:rsidP="00940B5F">
    <w:pPr>
      <w:pStyle w:val="Piedepgina"/>
      <w:tabs>
        <w:tab w:val="clear" w:pos="4252"/>
        <w:tab w:val="center" w:pos="4678"/>
      </w:tabs>
      <w:jc w:val="center"/>
      <w:rPr>
        <w:rFonts w:ascii="Soberana Sans Light" w:hAnsi="Soberana Sans Light" w:cs="Soberana Sans Light"/>
        <w:sz w:val="14"/>
        <w:szCs w:val="14"/>
      </w:rPr>
    </w:pPr>
    <w:r w:rsidRPr="00462921">
      <w:rPr>
        <w:rFonts w:ascii="Soberana Sans Light" w:hAnsi="Soberana Sans Light" w:cs="Soberana Sans Light"/>
        <w:sz w:val="14"/>
        <w:szCs w:val="14"/>
      </w:rPr>
      <w:t>Chetumal Quintana Roo México, Tel. (983) 8322330 y 8321019, Ext. 101</w:t>
    </w:r>
  </w:p>
  <w:p w14:paraId="62AC3F3F" w14:textId="77777777" w:rsidR="00940B5F" w:rsidRPr="00462921" w:rsidRDefault="00940B5F" w:rsidP="00940B5F">
    <w:pPr>
      <w:pStyle w:val="Piedepgina"/>
      <w:tabs>
        <w:tab w:val="clear" w:pos="4252"/>
        <w:tab w:val="center" w:pos="4678"/>
      </w:tabs>
      <w:jc w:val="center"/>
      <w:rPr>
        <w:rFonts w:ascii="Soberana Sans Light" w:hAnsi="Soberana Sans Light" w:cs="Soberana Sans Light"/>
        <w:sz w:val="14"/>
        <w:szCs w:val="14"/>
      </w:rPr>
    </w:pPr>
    <w:r w:rsidRPr="00462921">
      <w:rPr>
        <w:rFonts w:ascii="Soberana Sans Light" w:hAnsi="Soberana Sans Light" w:cs="Soberana Sans Light"/>
        <w:sz w:val="14"/>
        <w:szCs w:val="14"/>
        <w:lang w:val="fr-FR"/>
      </w:rPr>
      <w:t>www.itchetumal.edu.mx</w:t>
    </w:r>
  </w:p>
  <w:p w14:paraId="05032FFA" w14:textId="77777777" w:rsidR="00E0126B" w:rsidRPr="00940B5F" w:rsidRDefault="00E0126B" w:rsidP="00940B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A95FC" w14:textId="77777777" w:rsidR="003B44D9" w:rsidRDefault="003B44D9" w:rsidP="003C44B1">
      <w:r>
        <w:separator/>
      </w:r>
    </w:p>
  </w:footnote>
  <w:footnote w:type="continuationSeparator" w:id="0">
    <w:p w14:paraId="01015398" w14:textId="77777777" w:rsidR="003B44D9" w:rsidRDefault="003B44D9" w:rsidP="003C4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39EDA" w14:textId="35B9C44A" w:rsidR="00E0126B" w:rsidRPr="001F7113" w:rsidRDefault="001F7113" w:rsidP="001F7113">
    <w:pPr>
      <w:pStyle w:val="Encabezado"/>
      <w:tabs>
        <w:tab w:val="clear" w:pos="4252"/>
        <w:tab w:val="clear" w:pos="8504"/>
        <w:tab w:val="center" w:pos="4817"/>
      </w:tabs>
    </w:pPr>
    <w:r w:rsidRPr="00852B92">
      <w:rPr>
        <w:noProof/>
        <w:lang w:val="es-ES"/>
      </w:rPr>
      <w:drawing>
        <wp:anchor distT="0" distB="0" distL="114300" distR="114300" simplePos="0" relativeHeight="251653120" behindDoc="1" locked="0" layoutInCell="1" allowOverlap="1" wp14:anchorId="374D5292" wp14:editId="104BE76B">
          <wp:simplePos x="0" y="0"/>
          <wp:positionH relativeFrom="column">
            <wp:posOffset>-1163955</wp:posOffset>
          </wp:positionH>
          <wp:positionV relativeFrom="paragraph">
            <wp:posOffset>-186055</wp:posOffset>
          </wp:positionV>
          <wp:extent cx="7765415" cy="100387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 contrast="-4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MX"/>
      </w:rPr>
      <w:pict w14:anchorId="7488AD76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2053" type="#_x0000_t202" style="position:absolute;margin-left:144.35pt;margin-top:35.4pt;width:335.25pt;height:31.5pt;z-index:2516659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84tgIAALk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" filled="f" stroked="f">
          <v:textbox style="mso-next-textbox:#Text Box 5">
            <w:txbxContent>
              <w:p w14:paraId="3A737CD5" w14:textId="77777777" w:rsidR="001F7113" w:rsidRPr="00966A21" w:rsidRDefault="001F7113" w:rsidP="001F7113">
                <w:pPr>
                  <w:ind w:right="75"/>
                  <w:jc w:val="right"/>
                  <w:rPr>
                    <w:rFonts w:ascii="Montserrat Medium" w:hAnsi="Montserrat Medium" w:cs="Arial"/>
                    <w:b/>
                    <w:color w:val="737373"/>
                    <w:sz w:val="18"/>
                    <w:szCs w:val="18"/>
                  </w:rPr>
                </w:pPr>
                <w:r>
                  <w:rPr>
                    <w:rFonts w:ascii="Montserrat Medium" w:hAnsi="Montserrat Medium" w:cs="Arial"/>
                    <w:b/>
                    <w:color w:val="737373"/>
                    <w:sz w:val="18"/>
                    <w:szCs w:val="18"/>
                  </w:rPr>
                  <w:t>Instituto Tecnológico de Chetumal</w:t>
                </w:r>
              </w:p>
              <w:p w14:paraId="7B88BFAE" w14:textId="77777777" w:rsidR="001F7113" w:rsidRPr="00966A21" w:rsidRDefault="001F7113" w:rsidP="001F7113">
                <w:pPr>
                  <w:ind w:right="75"/>
                  <w:jc w:val="right"/>
                  <w:rPr>
                    <w:rFonts w:ascii="Montserrat Medium" w:hAnsi="Montserrat Medium" w:cs="Arial"/>
                    <w:color w:val="737373"/>
                    <w:sz w:val="16"/>
                    <w:szCs w:val="16"/>
                  </w:rPr>
                </w:pPr>
              </w:p>
              <w:p w14:paraId="482E8147" w14:textId="77777777" w:rsidR="001F7113" w:rsidRPr="0045125E" w:rsidRDefault="001F7113" w:rsidP="001F7113">
                <w:pPr>
                  <w:ind w:right="75"/>
                  <w:jc w:val="right"/>
                  <w:rPr>
                    <w:rFonts w:ascii="Soberana Sans Light" w:hAnsi="Soberana Sans Light" w:cs="Arial"/>
                    <w:b/>
                    <w:color w:val="737373"/>
                  </w:rPr>
                </w:pPr>
              </w:p>
              <w:p w14:paraId="3B225F6E" w14:textId="77777777" w:rsidR="001F7113" w:rsidRPr="00A44E22" w:rsidRDefault="001F7113" w:rsidP="001F7113">
                <w:pPr>
                  <w:ind w:right="75"/>
                  <w:contextualSpacing/>
                  <w:jc w:val="right"/>
                  <w:rPr>
                    <w:rFonts w:ascii="Adobe Caslon Pro" w:hAnsi="Adobe Caslon Pro" w:cs="Arial"/>
                    <w:color w:val="808080"/>
                    <w:sz w:val="14"/>
                    <w:szCs w:val="14"/>
                  </w:rPr>
                </w:pPr>
              </w:p>
              <w:p w14:paraId="30B3C23F" w14:textId="77777777" w:rsidR="001F7113" w:rsidRPr="00820EA8" w:rsidRDefault="001F7113" w:rsidP="001F7113">
                <w:pPr>
                  <w:jc w:val="right"/>
                  <w:rPr>
                    <w:rFonts w:ascii="EurekaSans-Light" w:hAnsi="EurekaSans-Light" w:cs="Arial"/>
                  </w:rPr>
                </w:pPr>
              </w:p>
              <w:p w14:paraId="7B2FC911" w14:textId="77777777" w:rsidR="001F7113" w:rsidRDefault="001F7113" w:rsidP="001F7113">
                <w:pPr>
                  <w:jc w:val="right"/>
                </w:pPr>
              </w:p>
            </w:txbxContent>
          </v:textbox>
        </v:shape>
      </w:pict>
    </w:r>
    <w:r w:rsidRPr="00EF4962">
      <w:rPr>
        <w:rFonts w:ascii="Soberana Sans" w:hAnsi="Soberana Sans"/>
        <w:noProof/>
        <w:color w:val="737373"/>
        <w:sz w:val="16"/>
        <w:szCs w:val="16"/>
        <w:lang w:val="es-ES"/>
      </w:rPr>
      <w:drawing>
        <wp:anchor distT="0" distB="0" distL="114300" distR="114300" simplePos="0" relativeHeight="251661312" behindDoc="0" locked="0" layoutInCell="1" allowOverlap="1" wp14:anchorId="55F63792" wp14:editId="2168F5C0">
          <wp:simplePos x="0" y="0"/>
          <wp:positionH relativeFrom="column">
            <wp:posOffset>3786505</wp:posOffset>
          </wp:positionH>
          <wp:positionV relativeFrom="paragraph">
            <wp:posOffset>144145</wp:posOffset>
          </wp:positionV>
          <wp:extent cx="2276439" cy="497941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6439" cy="4979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ES"/>
      </w:rPr>
      <w:drawing>
        <wp:anchor distT="0" distB="0" distL="114300" distR="114300" simplePos="0" relativeHeight="251669504" behindDoc="0" locked="0" layoutInCell="1" allowOverlap="1" wp14:anchorId="4F2E6BD2" wp14:editId="5D6263BA">
          <wp:simplePos x="0" y="0"/>
          <wp:positionH relativeFrom="column">
            <wp:posOffset>-678180</wp:posOffset>
          </wp:positionH>
          <wp:positionV relativeFrom="paragraph">
            <wp:posOffset>-19050</wp:posOffset>
          </wp:positionV>
          <wp:extent cx="2211070" cy="1012190"/>
          <wp:effectExtent l="0" t="0" r="0" b="0"/>
          <wp:wrapNone/>
          <wp:docPr id="10" name="Imagen 10" descr="C:\Users\luis.perezgr\AppData\Local\Microsoft\Windows\INetCache\Content.Word\SEP_HOTIZONTAL_F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luis.perezgr\AppData\Local\Microsoft\Windows\INetCache\Content.Word\SEP_HOTIZONTAL_FB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53" t="29274" r="25989" b="29710"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1012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es-ES_tradnl" w:vendorID="9" w:dllVersion="512" w:checkStyle="1"/>
  <w:activeWritingStyle w:appName="MSWord" w:lang="es-ES" w:vendorID="9" w:dllVersion="512" w:checkStyle="1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2C1E"/>
    <w:rsid w:val="00000155"/>
    <w:rsid w:val="00001004"/>
    <w:rsid w:val="000018C4"/>
    <w:rsid w:val="00001CB1"/>
    <w:rsid w:val="00001E9F"/>
    <w:rsid w:val="00002620"/>
    <w:rsid w:val="00003001"/>
    <w:rsid w:val="00003503"/>
    <w:rsid w:val="00003589"/>
    <w:rsid w:val="0000382E"/>
    <w:rsid w:val="000062BC"/>
    <w:rsid w:val="00006485"/>
    <w:rsid w:val="000067E6"/>
    <w:rsid w:val="00006BE6"/>
    <w:rsid w:val="000070CF"/>
    <w:rsid w:val="00007B63"/>
    <w:rsid w:val="00007CA3"/>
    <w:rsid w:val="00007FC4"/>
    <w:rsid w:val="00010975"/>
    <w:rsid w:val="00011459"/>
    <w:rsid w:val="000115D2"/>
    <w:rsid w:val="00012850"/>
    <w:rsid w:val="00012921"/>
    <w:rsid w:val="000131C0"/>
    <w:rsid w:val="0001333D"/>
    <w:rsid w:val="00013983"/>
    <w:rsid w:val="00013A16"/>
    <w:rsid w:val="00013A81"/>
    <w:rsid w:val="00014400"/>
    <w:rsid w:val="00014628"/>
    <w:rsid w:val="00015CD8"/>
    <w:rsid w:val="00017561"/>
    <w:rsid w:val="00017D79"/>
    <w:rsid w:val="00020546"/>
    <w:rsid w:val="00020FDF"/>
    <w:rsid w:val="0002178B"/>
    <w:rsid w:val="00022578"/>
    <w:rsid w:val="00023744"/>
    <w:rsid w:val="00023E23"/>
    <w:rsid w:val="000241F7"/>
    <w:rsid w:val="00024B57"/>
    <w:rsid w:val="000250FE"/>
    <w:rsid w:val="00025FDE"/>
    <w:rsid w:val="00027041"/>
    <w:rsid w:val="000270E7"/>
    <w:rsid w:val="000278A9"/>
    <w:rsid w:val="000315F5"/>
    <w:rsid w:val="00031659"/>
    <w:rsid w:val="00031F93"/>
    <w:rsid w:val="00033557"/>
    <w:rsid w:val="00033622"/>
    <w:rsid w:val="00033846"/>
    <w:rsid w:val="00035C6B"/>
    <w:rsid w:val="000368FD"/>
    <w:rsid w:val="00036C3B"/>
    <w:rsid w:val="00040014"/>
    <w:rsid w:val="000400ED"/>
    <w:rsid w:val="000414C8"/>
    <w:rsid w:val="00042B3A"/>
    <w:rsid w:val="00042C16"/>
    <w:rsid w:val="00042D97"/>
    <w:rsid w:val="00042E85"/>
    <w:rsid w:val="00043E35"/>
    <w:rsid w:val="00044125"/>
    <w:rsid w:val="000445F5"/>
    <w:rsid w:val="000454B0"/>
    <w:rsid w:val="00045589"/>
    <w:rsid w:val="00045684"/>
    <w:rsid w:val="000461F1"/>
    <w:rsid w:val="00046BBC"/>
    <w:rsid w:val="0004778B"/>
    <w:rsid w:val="000478B4"/>
    <w:rsid w:val="00047AD5"/>
    <w:rsid w:val="00047D48"/>
    <w:rsid w:val="000517C8"/>
    <w:rsid w:val="00051DB7"/>
    <w:rsid w:val="00052C23"/>
    <w:rsid w:val="00053E40"/>
    <w:rsid w:val="00054039"/>
    <w:rsid w:val="00054B33"/>
    <w:rsid w:val="00054EAB"/>
    <w:rsid w:val="00055083"/>
    <w:rsid w:val="000553D1"/>
    <w:rsid w:val="000557C9"/>
    <w:rsid w:val="00055BF3"/>
    <w:rsid w:val="00057722"/>
    <w:rsid w:val="000612A1"/>
    <w:rsid w:val="000623F7"/>
    <w:rsid w:val="000628D5"/>
    <w:rsid w:val="00062B29"/>
    <w:rsid w:val="00062D0A"/>
    <w:rsid w:val="00064848"/>
    <w:rsid w:val="00064C6D"/>
    <w:rsid w:val="00065CA2"/>
    <w:rsid w:val="0006647F"/>
    <w:rsid w:val="00066B39"/>
    <w:rsid w:val="00067414"/>
    <w:rsid w:val="0006779C"/>
    <w:rsid w:val="000679E0"/>
    <w:rsid w:val="00067F67"/>
    <w:rsid w:val="00070412"/>
    <w:rsid w:val="0007094E"/>
    <w:rsid w:val="00070F73"/>
    <w:rsid w:val="00071AF1"/>
    <w:rsid w:val="000727F2"/>
    <w:rsid w:val="00072CDB"/>
    <w:rsid w:val="00073311"/>
    <w:rsid w:val="0007487C"/>
    <w:rsid w:val="00074D1B"/>
    <w:rsid w:val="00075261"/>
    <w:rsid w:val="000755B1"/>
    <w:rsid w:val="0007574A"/>
    <w:rsid w:val="00075E88"/>
    <w:rsid w:val="000763FA"/>
    <w:rsid w:val="00076738"/>
    <w:rsid w:val="00077000"/>
    <w:rsid w:val="00077944"/>
    <w:rsid w:val="00077BD1"/>
    <w:rsid w:val="0008037B"/>
    <w:rsid w:val="000804AC"/>
    <w:rsid w:val="000819D5"/>
    <w:rsid w:val="00081AB5"/>
    <w:rsid w:val="0008284F"/>
    <w:rsid w:val="00084950"/>
    <w:rsid w:val="00084BF2"/>
    <w:rsid w:val="00084DCD"/>
    <w:rsid w:val="00084FD7"/>
    <w:rsid w:val="00086560"/>
    <w:rsid w:val="00086796"/>
    <w:rsid w:val="00086FC7"/>
    <w:rsid w:val="00087342"/>
    <w:rsid w:val="00087B3F"/>
    <w:rsid w:val="00087EE6"/>
    <w:rsid w:val="00090DE5"/>
    <w:rsid w:val="00091E03"/>
    <w:rsid w:val="00091E88"/>
    <w:rsid w:val="00092E2A"/>
    <w:rsid w:val="00092ED1"/>
    <w:rsid w:val="00092F4A"/>
    <w:rsid w:val="00093DF1"/>
    <w:rsid w:val="00094F0D"/>
    <w:rsid w:val="000962BC"/>
    <w:rsid w:val="000962CE"/>
    <w:rsid w:val="00096E32"/>
    <w:rsid w:val="00097206"/>
    <w:rsid w:val="00097361"/>
    <w:rsid w:val="00097416"/>
    <w:rsid w:val="000A00E0"/>
    <w:rsid w:val="000A0114"/>
    <w:rsid w:val="000A0142"/>
    <w:rsid w:val="000A030B"/>
    <w:rsid w:val="000A046B"/>
    <w:rsid w:val="000A0534"/>
    <w:rsid w:val="000A1CF7"/>
    <w:rsid w:val="000A1D0E"/>
    <w:rsid w:val="000A2214"/>
    <w:rsid w:val="000A23A2"/>
    <w:rsid w:val="000A3995"/>
    <w:rsid w:val="000A5333"/>
    <w:rsid w:val="000A57D0"/>
    <w:rsid w:val="000A653A"/>
    <w:rsid w:val="000A65C0"/>
    <w:rsid w:val="000A70B4"/>
    <w:rsid w:val="000B039E"/>
    <w:rsid w:val="000B12A1"/>
    <w:rsid w:val="000B23D1"/>
    <w:rsid w:val="000B2C8F"/>
    <w:rsid w:val="000B33D1"/>
    <w:rsid w:val="000B347C"/>
    <w:rsid w:val="000B3CFF"/>
    <w:rsid w:val="000B435E"/>
    <w:rsid w:val="000B51A1"/>
    <w:rsid w:val="000B5438"/>
    <w:rsid w:val="000B58C0"/>
    <w:rsid w:val="000B5C8A"/>
    <w:rsid w:val="000B6E2B"/>
    <w:rsid w:val="000B717D"/>
    <w:rsid w:val="000B7A5C"/>
    <w:rsid w:val="000C0506"/>
    <w:rsid w:val="000C1311"/>
    <w:rsid w:val="000C1428"/>
    <w:rsid w:val="000C14C7"/>
    <w:rsid w:val="000C1EA5"/>
    <w:rsid w:val="000C2511"/>
    <w:rsid w:val="000C26F2"/>
    <w:rsid w:val="000C27DB"/>
    <w:rsid w:val="000C2993"/>
    <w:rsid w:val="000C2A6B"/>
    <w:rsid w:val="000C460C"/>
    <w:rsid w:val="000C4A89"/>
    <w:rsid w:val="000C531F"/>
    <w:rsid w:val="000C5415"/>
    <w:rsid w:val="000C543A"/>
    <w:rsid w:val="000C58E1"/>
    <w:rsid w:val="000C62CE"/>
    <w:rsid w:val="000C6E4E"/>
    <w:rsid w:val="000C73F2"/>
    <w:rsid w:val="000D0C3C"/>
    <w:rsid w:val="000D191B"/>
    <w:rsid w:val="000D2392"/>
    <w:rsid w:val="000D2BC9"/>
    <w:rsid w:val="000D3BF7"/>
    <w:rsid w:val="000D472A"/>
    <w:rsid w:val="000D54E3"/>
    <w:rsid w:val="000D59A3"/>
    <w:rsid w:val="000D5F00"/>
    <w:rsid w:val="000D74DE"/>
    <w:rsid w:val="000D77A6"/>
    <w:rsid w:val="000E0531"/>
    <w:rsid w:val="000E0B1F"/>
    <w:rsid w:val="000E154A"/>
    <w:rsid w:val="000E16CB"/>
    <w:rsid w:val="000E2BC3"/>
    <w:rsid w:val="000E36C3"/>
    <w:rsid w:val="000E389E"/>
    <w:rsid w:val="000E3C7F"/>
    <w:rsid w:val="000E43AF"/>
    <w:rsid w:val="000E4B2C"/>
    <w:rsid w:val="000E5EE1"/>
    <w:rsid w:val="000E5F11"/>
    <w:rsid w:val="000E6044"/>
    <w:rsid w:val="000E6459"/>
    <w:rsid w:val="000E64FE"/>
    <w:rsid w:val="000E6858"/>
    <w:rsid w:val="000E6E8B"/>
    <w:rsid w:val="000E7397"/>
    <w:rsid w:val="000E7411"/>
    <w:rsid w:val="000E7677"/>
    <w:rsid w:val="000E7E28"/>
    <w:rsid w:val="000F0138"/>
    <w:rsid w:val="000F1B31"/>
    <w:rsid w:val="000F1F23"/>
    <w:rsid w:val="000F2A49"/>
    <w:rsid w:val="000F2A72"/>
    <w:rsid w:val="000F2B08"/>
    <w:rsid w:val="000F2B37"/>
    <w:rsid w:val="000F3A56"/>
    <w:rsid w:val="000F45F5"/>
    <w:rsid w:val="000F493F"/>
    <w:rsid w:val="000F54E2"/>
    <w:rsid w:val="000F610F"/>
    <w:rsid w:val="000F6BC4"/>
    <w:rsid w:val="000F72DD"/>
    <w:rsid w:val="000F74FD"/>
    <w:rsid w:val="000F7BE9"/>
    <w:rsid w:val="001004AA"/>
    <w:rsid w:val="0010145B"/>
    <w:rsid w:val="001014AB"/>
    <w:rsid w:val="001018D3"/>
    <w:rsid w:val="001042F2"/>
    <w:rsid w:val="0010601E"/>
    <w:rsid w:val="001061C8"/>
    <w:rsid w:val="001063F9"/>
    <w:rsid w:val="00106A66"/>
    <w:rsid w:val="0010780C"/>
    <w:rsid w:val="0011017B"/>
    <w:rsid w:val="0011029B"/>
    <w:rsid w:val="001102AD"/>
    <w:rsid w:val="001102C2"/>
    <w:rsid w:val="0011044D"/>
    <w:rsid w:val="001104E7"/>
    <w:rsid w:val="00111F53"/>
    <w:rsid w:val="001122D2"/>
    <w:rsid w:val="00114E6A"/>
    <w:rsid w:val="00114E90"/>
    <w:rsid w:val="001153B6"/>
    <w:rsid w:val="00115637"/>
    <w:rsid w:val="00116202"/>
    <w:rsid w:val="001163E5"/>
    <w:rsid w:val="0011641C"/>
    <w:rsid w:val="00116FA8"/>
    <w:rsid w:val="001173F4"/>
    <w:rsid w:val="00120DD7"/>
    <w:rsid w:val="001220CE"/>
    <w:rsid w:val="001224C1"/>
    <w:rsid w:val="00124715"/>
    <w:rsid w:val="0012493F"/>
    <w:rsid w:val="00124A5F"/>
    <w:rsid w:val="00124FF5"/>
    <w:rsid w:val="00125381"/>
    <w:rsid w:val="00125A21"/>
    <w:rsid w:val="00125E0D"/>
    <w:rsid w:val="00125FF6"/>
    <w:rsid w:val="00126A19"/>
    <w:rsid w:val="00126A32"/>
    <w:rsid w:val="00127308"/>
    <w:rsid w:val="00127777"/>
    <w:rsid w:val="00127D31"/>
    <w:rsid w:val="00130244"/>
    <w:rsid w:val="00130BF9"/>
    <w:rsid w:val="00131A45"/>
    <w:rsid w:val="00132570"/>
    <w:rsid w:val="001335DE"/>
    <w:rsid w:val="00134367"/>
    <w:rsid w:val="00135570"/>
    <w:rsid w:val="001356F3"/>
    <w:rsid w:val="00135AF9"/>
    <w:rsid w:val="0013625D"/>
    <w:rsid w:val="0013684A"/>
    <w:rsid w:val="001370FD"/>
    <w:rsid w:val="0013772B"/>
    <w:rsid w:val="001403B0"/>
    <w:rsid w:val="0014072C"/>
    <w:rsid w:val="00140AE2"/>
    <w:rsid w:val="00141C8E"/>
    <w:rsid w:val="001435EF"/>
    <w:rsid w:val="001447C9"/>
    <w:rsid w:val="00145014"/>
    <w:rsid w:val="0014624B"/>
    <w:rsid w:val="00146578"/>
    <w:rsid w:val="00147A0B"/>
    <w:rsid w:val="00147B24"/>
    <w:rsid w:val="001500B1"/>
    <w:rsid w:val="0015012F"/>
    <w:rsid w:val="00150FCB"/>
    <w:rsid w:val="0015184B"/>
    <w:rsid w:val="00151E42"/>
    <w:rsid w:val="001526C4"/>
    <w:rsid w:val="00152AAC"/>
    <w:rsid w:val="00152BD4"/>
    <w:rsid w:val="001539C8"/>
    <w:rsid w:val="00153A9A"/>
    <w:rsid w:val="00153E13"/>
    <w:rsid w:val="001549BB"/>
    <w:rsid w:val="00154EC9"/>
    <w:rsid w:val="0015523E"/>
    <w:rsid w:val="0015561D"/>
    <w:rsid w:val="00156058"/>
    <w:rsid w:val="00156187"/>
    <w:rsid w:val="00156C1A"/>
    <w:rsid w:val="00156DA2"/>
    <w:rsid w:val="001571D7"/>
    <w:rsid w:val="00157CF0"/>
    <w:rsid w:val="00161B39"/>
    <w:rsid w:val="00161D1C"/>
    <w:rsid w:val="00162C1E"/>
    <w:rsid w:val="0016404A"/>
    <w:rsid w:val="0016527F"/>
    <w:rsid w:val="001673BC"/>
    <w:rsid w:val="00167850"/>
    <w:rsid w:val="00170B45"/>
    <w:rsid w:val="00170CBD"/>
    <w:rsid w:val="00171054"/>
    <w:rsid w:val="00171F0A"/>
    <w:rsid w:val="00171F11"/>
    <w:rsid w:val="00171FA4"/>
    <w:rsid w:val="001727E9"/>
    <w:rsid w:val="0017304D"/>
    <w:rsid w:val="001735E3"/>
    <w:rsid w:val="00173C2F"/>
    <w:rsid w:val="0017457E"/>
    <w:rsid w:val="001749E0"/>
    <w:rsid w:val="001752A1"/>
    <w:rsid w:val="001755AC"/>
    <w:rsid w:val="00175720"/>
    <w:rsid w:val="001757B5"/>
    <w:rsid w:val="00175D21"/>
    <w:rsid w:val="0017626A"/>
    <w:rsid w:val="0017668D"/>
    <w:rsid w:val="0017769A"/>
    <w:rsid w:val="00180664"/>
    <w:rsid w:val="00180A1F"/>
    <w:rsid w:val="00180FFE"/>
    <w:rsid w:val="001817D0"/>
    <w:rsid w:val="00183F68"/>
    <w:rsid w:val="00184EED"/>
    <w:rsid w:val="001855AC"/>
    <w:rsid w:val="00185723"/>
    <w:rsid w:val="00186AB9"/>
    <w:rsid w:val="00187515"/>
    <w:rsid w:val="00187697"/>
    <w:rsid w:val="001907C3"/>
    <w:rsid w:val="00190D49"/>
    <w:rsid w:val="001910B3"/>
    <w:rsid w:val="00191846"/>
    <w:rsid w:val="00191C8D"/>
    <w:rsid w:val="00192050"/>
    <w:rsid w:val="0019217E"/>
    <w:rsid w:val="00192487"/>
    <w:rsid w:val="00193DAA"/>
    <w:rsid w:val="00193DD0"/>
    <w:rsid w:val="00193E97"/>
    <w:rsid w:val="00194692"/>
    <w:rsid w:val="00194A22"/>
    <w:rsid w:val="00194D05"/>
    <w:rsid w:val="00195240"/>
    <w:rsid w:val="001955D4"/>
    <w:rsid w:val="00195D48"/>
    <w:rsid w:val="00195E26"/>
    <w:rsid w:val="00195E9C"/>
    <w:rsid w:val="00196132"/>
    <w:rsid w:val="001967AB"/>
    <w:rsid w:val="0019711C"/>
    <w:rsid w:val="001A0766"/>
    <w:rsid w:val="001A0D0F"/>
    <w:rsid w:val="001A0E32"/>
    <w:rsid w:val="001A1440"/>
    <w:rsid w:val="001A19F5"/>
    <w:rsid w:val="001A1FD1"/>
    <w:rsid w:val="001A21AF"/>
    <w:rsid w:val="001A2F1B"/>
    <w:rsid w:val="001A3A45"/>
    <w:rsid w:val="001A4105"/>
    <w:rsid w:val="001A50E6"/>
    <w:rsid w:val="001A5B1E"/>
    <w:rsid w:val="001A602A"/>
    <w:rsid w:val="001A63E4"/>
    <w:rsid w:val="001A6693"/>
    <w:rsid w:val="001A6B53"/>
    <w:rsid w:val="001A6EFE"/>
    <w:rsid w:val="001B0279"/>
    <w:rsid w:val="001B0E32"/>
    <w:rsid w:val="001B1E37"/>
    <w:rsid w:val="001B299A"/>
    <w:rsid w:val="001B3BB9"/>
    <w:rsid w:val="001B4061"/>
    <w:rsid w:val="001B42B8"/>
    <w:rsid w:val="001B4994"/>
    <w:rsid w:val="001B4DF7"/>
    <w:rsid w:val="001B559F"/>
    <w:rsid w:val="001B55DE"/>
    <w:rsid w:val="001B5CAE"/>
    <w:rsid w:val="001B610C"/>
    <w:rsid w:val="001B77D0"/>
    <w:rsid w:val="001B7872"/>
    <w:rsid w:val="001B79F4"/>
    <w:rsid w:val="001B7CD1"/>
    <w:rsid w:val="001C099A"/>
    <w:rsid w:val="001C1257"/>
    <w:rsid w:val="001C14FC"/>
    <w:rsid w:val="001C1D7F"/>
    <w:rsid w:val="001C1D83"/>
    <w:rsid w:val="001C20D1"/>
    <w:rsid w:val="001C227D"/>
    <w:rsid w:val="001C251D"/>
    <w:rsid w:val="001C2C69"/>
    <w:rsid w:val="001C3513"/>
    <w:rsid w:val="001C3653"/>
    <w:rsid w:val="001C4190"/>
    <w:rsid w:val="001C4A8A"/>
    <w:rsid w:val="001C4D91"/>
    <w:rsid w:val="001C4E00"/>
    <w:rsid w:val="001C6E43"/>
    <w:rsid w:val="001C704E"/>
    <w:rsid w:val="001D03C3"/>
    <w:rsid w:val="001D0441"/>
    <w:rsid w:val="001D0C1F"/>
    <w:rsid w:val="001D1326"/>
    <w:rsid w:val="001D1AEF"/>
    <w:rsid w:val="001D2282"/>
    <w:rsid w:val="001D27AF"/>
    <w:rsid w:val="001D400E"/>
    <w:rsid w:val="001D4596"/>
    <w:rsid w:val="001D4BFF"/>
    <w:rsid w:val="001D5C01"/>
    <w:rsid w:val="001D5F7E"/>
    <w:rsid w:val="001D6D40"/>
    <w:rsid w:val="001D70F9"/>
    <w:rsid w:val="001D75BB"/>
    <w:rsid w:val="001D777A"/>
    <w:rsid w:val="001E024E"/>
    <w:rsid w:val="001E1C89"/>
    <w:rsid w:val="001E31D9"/>
    <w:rsid w:val="001E35DA"/>
    <w:rsid w:val="001E3F38"/>
    <w:rsid w:val="001E46C0"/>
    <w:rsid w:val="001E4EC1"/>
    <w:rsid w:val="001E7E10"/>
    <w:rsid w:val="001F0600"/>
    <w:rsid w:val="001F0AA5"/>
    <w:rsid w:val="001F1052"/>
    <w:rsid w:val="001F12D4"/>
    <w:rsid w:val="001F24AB"/>
    <w:rsid w:val="001F2D73"/>
    <w:rsid w:val="001F31CD"/>
    <w:rsid w:val="001F3339"/>
    <w:rsid w:val="001F33A7"/>
    <w:rsid w:val="001F3771"/>
    <w:rsid w:val="001F3AE2"/>
    <w:rsid w:val="001F494A"/>
    <w:rsid w:val="001F4B65"/>
    <w:rsid w:val="001F4DA2"/>
    <w:rsid w:val="001F528C"/>
    <w:rsid w:val="001F5D8B"/>
    <w:rsid w:val="001F5F52"/>
    <w:rsid w:val="001F621A"/>
    <w:rsid w:val="001F62B5"/>
    <w:rsid w:val="001F6C2B"/>
    <w:rsid w:val="001F7113"/>
    <w:rsid w:val="001F71E0"/>
    <w:rsid w:val="001F7381"/>
    <w:rsid w:val="001F7480"/>
    <w:rsid w:val="00200D4B"/>
    <w:rsid w:val="002013D1"/>
    <w:rsid w:val="00201DC8"/>
    <w:rsid w:val="00202780"/>
    <w:rsid w:val="00202BFA"/>
    <w:rsid w:val="00203348"/>
    <w:rsid w:val="00203B54"/>
    <w:rsid w:val="00203E7F"/>
    <w:rsid w:val="0020416B"/>
    <w:rsid w:val="00204343"/>
    <w:rsid w:val="002046EA"/>
    <w:rsid w:val="0020492E"/>
    <w:rsid w:val="00205DED"/>
    <w:rsid w:val="00206490"/>
    <w:rsid w:val="002065A6"/>
    <w:rsid w:val="00206922"/>
    <w:rsid w:val="002069F6"/>
    <w:rsid w:val="0021173D"/>
    <w:rsid w:val="002117C2"/>
    <w:rsid w:val="00213E17"/>
    <w:rsid w:val="002148B3"/>
    <w:rsid w:val="00214966"/>
    <w:rsid w:val="00215089"/>
    <w:rsid w:val="00215B89"/>
    <w:rsid w:val="00216961"/>
    <w:rsid w:val="00216D4F"/>
    <w:rsid w:val="00217AA2"/>
    <w:rsid w:val="00220B6B"/>
    <w:rsid w:val="00221693"/>
    <w:rsid w:val="00221912"/>
    <w:rsid w:val="00222BAE"/>
    <w:rsid w:val="00223078"/>
    <w:rsid w:val="002232F2"/>
    <w:rsid w:val="002260AD"/>
    <w:rsid w:val="002262EF"/>
    <w:rsid w:val="00226423"/>
    <w:rsid w:val="00226792"/>
    <w:rsid w:val="002326D8"/>
    <w:rsid w:val="002329BA"/>
    <w:rsid w:val="00233AA2"/>
    <w:rsid w:val="0023415B"/>
    <w:rsid w:val="0023417A"/>
    <w:rsid w:val="002341E0"/>
    <w:rsid w:val="002342C7"/>
    <w:rsid w:val="00235EFD"/>
    <w:rsid w:val="00236A57"/>
    <w:rsid w:val="00236F0C"/>
    <w:rsid w:val="0023736E"/>
    <w:rsid w:val="00237556"/>
    <w:rsid w:val="00241476"/>
    <w:rsid w:val="00241F51"/>
    <w:rsid w:val="00242A07"/>
    <w:rsid w:val="00245640"/>
    <w:rsid w:val="00245F88"/>
    <w:rsid w:val="002461E5"/>
    <w:rsid w:val="002469FD"/>
    <w:rsid w:val="002510C6"/>
    <w:rsid w:val="00251BA4"/>
    <w:rsid w:val="00252A42"/>
    <w:rsid w:val="00252E3D"/>
    <w:rsid w:val="00252E59"/>
    <w:rsid w:val="00252E5A"/>
    <w:rsid w:val="00253EA9"/>
    <w:rsid w:val="00253EEF"/>
    <w:rsid w:val="002540CF"/>
    <w:rsid w:val="00254720"/>
    <w:rsid w:val="00254B8A"/>
    <w:rsid w:val="002550A3"/>
    <w:rsid w:val="00255844"/>
    <w:rsid w:val="00255854"/>
    <w:rsid w:val="00256001"/>
    <w:rsid w:val="00256081"/>
    <w:rsid w:val="00257253"/>
    <w:rsid w:val="00260960"/>
    <w:rsid w:val="002611C1"/>
    <w:rsid w:val="00261354"/>
    <w:rsid w:val="0026185B"/>
    <w:rsid w:val="00261958"/>
    <w:rsid w:val="00261E74"/>
    <w:rsid w:val="00262844"/>
    <w:rsid w:val="0026286A"/>
    <w:rsid w:val="00262961"/>
    <w:rsid w:val="00263AE9"/>
    <w:rsid w:val="00263DD3"/>
    <w:rsid w:val="00264694"/>
    <w:rsid w:val="00265017"/>
    <w:rsid w:val="00265D23"/>
    <w:rsid w:val="00265DD3"/>
    <w:rsid w:val="00266D3D"/>
    <w:rsid w:val="00267F2B"/>
    <w:rsid w:val="002701A1"/>
    <w:rsid w:val="0027065C"/>
    <w:rsid w:val="00270729"/>
    <w:rsid w:val="002711F5"/>
    <w:rsid w:val="0027120F"/>
    <w:rsid w:val="0027141F"/>
    <w:rsid w:val="002717CA"/>
    <w:rsid w:val="00272315"/>
    <w:rsid w:val="0027278E"/>
    <w:rsid w:val="00273813"/>
    <w:rsid w:val="00273A0E"/>
    <w:rsid w:val="00274689"/>
    <w:rsid w:val="0027475E"/>
    <w:rsid w:val="00274AA7"/>
    <w:rsid w:val="00274BF8"/>
    <w:rsid w:val="00274D0E"/>
    <w:rsid w:val="00276BF1"/>
    <w:rsid w:val="00276F83"/>
    <w:rsid w:val="00277C13"/>
    <w:rsid w:val="002853C3"/>
    <w:rsid w:val="00285827"/>
    <w:rsid w:val="00285D8A"/>
    <w:rsid w:val="00286E82"/>
    <w:rsid w:val="00287861"/>
    <w:rsid w:val="00287951"/>
    <w:rsid w:val="0029007F"/>
    <w:rsid w:val="00291B0F"/>
    <w:rsid w:val="002925C9"/>
    <w:rsid w:val="002928E2"/>
    <w:rsid w:val="00293491"/>
    <w:rsid w:val="00293991"/>
    <w:rsid w:val="00293EA9"/>
    <w:rsid w:val="00294ECA"/>
    <w:rsid w:val="00295CA2"/>
    <w:rsid w:val="00295E20"/>
    <w:rsid w:val="002962EE"/>
    <w:rsid w:val="00296763"/>
    <w:rsid w:val="002967F8"/>
    <w:rsid w:val="00296C19"/>
    <w:rsid w:val="00296C66"/>
    <w:rsid w:val="002A200F"/>
    <w:rsid w:val="002A2381"/>
    <w:rsid w:val="002A244D"/>
    <w:rsid w:val="002A24E6"/>
    <w:rsid w:val="002A332C"/>
    <w:rsid w:val="002A3962"/>
    <w:rsid w:val="002A39D2"/>
    <w:rsid w:val="002A4DAE"/>
    <w:rsid w:val="002A544C"/>
    <w:rsid w:val="002A5FD3"/>
    <w:rsid w:val="002A60E8"/>
    <w:rsid w:val="002A6F90"/>
    <w:rsid w:val="002A7ACB"/>
    <w:rsid w:val="002A7E27"/>
    <w:rsid w:val="002B088D"/>
    <w:rsid w:val="002B0BB0"/>
    <w:rsid w:val="002B1CA1"/>
    <w:rsid w:val="002B1F60"/>
    <w:rsid w:val="002B233B"/>
    <w:rsid w:val="002B241C"/>
    <w:rsid w:val="002B29D5"/>
    <w:rsid w:val="002B35E0"/>
    <w:rsid w:val="002B393C"/>
    <w:rsid w:val="002B3BAE"/>
    <w:rsid w:val="002B3E15"/>
    <w:rsid w:val="002B495A"/>
    <w:rsid w:val="002B4A09"/>
    <w:rsid w:val="002B4DD9"/>
    <w:rsid w:val="002B52FC"/>
    <w:rsid w:val="002B566C"/>
    <w:rsid w:val="002B56F6"/>
    <w:rsid w:val="002B78BF"/>
    <w:rsid w:val="002B7A76"/>
    <w:rsid w:val="002C1280"/>
    <w:rsid w:val="002C146A"/>
    <w:rsid w:val="002C1FC3"/>
    <w:rsid w:val="002C2CDA"/>
    <w:rsid w:val="002C2F98"/>
    <w:rsid w:val="002C41EC"/>
    <w:rsid w:val="002C4725"/>
    <w:rsid w:val="002C4770"/>
    <w:rsid w:val="002C5DF9"/>
    <w:rsid w:val="002C5EAB"/>
    <w:rsid w:val="002C61AA"/>
    <w:rsid w:val="002C6964"/>
    <w:rsid w:val="002C6CE6"/>
    <w:rsid w:val="002C7D5F"/>
    <w:rsid w:val="002D05AC"/>
    <w:rsid w:val="002D1800"/>
    <w:rsid w:val="002D1B89"/>
    <w:rsid w:val="002D1D18"/>
    <w:rsid w:val="002D20EE"/>
    <w:rsid w:val="002D2C37"/>
    <w:rsid w:val="002D3AB1"/>
    <w:rsid w:val="002D410C"/>
    <w:rsid w:val="002D47ED"/>
    <w:rsid w:val="002D4EE2"/>
    <w:rsid w:val="002D5F3B"/>
    <w:rsid w:val="002D62BA"/>
    <w:rsid w:val="002D6D99"/>
    <w:rsid w:val="002D7CBC"/>
    <w:rsid w:val="002D7E63"/>
    <w:rsid w:val="002E0397"/>
    <w:rsid w:val="002E03AB"/>
    <w:rsid w:val="002E0AB4"/>
    <w:rsid w:val="002E1C46"/>
    <w:rsid w:val="002E22A8"/>
    <w:rsid w:val="002E237E"/>
    <w:rsid w:val="002E3F65"/>
    <w:rsid w:val="002E3FAD"/>
    <w:rsid w:val="002E446D"/>
    <w:rsid w:val="002E4D84"/>
    <w:rsid w:val="002E55BA"/>
    <w:rsid w:val="002E6213"/>
    <w:rsid w:val="002E6B82"/>
    <w:rsid w:val="002E7986"/>
    <w:rsid w:val="002E7BB6"/>
    <w:rsid w:val="002E7F62"/>
    <w:rsid w:val="002F00D7"/>
    <w:rsid w:val="002F024B"/>
    <w:rsid w:val="002F1600"/>
    <w:rsid w:val="002F1A5F"/>
    <w:rsid w:val="002F20C6"/>
    <w:rsid w:val="002F276F"/>
    <w:rsid w:val="002F3B96"/>
    <w:rsid w:val="002F476D"/>
    <w:rsid w:val="002F4995"/>
    <w:rsid w:val="002F5D7E"/>
    <w:rsid w:val="002F6984"/>
    <w:rsid w:val="002F6C5C"/>
    <w:rsid w:val="002F721E"/>
    <w:rsid w:val="002F7659"/>
    <w:rsid w:val="002F7AC7"/>
    <w:rsid w:val="0030106F"/>
    <w:rsid w:val="003024A8"/>
    <w:rsid w:val="00302906"/>
    <w:rsid w:val="00302ECD"/>
    <w:rsid w:val="003049FD"/>
    <w:rsid w:val="003054AB"/>
    <w:rsid w:val="00305B5E"/>
    <w:rsid w:val="003064C9"/>
    <w:rsid w:val="00306C07"/>
    <w:rsid w:val="00306F1F"/>
    <w:rsid w:val="003073F6"/>
    <w:rsid w:val="00307DE1"/>
    <w:rsid w:val="00310007"/>
    <w:rsid w:val="00310E5C"/>
    <w:rsid w:val="00311DC6"/>
    <w:rsid w:val="003121D7"/>
    <w:rsid w:val="0031278B"/>
    <w:rsid w:val="00312A08"/>
    <w:rsid w:val="00314D62"/>
    <w:rsid w:val="00315191"/>
    <w:rsid w:val="003152FD"/>
    <w:rsid w:val="00315FEB"/>
    <w:rsid w:val="0031664C"/>
    <w:rsid w:val="00316AE4"/>
    <w:rsid w:val="00316C8C"/>
    <w:rsid w:val="00317010"/>
    <w:rsid w:val="003176F5"/>
    <w:rsid w:val="003205F2"/>
    <w:rsid w:val="00320E53"/>
    <w:rsid w:val="00321045"/>
    <w:rsid w:val="00321353"/>
    <w:rsid w:val="00321A2C"/>
    <w:rsid w:val="00322179"/>
    <w:rsid w:val="00322D14"/>
    <w:rsid w:val="003244C5"/>
    <w:rsid w:val="00324BF7"/>
    <w:rsid w:val="00324EF0"/>
    <w:rsid w:val="0032550C"/>
    <w:rsid w:val="0032572B"/>
    <w:rsid w:val="003257D0"/>
    <w:rsid w:val="00325832"/>
    <w:rsid w:val="00325AC0"/>
    <w:rsid w:val="00325EFC"/>
    <w:rsid w:val="00326A17"/>
    <w:rsid w:val="0032722B"/>
    <w:rsid w:val="00330140"/>
    <w:rsid w:val="00330821"/>
    <w:rsid w:val="003317B8"/>
    <w:rsid w:val="00331A2B"/>
    <w:rsid w:val="00331A57"/>
    <w:rsid w:val="00332D60"/>
    <w:rsid w:val="003330E2"/>
    <w:rsid w:val="00334330"/>
    <w:rsid w:val="00334F8E"/>
    <w:rsid w:val="0033555B"/>
    <w:rsid w:val="00336850"/>
    <w:rsid w:val="00336FC1"/>
    <w:rsid w:val="003378ED"/>
    <w:rsid w:val="00337A18"/>
    <w:rsid w:val="00337EAC"/>
    <w:rsid w:val="003405D1"/>
    <w:rsid w:val="00340665"/>
    <w:rsid w:val="0034081C"/>
    <w:rsid w:val="003410C9"/>
    <w:rsid w:val="0034204C"/>
    <w:rsid w:val="003424DC"/>
    <w:rsid w:val="003432AF"/>
    <w:rsid w:val="003440E0"/>
    <w:rsid w:val="003452BB"/>
    <w:rsid w:val="00345727"/>
    <w:rsid w:val="00345F50"/>
    <w:rsid w:val="00346771"/>
    <w:rsid w:val="00347A94"/>
    <w:rsid w:val="00350768"/>
    <w:rsid w:val="0035093F"/>
    <w:rsid w:val="00350F8D"/>
    <w:rsid w:val="003521A7"/>
    <w:rsid w:val="003521E5"/>
    <w:rsid w:val="00352529"/>
    <w:rsid w:val="00352909"/>
    <w:rsid w:val="00352A40"/>
    <w:rsid w:val="00353503"/>
    <w:rsid w:val="0035391F"/>
    <w:rsid w:val="00353B76"/>
    <w:rsid w:val="00353F54"/>
    <w:rsid w:val="00354102"/>
    <w:rsid w:val="00354375"/>
    <w:rsid w:val="00354B00"/>
    <w:rsid w:val="00354CEC"/>
    <w:rsid w:val="003563AF"/>
    <w:rsid w:val="00356F4D"/>
    <w:rsid w:val="00356FDB"/>
    <w:rsid w:val="00357946"/>
    <w:rsid w:val="0036087C"/>
    <w:rsid w:val="00361492"/>
    <w:rsid w:val="00361562"/>
    <w:rsid w:val="00362C76"/>
    <w:rsid w:val="00363CFC"/>
    <w:rsid w:val="00365D78"/>
    <w:rsid w:val="00367237"/>
    <w:rsid w:val="0036735E"/>
    <w:rsid w:val="00370014"/>
    <w:rsid w:val="00370A52"/>
    <w:rsid w:val="00370C36"/>
    <w:rsid w:val="00370FF5"/>
    <w:rsid w:val="003724C1"/>
    <w:rsid w:val="00372CF4"/>
    <w:rsid w:val="00373437"/>
    <w:rsid w:val="003738B4"/>
    <w:rsid w:val="00373D06"/>
    <w:rsid w:val="00373E04"/>
    <w:rsid w:val="003746B8"/>
    <w:rsid w:val="00375483"/>
    <w:rsid w:val="0037597F"/>
    <w:rsid w:val="00375C51"/>
    <w:rsid w:val="0037632A"/>
    <w:rsid w:val="00376B85"/>
    <w:rsid w:val="00376CB0"/>
    <w:rsid w:val="00376D1D"/>
    <w:rsid w:val="00376D9B"/>
    <w:rsid w:val="003771BD"/>
    <w:rsid w:val="00377FE7"/>
    <w:rsid w:val="003805DF"/>
    <w:rsid w:val="0038069C"/>
    <w:rsid w:val="0038290F"/>
    <w:rsid w:val="003832AC"/>
    <w:rsid w:val="00383494"/>
    <w:rsid w:val="003846E7"/>
    <w:rsid w:val="003849CD"/>
    <w:rsid w:val="003857EA"/>
    <w:rsid w:val="003861E8"/>
    <w:rsid w:val="00386EE4"/>
    <w:rsid w:val="00387884"/>
    <w:rsid w:val="00387E9F"/>
    <w:rsid w:val="003901DA"/>
    <w:rsid w:val="00391029"/>
    <w:rsid w:val="00391A96"/>
    <w:rsid w:val="0039265F"/>
    <w:rsid w:val="00392944"/>
    <w:rsid w:val="00393D8E"/>
    <w:rsid w:val="0039413C"/>
    <w:rsid w:val="00394597"/>
    <w:rsid w:val="003953C8"/>
    <w:rsid w:val="003962DD"/>
    <w:rsid w:val="00396B90"/>
    <w:rsid w:val="00397C3A"/>
    <w:rsid w:val="003A0071"/>
    <w:rsid w:val="003A0AD8"/>
    <w:rsid w:val="003A116C"/>
    <w:rsid w:val="003A1226"/>
    <w:rsid w:val="003A1BED"/>
    <w:rsid w:val="003A2A74"/>
    <w:rsid w:val="003A41C0"/>
    <w:rsid w:val="003A499D"/>
    <w:rsid w:val="003A4B8A"/>
    <w:rsid w:val="003A4BB6"/>
    <w:rsid w:val="003A4DBE"/>
    <w:rsid w:val="003A72B8"/>
    <w:rsid w:val="003B0EFA"/>
    <w:rsid w:val="003B0F0C"/>
    <w:rsid w:val="003B16FC"/>
    <w:rsid w:val="003B176B"/>
    <w:rsid w:val="003B2666"/>
    <w:rsid w:val="003B3CA8"/>
    <w:rsid w:val="003B44D9"/>
    <w:rsid w:val="003B46D8"/>
    <w:rsid w:val="003B4B34"/>
    <w:rsid w:val="003B4EA5"/>
    <w:rsid w:val="003B59A7"/>
    <w:rsid w:val="003B7FC7"/>
    <w:rsid w:val="003C1C1A"/>
    <w:rsid w:val="003C21DE"/>
    <w:rsid w:val="003C2A95"/>
    <w:rsid w:val="003C2C8B"/>
    <w:rsid w:val="003C34D8"/>
    <w:rsid w:val="003C42F3"/>
    <w:rsid w:val="003C431A"/>
    <w:rsid w:val="003C44B1"/>
    <w:rsid w:val="003C4617"/>
    <w:rsid w:val="003C48D6"/>
    <w:rsid w:val="003C4930"/>
    <w:rsid w:val="003C594A"/>
    <w:rsid w:val="003C5BC3"/>
    <w:rsid w:val="003C629A"/>
    <w:rsid w:val="003C642A"/>
    <w:rsid w:val="003D201C"/>
    <w:rsid w:val="003D21B9"/>
    <w:rsid w:val="003D25DB"/>
    <w:rsid w:val="003D2B01"/>
    <w:rsid w:val="003D3827"/>
    <w:rsid w:val="003D38DF"/>
    <w:rsid w:val="003D3BFD"/>
    <w:rsid w:val="003D49FA"/>
    <w:rsid w:val="003D4B7B"/>
    <w:rsid w:val="003D4CF8"/>
    <w:rsid w:val="003D5A00"/>
    <w:rsid w:val="003D5C38"/>
    <w:rsid w:val="003D6FBB"/>
    <w:rsid w:val="003D725E"/>
    <w:rsid w:val="003D7676"/>
    <w:rsid w:val="003D79E6"/>
    <w:rsid w:val="003E0C18"/>
    <w:rsid w:val="003E0CA5"/>
    <w:rsid w:val="003E1F48"/>
    <w:rsid w:val="003E3484"/>
    <w:rsid w:val="003E4135"/>
    <w:rsid w:val="003E44F7"/>
    <w:rsid w:val="003E4C47"/>
    <w:rsid w:val="003E4ED0"/>
    <w:rsid w:val="003E4FC5"/>
    <w:rsid w:val="003E561F"/>
    <w:rsid w:val="003E5996"/>
    <w:rsid w:val="003E599C"/>
    <w:rsid w:val="003E5AF3"/>
    <w:rsid w:val="003E5B30"/>
    <w:rsid w:val="003E6811"/>
    <w:rsid w:val="003E7815"/>
    <w:rsid w:val="003E7979"/>
    <w:rsid w:val="003F094E"/>
    <w:rsid w:val="003F0A26"/>
    <w:rsid w:val="003F1630"/>
    <w:rsid w:val="003F2B55"/>
    <w:rsid w:val="003F2E34"/>
    <w:rsid w:val="003F37A0"/>
    <w:rsid w:val="003F5E24"/>
    <w:rsid w:val="003F67F8"/>
    <w:rsid w:val="003F680F"/>
    <w:rsid w:val="003F68BB"/>
    <w:rsid w:val="003F6BE6"/>
    <w:rsid w:val="003F786B"/>
    <w:rsid w:val="00400236"/>
    <w:rsid w:val="00401D6B"/>
    <w:rsid w:val="00401DB8"/>
    <w:rsid w:val="00402453"/>
    <w:rsid w:val="00402DBF"/>
    <w:rsid w:val="0040317D"/>
    <w:rsid w:val="004047C8"/>
    <w:rsid w:val="004051AE"/>
    <w:rsid w:val="00405212"/>
    <w:rsid w:val="00405527"/>
    <w:rsid w:val="004062C0"/>
    <w:rsid w:val="00407672"/>
    <w:rsid w:val="00407B60"/>
    <w:rsid w:val="00407BB9"/>
    <w:rsid w:val="004104FD"/>
    <w:rsid w:val="00410CAE"/>
    <w:rsid w:val="00410D6E"/>
    <w:rsid w:val="00411F15"/>
    <w:rsid w:val="00412A97"/>
    <w:rsid w:val="00413363"/>
    <w:rsid w:val="0041354A"/>
    <w:rsid w:val="00413701"/>
    <w:rsid w:val="0041385D"/>
    <w:rsid w:val="004141E5"/>
    <w:rsid w:val="004153EA"/>
    <w:rsid w:val="0041542D"/>
    <w:rsid w:val="00415435"/>
    <w:rsid w:val="004165F8"/>
    <w:rsid w:val="0041694F"/>
    <w:rsid w:val="00416CDE"/>
    <w:rsid w:val="0041702B"/>
    <w:rsid w:val="00417457"/>
    <w:rsid w:val="004174C6"/>
    <w:rsid w:val="00417DCE"/>
    <w:rsid w:val="00417E75"/>
    <w:rsid w:val="00420620"/>
    <w:rsid w:val="00422196"/>
    <w:rsid w:val="00422BFB"/>
    <w:rsid w:val="00425B58"/>
    <w:rsid w:val="00425FD2"/>
    <w:rsid w:val="00426258"/>
    <w:rsid w:val="00426302"/>
    <w:rsid w:val="00426C61"/>
    <w:rsid w:val="00427011"/>
    <w:rsid w:val="0042715F"/>
    <w:rsid w:val="0043127A"/>
    <w:rsid w:val="00431340"/>
    <w:rsid w:val="00431DAE"/>
    <w:rsid w:val="0043383A"/>
    <w:rsid w:val="004341C2"/>
    <w:rsid w:val="00434E33"/>
    <w:rsid w:val="00435CDA"/>
    <w:rsid w:val="004379A4"/>
    <w:rsid w:val="004412E7"/>
    <w:rsid w:val="00441494"/>
    <w:rsid w:val="0044201D"/>
    <w:rsid w:val="0044298A"/>
    <w:rsid w:val="00442B7D"/>
    <w:rsid w:val="00443824"/>
    <w:rsid w:val="00443E00"/>
    <w:rsid w:val="004444A3"/>
    <w:rsid w:val="00444B2D"/>
    <w:rsid w:val="00444D8C"/>
    <w:rsid w:val="00445FF2"/>
    <w:rsid w:val="00446ED9"/>
    <w:rsid w:val="00447842"/>
    <w:rsid w:val="00447DD9"/>
    <w:rsid w:val="00450D41"/>
    <w:rsid w:val="004517A1"/>
    <w:rsid w:val="0045240F"/>
    <w:rsid w:val="00454465"/>
    <w:rsid w:val="004544F5"/>
    <w:rsid w:val="00454CD5"/>
    <w:rsid w:val="0045524F"/>
    <w:rsid w:val="0045697A"/>
    <w:rsid w:val="004602EF"/>
    <w:rsid w:val="00460D4D"/>
    <w:rsid w:val="00461359"/>
    <w:rsid w:val="004622B6"/>
    <w:rsid w:val="004626EE"/>
    <w:rsid w:val="004628E5"/>
    <w:rsid w:val="004631EA"/>
    <w:rsid w:val="00464736"/>
    <w:rsid w:val="00465859"/>
    <w:rsid w:val="00466F8A"/>
    <w:rsid w:val="00467B09"/>
    <w:rsid w:val="0047116B"/>
    <w:rsid w:val="00471959"/>
    <w:rsid w:val="0047257F"/>
    <w:rsid w:val="0047307C"/>
    <w:rsid w:val="00473A3B"/>
    <w:rsid w:val="00473AAE"/>
    <w:rsid w:val="0047509C"/>
    <w:rsid w:val="0047578A"/>
    <w:rsid w:val="00475936"/>
    <w:rsid w:val="00475D0D"/>
    <w:rsid w:val="00475FA8"/>
    <w:rsid w:val="00477908"/>
    <w:rsid w:val="00477A7C"/>
    <w:rsid w:val="00477CD4"/>
    <w:rsid w:val="00480036"/>
    <w:rsid w:val="0048093F"/>
    <w:rsid w:val="00481598"/>
    <w:rsid w:val="00481AA3"/>
    <w:rsid w:val="00481AFF"/>
    <w:rsid w:val="00483C6F"/>
    <w:rsid w:val="00483FB8"/>
    <w:rsid w:val="0048405E"/>
    <w:rsid w:val="00484610"/>
    <w:rsid w:val="00484DD1"/>
    <w:rsid w:val="00484F6E"/>
    <w:rsid w:val="004857B2"/>
    <w:rsid w:val="00485B09"/>
    <w:rsid w:val="004860C3"/>
    <w:rsid w:val="00486148"/>
    <w:rsid w:val="00486202"/>
    <w:rsid w:val="00487049"/>
    <w:rsid w:val="0048778C"/>
    <w:rsid w:val="00490025"/>
    <w:rsid w:val="0049003D"/>
    <w:rsid w:val="00490554"/>
    <w:rsid w:val="00490B4B"/>
    <w:rsid w:val="00490F41"/>
    <w:rsid w:val="0049107B"/>
    <w:rsid w:val="00491609"/>
    <w:rsid w:val="004938E3"/>
    <w:rsid w:val="004946C1"/>
    <w:rsid w:val="0049596E"/>
    <w:rsid w:val="00495CDA"/>
    <w:rsid w:val="00495FB9"/>
    <w:rsid w:val="004965BB"/>
    <w:rsid w:val="004969EF"/>
    <w:rsid w:val="004A0CEC"/>
    <w:rsid w:val="004A1C35"/>
    <w:rsid w:val="004A2205"/>
    <w:rsid w:val="004A2B60"/>
    <w:rsid w:val="004A3AC8"/>
    <w:rsid w:val="004A4172"/>
    <w:rsid w:val="004A4BB6"/>
    <w:rsid w:val="004A4CD5"/>
    <w:rsid w:val="004A5FA3"/>
    <w:rsid w:val="004A7427"/>
    <w:rsid w:val="004A7DC0"/>
    <w:rsid w:val="004A7E78"/>
    <w:rsid w:val="004B026C"/>
    <w:rsid w:val="004B06FA"/>
    <w:rsid w:val="004B1953"/>
    <w:rsid w:val="004B1B50"/>
    <w:rsid w:val="004B2D16"/>
    <w:rsid w:val="004B4943"/>
    <w:rsid w:val="004B4E03"/>
    <w:rsid w:val="004B556F"/>
    <w:rsid w:val="004B5F12"/>
    <w:rsid w:val="004B655C"/>
    <w:rsid w:val="004B66AB"/>
    <w:rsid w:val="004B67BE"/>
    <w:rsid w:val="004B7659"/>
    <w:rsid w:val="004B768A"/>
    <w:rsid w:val="004B7CA9"/>
    <w:rsid w:val="004C23B0"/>
    <w:rsid w:val="004C2430"/>
    <w:rsid w:val="004C28E7"/>
    <w:rsid w:val="004C2CF5"/>
    <w:rsid w:val="004C2D89"/>
    <w:rsid w:val="004C3348"/>
    <w:rsid w:val="004C4268"/>
    <w:rsid w:val="004C5189"/>
    <w:rsid w:val="004C5AF5"/>
    <w:rsid w:val="004C5DF1"/>
    <w:rsid w:val="004C6211"/>
    <w:rsid w:val="004C7E7F"/>
    <w:rsid w:val="004D10E8"/>
    <w:rsid w:val="004D137B"/>
    <w:rsid w:val="004D1BA7"/>
    <w:rsid w:val="004D2E84"/>
    <w:rsid w:val="004D30B4"/>
    <w:rsid w:val="004D378B"/>
    <w:rsid w:val="004D63B1"/>
    <w:rsid w:val="004D7C86"/>
    <w:rsid w:val="004E03BD"/>
    <w:rsid w:val="004E03E6"/>
    <w:rsid w:val="004E06B6"/>
    <w:rsid w:val="004E08EC"/>
    <w:rsid w:val="004E166B"/>
    <w:rsid w:val="004E266E"/>
    <w:rsid w:val="004E36F8"/>
    <w:rsid w:val="004E46D0"/>
    <w:rsid w:val="004E492C"/>
    <w:rsid w:val="004E49B9"/>
    <w:rsid w:val="004E510D"/>
    <w:rsid w:val="004E6376"/>
    <w:rsid w:val="004E6AA1"/>
    <w:rsid w:val="004E6EDD"/>
    <w:rsid w:val="004E7206"/>
    <w:rsid w:val="004E7FEA"/>
    <w:rsid w:val="004F00F4"/>
    <w:rsid w:val="004F0827"/>
    <w:rsid w:val="004F0EF2"/>
    <w:rsid w:val="004F145A"/>
    <w:rsid w:val="004F334F"/>
    <w:rsid w:val="004F3AA4"/>
    <w:rsid w:val="004F60E9"/>
    <w:rsid w:val="004F6230"/>
    <w:rsid w:val="004F6404"/>
    <w:rsid w:val="004F6786"/>
    <w:rsid w:val="004F698D"/>
    <w:rsid w:val="004F6FE7"/>
    <w:rsid w:val="004F74C7"/>
    <w:rsid w:val="00501A0C"/>
    <w:rsid w:val="00501BC2"/>
    <w:rsid w:val="005026D4"/>
    <w:rsid w:val="00502A02"/>
    <w:rsid w:val="00504458"/>
    <w:rsid w:val="00505087"/>
    <w:rsid w:val="00505ADC"/>
    <w:rsid w:val="0050652F"/>
    <w:rsid w:val="00506F68"/>
    <w:rsid w:val="00507320"/>
    <w:rsid w:val="005074DE"/>
    <w:rsid w:val="005077C0"/>
    <w:rsid w:val="00510346"/>
    <w:rsid w:val="00510662"/>
    <w:rsid w:val="00511A61"/>
    <w:rsid w:val="00512383"/>
    <w:rsid w:val="00513BA5"/>
    <w:rsid w:val="00513ED9"/>
    <w:rsid w:val="00513EE6"/>
    <w:rsid w:val="00513F6D"/>
    <w:rsid w:val="0051408B"/>
    <w:rsid w:val="005153FF"/>
    <w:rsid w:val="00515A55"/>
    <w:rsid w:val="00515CFF"/>
    <w:rsid w:val="00515E0F"/>
    <w:rsid w:val="0051670F"/>
    <w:rsid w:val="00517A4A"/>
    <w:rsid w:val="00517FB5"/>
    <w:rsid w:val="00520293"/>
    <w:rsid w:val="0052126F"/>
    <w:rsid w:val="00521408"/>
    <w:rsid w:val="00521E3C"/>
    <w:rsid w:val="00521E3F"/>
    <w:rsid w:val="005221FD"/>
    <w:rsid w:val="00522E3F"/>
    <w:rsid w:val="005230CC"/>
    <w:rsid w:val="00523C6E"/>
    <w:rsid w:val="005249B6"/>
    <w:rsid w:val="00524A25"/>
    <w:rsid w:val="00524D89"/>
    <w:rsid w:val="0052537D"/>
    <w:rsid w:val="005265D1"/>
    <w:rsid w:val="00527053"/>
    <w:rsid w:val="00527A9D"/>
    <w:rsid w:val="00530AB6"/>
    <w:rsid w:val="00530C54"/>
    <w:rsid w:val="0053243F"/>
    <w:rsid w:val="00532C62"/>
    <w:rsid w:val="005333AA"/>
    <w:rsid w:val="00533959"/>
    <w:rsid w:val="0053525B"/>
    <w:rsid w:val="00536012"/>
    <w:rsid w:val="00536B27"/>
    <w:rsid w:val="00537BDB"/>
    <w:rsid w:val="00537D29"/>
    <w:rsid w:val="005403B0"/>
    <w:rsid w:val="005406F5"/>
    <w:rsid w:val="005408A0"/>
    <w:rsid w:val="00541596"/>
    <w:rsid w:val="00542185"/>
    <w:rsid w:val="0054233C"/>
    <w:rsid w:val="0054254F"/>
    <w:rsid w:val="005426BC"/>
    <w:rsid w:val="00543626"/>
    <w:rsid w:val="00543B53"/>
    <w:rsid w:val="00543BBA"/>
    <w:rsid w:val="00543C04"/>
    <w:rsid w:val="00545FB7"/>
    <w:rsid w:val="00546594"/>
    <w:rsid w:val="0054693D"/>
    <w:rsid w:val="00547442"/>
    <w:rsid w:val="00551173"/>
    <w:rsid w:val="0055146D"/>
    <w:rsid w:val="00552142"/>
    <w:rsid w:val="005529BC"/>
    <w:rsid w:val="005544DA"/>
    <w:rsid w:val="00554DA6"/>
    <w:rsid w:val="005552C1"/>
    <w:rsid w:val="00557390"/>
    <w:rsid w:val="00557C59"/>
    <w:rsid w:val="00557CAA"/>
    <w:rsid w:val="00557CFA"/>
    <w:rsid w:val="00557D62"/>
    <w:rsid w:val="0056073D"/>
    <w:rsid w:val="005612BF"/>
    <w:rsid w:val="00561D99"/>
    <w:rsid w:val="0056237E"/>
    <w:rsid w:val="00563584"/>
    <w:rsid w:val="00563EBD"/>
    <w:rsid w:val="00565497"/>
    <w:rsid w:val="00566603"/>
    <w:rsid w:val="00566AE2"/>
    <w:rsid w:val="005677CB"/>
    <w:rsid w:val="00567C41"/>
    <w:rsid w:val="00570EAC"/>
    <w:rsid w:val="005710FD"/>
    <w:rsid w:val="00571C33"/>
    <w:rsid w:val="00571CB4"/>
    <w:rsid w:val="00572219"/>
    <w:rsid w:val="0057370F"/>
    <w:rsid w:val="00573FF5"/>
    <w:rsid w:val="005749D4"/>
    <w:rsid w:val="00575C37"/>
    <w:rsid w:val="00576005"/>
    <w:rsid w:val="005761DC"/>
    <w:rsid w:val="0057620C"/>
    <w:rsid w:val="0057667C"/>
    <w:rsid w:val="00577415"/>
    <w:rsid w:val="00580309"/>
    <w:rsid w:val="00580405"/>
    <w:rsid w:val="005812B8"/>
    <w:rsid w:val="005820D4"/>
    <w:rsid w:val="00582A29"/>
    <w:rsid w:val="00582F90"/>
    <w:rsid w:val="0058461D"/>
    <w:rsid w:val="00584ABD"/>
    <w:rsid w:val="005856B4"/>
    <w:rsid w:val="00586A9D"/>
    <w:rsid w:val="005873C8"/>
    <w:rsid w:val="005876ED"/>
    <w:rsid w:val="0059091F"/>
    <w:rsid w:val="00591245"/>
    <w:rsid w:val="00591608"/>
    <w:rsid w:val="00592CAA"/>
    <w:rsid w:val="0059305A"/>
    <w:rsid w:val="00593E23"/>
    <w:rsid w:val="0059410F"/>
    <w:rsid w:val="00594B50"/>
    <w:rsid w:val="00595080"/>
    <w:rsid w:val="0059601D"/>
    <w:rsid w:val="0059691E"/>
    <w:rsid w:val="005972FB"/>
    <w:rsid w:val="00597C31"/>
    <w:rsid w:val="005A0418"/>
    <w:rsid w:val="005A11CE"/>
    <w:rsid w:val="005A204A"/>
    <w:rsid w:val="005A2676"/>
    <w:rsid w:val="005A27F0"/>
    <w:rsid w:val="005A2CA0"/>
    <w:rsid w:val="005A2DF0"/>
    <w:rsid w:val="005A316E"/>
    <w:rsid w:val="005A3907"/>
    <w:rsid w:val="005A42B9"/>
    <w:rsid w:val="005A430E"/>
    <w:rsid w:val="005A49FB"/>
    <w:rsid w:val="005A4D1E"/>
    <w:rsid w:val="005A5682"/>
    <w:rsid w:val="005A6A0B"/>
    <w:rsid w:val="005A7449"/>
    <w:rsid w:val="005A7698"/>
    <w:rsid w:val="005A769A"/>
    <w:rsid w:val="005A76DC"/>
    <w:rsid w:val="005A772D"/>
    <w:rsid w:val="005A7A0E"/>
    <w:rsid w:val="005A7AEC"/>
    <w:rsid w:val="005A7B3D"/>
    <w:rsid w:val="005B01CF"/>
    <w:rsid w:val="005B04EE"/>
    <w:rsid w:val="005B07CE"/>
    <w:rsid w:val="005B082D"/>
    <w:rsid w:val="005B0C6B"/>
    <w:rsid w:val="005B28F3"/>
    <w:rsid w:val="005B2B51"/>
    <w:rsid w:val="005B42C7"/>
    <w:rsid w:val="005B4DFC"/>
    <w:rsid w:val="005B4F39"/>
    <w:rsid w:val="005B637F"/>
    <w:rsid w:val="005B63E5"/>
    <w:rsid w:val="005B6ED3"/>
    <w:rsid w:val="005B701D"/>
    <w:rsid w:val="005C0C99"/>
    <w:rsid w:val="005C15C5"/>
    <w:rsid w:val="005C2E43"/>
    <w:rsid w:val="005C31A2"/>
    <w:rsid w:val="005C4B0D"/>
    <w:rsid w:val="005C5373"/>
    <w:rsid w:val="005C5D9D"/>
    <w:rsid w:val="005C6793"/>
    <w:rsid w:val="005C7F22"/>
    <w:rsid w:val="005D150A"/>
    <w:rsid w:val="005D219F"/>
    <w:rsid w:val="005D2598"/>
    <w:rsid w:val="005D2A4D"/>
    <w:rsid w:val="005D32C3"/>
    <w:rsid w:val="005D40E4"/>
    <w:rsid w:val="005D5940"/>
    <w:rsid w:val="005D620D"/>
    <w:rsid w:val="005D675B"/>
    <w:rsid w:val="005E01E4"/>
    <w:rsid w:val="005E04ED"/>
    <w:rsid w:val="005E1D56"/>
    <w:rsid w:val="005E206C"/>
    <w:rsid w:val="005E24AA"/>
    <w:rsid w:val="005E2799"/>
    <w:rsid w:val="005E3096"/>
    <w:rsid w:val="005E395A"/>
    <w:rsid w:val="005E527B"/>
    <w:rsid w:val="005E54C2"/>
    <w:rsid w:val="005E5638"/>
    <w:rsid w:val="005E578F"/>
    <w:rsid w:val="005E6045"/>
    <w:rsid w:val="005E61A3"/>
    <w:rsid w:val="005E651D"/>
    <w:rsid w:val="005E6792"/>
    <w:rsid w:val="005E6861"/>
    <w:rsid w:val="005E6B7D"/>
    <w:rsid w:val="005E71BF"/>
    <w:rsid w:val="005E78E0"/>
    <w:rsid w:val="005F0E76"/>
    <w:rsid w:val="005F2203"/>
    <w:rsid w:val="005F2A61"/>
    <w:rsid w:val="005F2B71"/>
    <w:rsid w:val="005F3622"/>
    <w:rsid w:val="005F3AC1"/>
    <w:rsid w:val="005F40E8"/>
    <w:rsid w:val="005F457F"/>
    <w:rsid w:val="005F4DFE"/>
    <w:rsid w:val="005F58D9"/>
    <w:rsid w:val="005F5A84"/>
    <w:rsid w:val="005F5CDF"/>
    <w:rsid w:val="005F69F7"/>
    <w:rsid w:val="005F768E"/>
    <w:rsid w:val="005F7FAE"/>
    <w:rsid w:val="00600903"/>
    <w:rsid w:val="00601350"/>
    <w:rsid w:val="00601565"/>
    <w:rsid w:val="00601692"/>
    <w:rsid w:val="0060292A"/>
    <w:rsid w:val="00604448"/>
    <w:rsid w:val="006045B3"/>
    <w:rsid w:val="00604934"/>
    <w:rsid w:val="00604C70"/>
    <w:rsid w:val="00605F3E"/>
    <w:rsid w:val="006060CD"/>
    <w:rsid w:val="00606E9D"/>
    <w:rsid w:val="00607ABC"/>
    <w:rsid w:val="00611662"/>
    <w:rsid w:val="00611EF3"/>
    <w:rsid w:val="0061214A"/>
    <w:rsid w:val="00612692"/>
    <w:rsid w:val="006136BA"/>
    <w:rsid w:val="00614888"/>
    <w:rsid w:val="00614B0C"/>
    <w:rsid w:val="00615240"/>
    <w:rsid w:val="006162BF"/>
    <w:rsid w:val="00616FD5"/>
    <w:rsid w:val="00620847"/>
    <w:rsid w:val="00622B4D"/>
    <w:rsid w:val="006239D6"/>
    <w:rsid w:val="00623A34"/>
    <w:rsid w:val="00623C8E"/>
    <w:rsid w:val="0062455B"/>
    <w:rsid w:val="006245A4"/>
    <w:rsid w:val="00624A49"/>
    <w:rsid w:val="00625273"/>
    <w:rsid w:val="00626528"/>
    <w:rsid w:val="00626FB0"/>
    <w:rsid w:val="0062783B"/>
    <w:rsid w:val="0063079E"/>
    <w:rsid w:val="00631F6F"/>
    <w:rsid w:val="006326AB"/>
    <w:rsid w:val="0063379A"/>
    <w:rsid w:val="00634155"/>
    <w:rsid w:val="00634305"/>
    <w:rsid w:val="0063485D"/>
    <w:rsid w:val="00635739"/>
    <w:rsid w:val="00635860"/>
    <w:rsid w:val="00635C3E"/>
    <w:rsid w:val="00637146"/>
    <w:rsid w:val="006377B0"/>
    <w:rsid w:val="006412FE"/>
    <w:rsid w:val="0064261C"/>
    <w:rsid w:val="0064269D"/>
    <w:rsid w:val="00644B56"/>
    <w:rsid w:val="00645A35"/>
    <w:rsid w:val="006466F4"/>
    <w:rsid w:val="006467F1"/>
    <w:rsid w:val="0064737D"/>
    <w:rsid w:val="00647901"/>
    <w:rsid w:val="00647948"/>
    <w:rsid w:val="00650849"/>
    <w:rsid w:val="006508DF"/>
    <w:rsid w:val="00651016"/>
    <w:rsid w:val="00651845"/>
    <w:rsid w:val="00651EB2"/>
    <w:rsid w:val="00652A14"/>
    <w:rsid w:val="00653AA7"/>
    <w:rsid w:val="00653AC1"/>
    <w:rsid w:val="00653B2D"/>
    <w:rsid w:val="00653D28"/>
    <w:rsid w:val="006552A6"/>
    <w:rsid w:val="00656AA9"/>
    <w:rsid w:val="00656FC4"/>
    <w:rsid w:val="00657022"/>
    <w:rsid w:val="00657201"/>
    <w:rsid w:val="006572B5"/>
    <w:rsid w:val="00657ED1"/>
    <w:rsid w:val="00660260"/>
    <w:rsid w:val="00660818"/>
    <w:rsid w:val="00660A22"/>
    <w:rsid w:val="00660D0B"/>
    <w:rsid w:val="00660D0F"/>
    <w:rsid w:val="0066175F"/>
    <w:rsid w:val="00662200"/>
    <w:rsid w:val="00662C05"/>
    <w:rsid w:val="00662D17"/>
    <w:rsid w:val="00662DEC"/>
    <w:rsid w:val="006638EB"/>
    <w:rsid w:val="00663D5A"/>
    <w:rsid w:val="0066404A"/>
    <w:rsid w:val="00664B46"/>
    <w:rsid w:val="00664CEC"/>
    <w:rsid w:val="00665126"/>
    <w:rsid w:val="00665582"/>
    <w:rsid w:val="00665C9A"/>
    <w:rsid w:val="006661CD"/>
    <w:rsid w:val="006669AB"/>
    <w:rsid w:val="00666C4F"/>
    <w:rsid w:val="006670D9"/>
    <w:rsid w:val="0067050F"/>
    <w:rsid w:val="006715DE"/>
    <w:rsid w:val="00671B3E"/>
    <w:rsid w:val="00673296"/>
    <w:rsid w:val="00673E13"/>
    <w:rsid w:val="00676DF0"/>
    <w:rsid w:val="00677389"/>
    <w:rsid w:val="00680100"/>
    <w:rsid w:val="00680775"/>
    <w:rsid w:val="00680855"/>
    <w:rsid w:val="006815FE"/>
    <w:rsid w:val="00681641"/>
    <w:rsid w:val="00683C37"/>
    <w:rsid w:val="00684811"/>
    <w:rsid w:val="00684B47"/>
    <w:rsid w:val="00684BBD"/>
    <w:rsid w:val="00684FFC"/>
    <w:rsid w:val="0068512C"/>
    <w:rsid w:val="00685E61"/>
    <w:rsid w:val="00686563"/>
    <w:rsid w:val="006866E8"/>
    <w:rsid w:val="00687BDD"/>
    <w:rsid w:val="006909F0"/>
    <w:rsid w:val="00690F53"/>
    <w:rsid w:val="00690FA4"/>
    <w:rsid w:val="00691E06"/>
    <w:rsid w:val="00692623"/>
    <w:rsid w:val="00692DEF"/>
    <w:rsid w:val="00693E9C"/>
    <w:rsid w:val="00695D84"/>
    <w:rsid w:val="00695D98"/>
    <w:rsid w:val="006971DC"/>
    <w:rsid w:val="00697264"/>
    <w:rsid w:val="00697D03"/>
    <w:rsid w:val="006A0416"/>
    <w:rsid w:val="006A251D"/>
    <w:rsid w:val="006A255F"/>
    <w:rsid w:val="006A31C0"/>
    <w:rsid w:val="006A36B1"/>
    <w:rsid w:val="006A3B65"/>
    <w:rsid w:val="006A3D5A"/>
    <w:rsid w:val="006A4EF9"/>
    <w:rsid w:val="006A54D9"/>
    <w:rsid w:val="006A6779"/>
    <w:rsid w:val="006A72E2"/>
    <w:rsid w:val="006A7833"/>
    <w:rsid w:val="006A7A02"/>
    <w:rsid w:val="006A7BFB"/>
    <w:rsid w:val="006A7EBE"/>
    <w:rsid w:val="006B0A94"/>
    <w:rsid w:val="006B114C"/>
    <w:rsid w:val="006B1671"/>
    <w:rsid w:val="006B1CC2"/>
    <w:rsid w:val="006B2166"/>
    <w:rsid w:val="006B240B"/>
    <w:rsid w:val="006B2BA7"/>
    <w:rsid w:val="006B3F97"/>
    <w:rsid w:val="006B404B"/>
    <w:rsid w:val="006B4A40"/>
    <w:rsid w:val="006B4CF2"/>
    <w:rsid w:val="006B59C5"/>
    <w:rsid w:val="006B5D3C"/>
    <w:rsid w:val="006B6232"/>
    <w:rsid w:val="006B6375"/>
    <w:rsid w:val="006B7033"/>
    <w:rsid w:val="006C1737"/>
    <w:rsid w:val="006C2C13"/>
    <w:rsid w:val="006C3032"/>
    <w:rsid w:val="006C3271"/>
    <w:rsid w:val="006C369F"/>
    <w:rsid w:val="006C4376"/>
    <w:rsid w:val="006C4799"/>
    <w:rsid w:val="006C4BC8"/>
    <w:rsid w:val="006C6313"/>
    <w:rsid w:val="006C7849"/>
    <w:rsid w:val="006D09B6"/>
    <w:rsid w:val="006D1E4F"/>
    <w:rsid w:val="006D1F98"/>
    <w:rsid w:val="006D2477"/>
    <w:rsid w:val="006D299D"/>
    <w:rsid w:val="006D2CCC"/>
    <w:rsid w:val="006D2DD9"/>
    <w:rsid w:val="006D3308"/>
    <w:rsid w:val="006D33F6"/>
    <w:rsid w:val="006D3BF9"/>
    <w:rsid w:val="006D58BE"/>
    <w:rsid w:val="006D5C5C"/>
    <w:rsid w:val="006D7203"/>
    <w:rsid w:val="006D779B"/>
    <w:rsid w:val="006E01F6"/>
    <w:rsid w:val="006E16D3"/>
    <w:rsid w:val="006E173C"/>
    <w:rsid w:val="006E2228"/>
    <w:rsid w:val="006E294E"/>
    <w:rsid w:val="006E32C1"/>
    <w:rsid w:val="006E35EB"/>
    <w:rsid w:val="006E4D2C"/>
    <w:rsid w:val="006E5A3B"/>
    <w:rsid w:val="006E5D8C"/>
    <w:rsid w:val="006E6291"/>
    <w:rsid w:val="006E6473"/>
    <w:rsid w:val="006E6643"/>
    <w:rsid w:val="006E770D"/>
    <w:rsid w:val="006E793B"/>
    <w:rsid w:val="006F0745"/>
    <w:rsid w:val="006F083B"/>
    <w:rsid w:val="006F1B33"/>
    <w:rsid w:val="006F2525"/>
    <w:rsid w:val="006F2ADA"/>
    <w:rsid w:val="006F2DB3"/>
    <w:rsid w:val="006F3210"/>
    <w:rsid w:val="006F4845"/>
    <w:rsid w:val="006F50CA"/>
    <w:rsid w:val="006F51AA"/>
    <w:rsid w:val="006F5A38"/>
    <w:rsid w:val="006F67C3"/>
    <w:rsid w:val="006F731E"/>
    <w:rsid w:val="006F7818"/>
    <w:rsid w:val="00701C80"/>
    <w:rsid w:val="00702F07"/>
    <w:rsid w:val="007037DA"/>
    <w:rsid w:val="00704700"/>
    <w:rsid w:val="00704DD6"/>
    <w:rsid w:val="007064CE"/>
    <w:rsid w:val="00706AA9"/>
    <w:rsid w:val="007077FF"/>
    <w:rsid w:val="00710270"/>
    <w:rsid w:val="007105AC"/>
    <w:rsid w:val="00710691"/>
    <w:rsid w:val="0071199A"/>
    <w:rsid w:val="00711EB8"/>
    <w:rsid w:val="00712431"/>
    <w:rsid w:val="0071379E"/>
    <w:rsid w:val="00713FC6"/>
    <w:rsid w:val="007143FD"/>
    <w:rsid w:val="00714F2F"/>
    <w:rsid w:val="007161C0"/>
    <w:rsid w:val="007167A1"/>
    <w:rsid w:val="00717085"/>
    <w:rsid w:val="00717BCC"/>
    <w:rsid w:val="007200AC"/>
    <w:rsid w:val="00720B59"/>
    <w:rsid w:val="00720F48"/>
    <w:rsid w:val="00721382"/>
    <w:rsid w:val="00721585"/>
    <w:rsid w:val="00723853"/>
    <w:rsid w:val="0072495E"/>
    <w:rsid w:val="00724FC9"/>
    <w:rsid w:val="0072566F"/>
    <w:rsid w:val="00725921"/>
    <w:rsid w:val="0072661C"/>
    <w:rsid w:val="00726750"/>
    <w:rsid w:val="007276E8"/>
    <w:rsid w:val="00727715"/>
    <w:rsid w:val="0072785D"/>
    <w:rsid w:val="00730DEC"/>
    <w:rsid w:val="00731199"/>
    <w:rsid w:val="007320C9"/>
    <w:rsid w:val="007327F8"/>
    <w:rsid w:val="00732D7E"/>
    <w:rsid w:val="00732FF4"/>
    <w:rsid w:val="007331EB"/>
    <w:rsid w:val="007346E8"/>
    <w:rsid w:val="007357C6"/>
    <w:rsid w:val="007368FB"/>
    <w:rsid w:val="00737015"/>
    <w:rsid w:val="00737514"/>
    <w:rsid w:val="00740008"/>
    <w:rsid w:val="00740309"/>
    <w:rsid w:val="00740441"/>
    <w:rsid w:val="0074079B"/>
    <w:rsid w:val="00740BB8"/>
    <w:rsid w:val="0074105A"/>
    <w:rsid w:val="0074180A"/>
    <w:rsid w:val="00741972"/>
    <w:rsid w:val="00741DCA"/>
    <w:rsid w:val="00742AFE"/>
    <w:rsid w:val="0074519A"/>
    <w:rsid w:val="00745971"/>
    <w:rsid w:val="00745F50"/>
    <w:rsid w:val="00746C36"/>
    <w:rsid w:val="0074791F"/>
    <w:rsid w:val="007508BA"/>
    <w:rsid w:val="00750D7D"/>
    <w:rsid w:val="007513D6"/>
    <w:rsid w:val="007513FA"/>
    <w:rsid w:val="00751999"/>
    <w:rsid w:val="007526B1"/>
    <w:rsid w:val="007526F1"/>
    <w:rsid w:val="007543E7"/>
    <w:rsid w:val="00754507"/>
    <w:rsid w:val="00754BED"/>
    <w:rsid w:val="00755B75"/>
    <w:rsid w:val="00756B7B"/>
    <w:rsid w:val="00756E93"/>
    <w:rsid w:val="00757ADC"/>
    <w:rsid w:val="00757BE9"/>
    <w:rsid w:val="00760A46"/>
    <w:rsid w:val="00760E68"/>
    <w:rsid w:val="007617ED"/>
    <w:rsid w:val="00761E57"/>
    <w:rsid w:val="0076204F"/>
    <w:rsid w:val="00763148"/>
    <w:rsid w:val="0076399B"/>
    <w:rsid w:val="007639A6"/>
    <w:rsid w:val="007650A6"/>
    <w:rsid w:val="007655D6"/>
    <w:rsid w:val="00765D23"/>
    <w:rsid w:val="00766129"/>
    <w:rsid w:val="007662DF"/>
    <w:rsid w:val="0076647D"/>
    <w:rsid w:val="00766CE5"/>
    <w:rsid w:val="00767DF6"/>
    <w:rsid w:val="00767E52"/>
    <w:rsid w:val="00767FEE"/>
    <w:rsid w:val="007701C6"/>
    <w:rsid w:val="0077056A"/>
    <w:rsid w:val="00770AEC"/>
    <w:rsid w:val="00771C98"/>
    <w:rsid w:val="00772F53"/>
    <w:rsid w:val="00773B0C"/>
    <w:rsid w:val="00774331"/>
    <w:rsid w:val="00774DDA"/>
    <w:rsid w:val="0077552C"/>
    <w:rsid w:val="007758F0"/>
    <w:rsid w:val="00776A1D"/>
    <w:rsid w:val="00776CF9"/>
    <w:rsid w:val="00777D4D"/>
    <w:rsid w:val="00780058"/>
    <w:rsid w:val="00780388"/>
    <w:rsid w:val="007810C3"/>
    <w:rsid w:val="00781D91"/>
    <w:rsid w:val="00783707"/>
    <w:rsid w:val="00784B2B"/>
    <w:rsid w:val="007859F7"/>
    <w:rsid w:val="00785A22"/>
    <w:rsid w:val="007860E5"/>
    <w:rsid w:val="0078640D"/>
    <w:rsid w:val="00786EC6"/>
    <w:rsid w:val="007872E3"/>
    <w:rsid w:val="00787870"/>
    <w:rsid w:val="00787912"/>
    <w:rsid w:val="00790596"/>
    <w:rsid w:val="00790947"/>
    <w:rsid w:val="00791F78"/>
    <w:rsid w:val="007921CB"/>
    <w:rsid w:val="00792511"/>
    <w:rsid w:val="00793558"/>
    <w:rsid w:val="00793667"/>
    <w:rsid w:val="00793721"/>
    <w:rsid w:val="00794551"/>
    <w:rsid w:val="00794B87"/>
    <w:rsid w:val="00794BF2"/>
    <w:rsid w:val="00795294"/>
    <w:rsid w:val="007952F2"/>
    <w:rsid w:val="007958FD"/>
    <w:rsid w:val="00797B2B"/>
    <w:rsid w:val="00797BDB"/>
    <w:rsid w:val="007A0567"/>
    <w:rsid w:val="007A1309"/>
    <w:rsid w:val="007A1D72"/>
    <w:rsid w:val="007A390B"/>
    <w:rsid w:val="007A4050"/>
    <w:rsid w:val="007A47DF"/>
    <w:rsid w:val="007A5BEE"/>
    <w:rsid w:val="007A6840"/>
    <w:rsid w:val="007A6B0B"/>
    <w:rsid w:val="007B1B81"/>
    <w:rsid w:val="007B22D1"/>
    <w:rsid w:val="007B2E8E"/>
    <w:rsid w:val="007B3010"/>
    <w:rsid w:val="007B35EA"/>
    <w:rsid w:val="007B3931"/>
    <w:rsid w:val="007B3A89"/>
    <w:rsid w:val="007B3CB2"/>
    <w:rsid w:val="007B3D51"/>
    <w:rsid w:val="007B3EB5"/>
    <w:rsid w:val="007B3F9C"/>
    <w:rsid w:val="007B4600"/>
    <w:rsid w:val="007B4A0E"/>
    <w:rsid w:val="007B59A9"/>
    <w:rsid w:val="007B5C53"/>
    <w:rsid w:val="007B6B4F"/>
    <w:rsid w:val="007B6C8C"/>
    <w:rsid w:val="007B71E8"/>
    <w:rsid w:val="007B780A"/>
    <w:rsid w:val="007C07CB"/>
    <w:rsid w:val="007C15E4"/>
    <w:rsid w:val="007C163B"/>
    <w:rsid w:val="007C175F"/>
    <w:rsid w:val="007C1CE3"/>
    <w:rsid w:val="007C2911"/>
    <w:rsid w:val="007C30A6"/>
    <w:rsid w:val="007C3272"/>
    <w:rsid w:val="007C33B8"/>
    <w:rsid w:val="007C35F9"/>
    <w:rsid w:val="007C3C87"/>
    <w:rsid w:val="007C57CA"/>
    <w:rsid w:val="007C57D0"/>
    <w:rsid w:val="007C581A"/>
    <w:rsid w:val="007C599F"/>
    <w:rsid w:val="007C5D29"/>
    <w:rsid w:val="007C5ED2"/>
    <w:rsid w:val="007C6166"/>
    <w:rsid w:val="007C6746"/>
    <w:rsid w:val="007C679F"/>
    <w:rsid w:val="007C7E53"/>
    <w:rsid w:val="007C7F1F"/>
    <w:rsid w:val="007D0022"/>
    <w:rsid w:val="007D04BA"/>
    <w:rsid w:val="007D0DC9"/>
    <w:rsid w:val="007D1C35"/>
    <w:rsid w:val="007D1D00"/>
    <w:rsid w:val="007D1FA1"/>
    <w:rsid w:val="007D2DF8"/>
    <w:rsid w:val="007D4143"/>
    <w:rsid w:val="007D5166"/>
    <w:rsid w:val="007D649D"/>
    <w:rsid w:val="007D6F24"/>
    <w:rsid w:val="007D733C"/>
    <w:rsid w:val="007D77CE"/>
    <w:rsid w:val="007E0ADB"/>
    <w:rsid w:val="007E2076"/>
    <w:rsid w:val="007E24A5"/>
    <w:rsid w:val="007E3D4E"/>
    <w:rsid w:val="007E5270"/>
    <w:rsid w:val="007E5761"/>
    <w:rsid w:val="007E5B97"/>
    <w:rsid w:val="007E72C9"/>
    <w:rsid w:val="007E7795"/>
    <w:rsid w:val="007E77A5"/>
    <w:rsid w:val="007E7D62"/>
    <w:rsid w:val="007E7F0F"/>
    <w:rsid w:val="007F026E"/>
    <w:rsid w:val="007F028D"/>
    <w:rsid w:val="007F0340"/>
    <w:rsid w:val="007F0511"/>
    <w:rsid w:val="007F2045"/>
    <w:rsid w:val="007F2A5D"/>
    <w:rsid w:val="007F2BA2"/>
    <w:rsid w:val="007F2E8C"/>
    <w:rsid w:val="007F3002"/>
    <w:rsid w:val="007F302E"/>
    <w:rsid w:val="007F56C8"/>
    <w:rsid w:val="007F7A77"/>
    <w:rsid w:val="00801885"/>
    <w:rsid w:val="00805270"/>
    <w:rsid w:val="008053FD"/>
    <w:rsid w:val="008054AB"/>
    <w:rsid w:val="00806D04"/>
    <w:rsid w:val="00806D9D"/>
    <w:rsid w:val="0080749A"/>
    <w:rsid w:val="008076A7"/>
    <w:rsid w:val="00807B58"/>
    <w:rsid w:val="00807FA7"/>
    <w:rsid w:val="00810CD8"/>
    <w:rsid w:val="00811E20"/>
    <w:rsid w:val="00812146"/>
    <w:rsid w:val="008128DF"/>
    <w:rsid w:val="00812A00"/>
    <w:rsid w:val="00812FA2"/>
    <w:rsid w:val="00813052"/>
    <w:rsid w:val="008130A0"/>
    <w:rsid w:val="008144FC"/>
    <w:rsid w:val="008157B5"/>
    <w:rsid w:val="008161E4"/>
    <w:rsid w:val="0081637C"/>
    <w:rsid w:val="0081653F"/>
    <w:rsid w:val="0081654B"/>
    <w:rsid w:val="00816B19"/>
    <w:rsid w:val="00816EFE"/>
    <w:rsid w:val="00817429"/>
    <w:rsid w:val="00817E15"/>
    <w:rsid w:val="00817EBC"/>
    <w:rsid w:val="0082025E"/>
    <w:rsid w:val="008202D6"/>
    <w:rsid w:val="00821130"/>
    <w:rsid w:val="00822A4F"/>
    <w:rsid w:val="0082326A"/>
    <w:rsid w:val="008234E9"/>
    <w:rsid w:val="00823F0A"/>
    <w:rsid w:val="00824CD5"/>
    <w:rsid w:val="00825125"/>
    <w:rsid w:val="008254F2"/>
    <w:rsid w:val="00825A15"/>
    <w:rsid w:val="0082642F"/>
    <w:rsid w:val="008264B1"/>
    <w:rsid w:val="008269B6"/>
    <w:rsid w:val="00827418"/>
    <w:rsid w:val="00827738"/>
    <w:rsid w:val="00831E74"/>
    <w:rsid w:val="00832C47"/>
    <w:rsid w:val="00833136"/>
    <w:rsid w:val="00833351"/>
    <w:rsid w:val="008334D5"/>
    <w:rsid w:val="00833DEB"/>
    <w:rsid w:val="00835315"/>
    <w:rsid w:val="00835775"/>
    <w:rsid w:val="00836153"/>
    <w:rsid w:val="00836866"/>
    <w:rsid w:val="00837644"/>
    <w:rsid w:val="00837C92"/>
    <w:rsid w:val="00840830"/>
    <w:rsid w:val="00840DDD"/>
    <w:rsid w:val="008415D2"/>
    <w:rsid w:val="0084247E"/>
    <w:rsid w:val="00843921"/>
    <w:rsid w:val="00843A56"/>
    <w:rsid w:val="00843C35"/>
    <w:rsid w:val="00843E72"/>
    <w:rsid w:val="00844A52"/>
    <w:rsid w:val="0084591D"/>
    <w:rsid w:val="00845975"/>
    <w:rsid w:val="0084644E"/>
    <w:rsid w:val="0084678A"/>
    <w:rsid w:val="00846C1F"/>
    <w:rsid w:val="00847629"/>
    <w:rsid w:val="00847F65"/>
    <w:rsid w:val="00850096"/>
    <w:rsid w:val="0085034B"/>
    <w:rsid w:val="00850D51"/>
    <w:rsid w:val="00850F18"/>
    <w:rsid w:val="00851607"/>
    <w:rsid w:val="0085238C"/>
    <w:rsid w:val="00852C8A"/>
    <w:rsid w:val="0085365B"/>
    <w:rsid w:val="00853D4E"/>
    <w:rsid w:val="00853FCA"/>
    <w:rsid w:val="00854203"/>
    <w:rsid w:val="008551C5"/>
    <w:rsid w:val="00855D14"/>
    <w:rsid w:val="00856DF0"/>
    <w:rsid w:val="00860267"/>
    <w:rsid w:val="00860488"/>
    <w:rsid w:val="00861138"/>
    <w:rsid w:val="00861BC9"/>
    <w:rsid w:val="008621B4"/>
    <w:rsid w:val="008632F6"/>
    <w:rsid w:val="008634F4"/>
    <w:rsid w:val="00864170"/>
    <w:rsid w:val="00864B9C"/>
    <w:rsid w:val="00864BA2"/>
    <w:rsid w:val="00866938"/>
    <w:rsid w:val="008669C7"/>
    <w:rsid w:val="008672A4"/>
    <w:rsid w:val="008674A7"/>
    <w:rsid w:val="00867BD0"/>
    <w:rsid w:val="00867C01"/>
    <w:rsid w:val="00870217"/>
    <w:rsid w:val="00870C8E"/>
    <w:rsid w:val="0087134C"/>
    <w:rsid w:val="00871EFD"/>
    <w:rsid w:val="00872078"/>
    <w:rsid w:val="008722B6"/>
    <w:rsid w:val="008732E3"/>
    <w:rsid w:val="00873484"/>
    <w:rsid w:val="00874982"/>
    <w:rsid w:val="00874B41"/>
    <w:rsid w:val="00874E0A"/>
    <w:rsid w:val="008756AD"/>
    <w:rsid w:val="00876B00"/>
    <w:rsid w:val="00876E66"/>
    <w:rsid w:val="008773FE"/>
    <w:rsid w:val="008779BA"/>
    <w:rsid w:val="008819FA"/>
    <w:rsid w:val="00881A4C"/>
    <w:rsid w:val="00881DEE"/>
    <w:rsid w:val="00882BA6"/>
    <w:rsid w:val="00882EDD"/>
    <w:rsid w:val="00883BF8"/>
    <w:rsid w:val="00884BE1"/>
    <w:rsid w:val="00886A86"/>
    <w:rsid w:val="0088791E"/>
    <w:rsid w:val="00890A48"/>
    <w:rsid w:val="008913BA"/>
    <w:rsid w:val="008918CC"/>
    <w:rsid w:val="008919DF"/>
    <w:rsid w:val="008927FD"/>
    <w:rsid w:val="00892C0F"/>
    <w:rsid w:val="00892C62"/>
    <w:rsid w:val="00892DF6"/>
    <w:rsid w:val="00894253"/>
    <w:rsid w:val="008955DF"/>
    <w:rsid w:val="008961FC"/>
    <w:rsid w:val="0089659E"/>
    <w:rsid w:val="0089788D"/>
    <w:rsid w:val="00897922"/>
    <w:rsid w:val="008A0D15"/>
    <w:rsid w:val="008A1696"/>
    <w:rsid w:val="008A1822"/>
    <w:rsid w:val="008A1AD7"/>
    <w:rsid w:val="008A3720"/>
    <w:rsid w:val="008A4613"/>
    <w:rsid w:val="008A4BEB"/>
    <w:rsid w:val="008A527F"/>
    <w:rsid w:val="008A549C"/>
    <w:rsid w:val="008B07A1"/>
    <w:rsid w:val="008B0B6D"/>
    <w:rsid w:val="008B0D0E"/>
    <w:rsid w:val="008B12D6"/>
    <w:rsid w:val="008B1554"/>
    <w:rsid w:val="008B1E50"/>
    <w:rsid w:val="008B2455"/>
    <w:rsid w:val="008B27E2"/>
    <w:rsid w:val="008B34C7"/>
    <w:rsid w:val="008B3A20"/>
    <w:rsid w:val="008B4480"/>
    <w:rsid w:val="008B57D4"/>
    <w:rsid w:val="008B5C4C"/>
    <w:rsid w:val="008B710F"/>
    <w:rsid w:val="008B72C9"/>
    <w:rsid w:val="008B76B9"/>
    <w:rsid w:val="008B796F"/>
    <w:rsid w:val="008C048D"/>
    <w:rsid w:val="008C0DBF"/>
    <w:rsid w:val="008C1BB8"/>
    <w:rsid w:val="008C20FE"/>
    <w:rsid w:val="008C283C"/>
    <w:rsid w:val="008C2901"/>
    <w:rsid w:val="008C2DD5"/>
    <w:rsid w:val="008C43C1"/>
    <w:rsid w:val="008C46CE"/>
    <w:rsid w:val="008C4D90"/>
    <w:rsid w:val="008C51A2"/>
    <w:rsid w:val="008C5DEB"/>
    <w:rsid w:val="008C6198"/>
    <w:rsid w:val="008C6EE1"/>
    <w:rsid w:val="008C7212"/>
    <w:rsid w:val="008C7415"/>
    <w:rsid w:val="008D1B54"/>
    <w:rsid w:val="008D313C"/>
    <w:rsid w:val="008D336C"/>
    <w:rsid w:val="008D3D88"/>
    <w:rsid w:val="008D3F40"/>
    <w:rsid w:val="008D4301"/>
    <w:rsid w:val="008D432C"/>
    <w:rsid w:val="008D46A8"/>
    <w:rsid w:val="008D4766"/>
    <w:rsid w:val="008D5408"/>
    <w:rsid w:val="008D57A4"/>
    <w:rsid w:val="008D5C37"/>
    <w:rsid w:val="008D6068"/>
    <w:rsid w:val="008D7030"/>
    <w:rsid w:val="008D78E9"/>
    <w:rsid w:val="008D7AAF"/>
    <w:rsid w:val="008E03DC"/>
    <w:rsid w:val="008E0E3C"/>
    <w:rsid w:val="008E11C0"/>
    <w:rsid w:val="008E14CF"/>
    <w:rsid w:val="008E1C6C"/>
    <w:rsid w:val="008E2634"/>
    <w:rsid w:val="008E273C"/>
    <w:rsid w:val="008E34A8"/>
    <w:rsid w:val="008E37FD"/>
    <w:rsid w:val="008E3913"/>
    <w:rsid w:val="008E4D0E"/>
    <w:rsid w:val="008E55E0"/>
    <w:rsid w:val="008E5686"/>
    <w:rsid w:val="008E6B55"/>
    <w:rsid w:val="008F0AFE"/>
    <w:rsid w:val="008F0BF5"/>
    <w:rsid w:val="008F0C18"/>
    <w:rsid w:val="008F103D"/>
    <w:rsid w:val="008F1787"/>
    <w:rsid w:val="008F1ADD"/>
    <w:rsid w:val="008F1E4E"/>
    <w:rsid w:val="008F292D"/>
    <w:rsid w:val="008F45CA"/>
    <w:rsid w:val="008F4646"/>
    <w:rsid w:val="008F471E"/>
    <w:rsid w:val="008F48CA"/>
    <w:rsid w:val="008F4EB5"/>
    <w:rsid w:val="008F6A2F"/>
    <w:rsid w:val="008F6C52"/>
    <w:rsid w:val="008F73E4"/>
    <w:rsid w:val="00900891"/>
    <w:rsid w:val="00901815"/>
    <w:rsid w:val="00901C44"/>
    <w:rsid w:val="00901C9A"/>
    <w:rsid w:val="00901DC3"/>
    <w:rsid w:val="00901F09"/>
    <w:rsid w:val="00902D26"/>
    <w:rsid w:val="00902D37"/>
    <w:rsid w:val="00902FC2"/>
    <w:rsid w:val="0090339E"/>
    <w:rsid w:val="00903507"/>
    <w:rsid w:val="00903572"/>
    <w:rsid w:val="00903F59"/>
    <w:rsid w:val="00904AA2"/>
    <w:rsid w:val="00905959"/>
    <w:rsid w:val="00905C5A"/>
    <w:rsid w:val="009109EC"/>
    <w:rsid w:val="00912104"/>
    <w:rsid w:val="009134A4"/>
    <w:rsid w:val="009139E2"/>
    <w:rsid w:val="00914D26"/>
    <w:rsid w:val="00915188"/>
    <w:rsid w:val="0091555F"/>
    <w:rsid w:val="00915719"/>
    <w:rsid w:val="009160E5"/>
    <w:rsid w:val="0091649E"/>
    <w:rsid w:val="0091794B"/>
    <w:rsid w:val="0092023F"/>
    <w:rsid w:val="00920A37"/>
    <w:rsid w:val="00920BF0"/>
    <w:rsid w:val="0092132E"/>
    <w:rsid w:val="00922D60"/>
    <w:rsid w:val="00922F42"/>
    <w:rsid w:val="00922FEB"/>
    <w:rsid w:val="00923AFA"/>
    <w:rsid w:val="00923BA0"/>
    <w:rsid w:val="00924350"/>
    <w:rsid w:val="009244CF"/>
    <w:rsid w:val="00924A99"/>
    <w:rsid w:val="00924F8A"/>
    <w:rsid w:val="00926189"/>
    <w:rsid w:val="00926644"/>
    <w:rsid w:val="009269CD"/>
    <w:rsid w:val="00930289"/>
    <w:rsid w:val="00931523"/>
    <w:rsid w:val="0093155F"/>
    <w:rsid w:val="00931DDD"/>
    <w:rsid w:val="00931EEA"/>
    <w:rsid w:val="00934C1D"/>
    <w:rsid w:val="00934EC4"/>
    <w:rsid w:val="00935926"/>
    <w:rsid w:val="00937889"/>
    <w:rsid w:val="00937DB8"/>
    <w:rsid w:val="00940803"/>
    <w:rsid w:val="00940AA6"/>
    <w:rsid w:val="00940B5F"/>
    <w:rsid w:val="0094241E"/>
    <w:rsid w:val="00942EB2"/>
    <w:rsid w:val="00943165"/>
    <w:rsid w:val="009446AC"/>
    <w:rsid w:val="00945DE9"/>
    <w:rsid w:val="00946A46"/>
    <w:rsid w:val="00946CF7"/>
    <w:rsid w:val="009476EA"/>
    <w:rsid w:val="009502B1"/>
    <w:rsid w:val="00950E72"/>
    <w:rsid w:val="00950EC9"/>
    <w:rsid w:val="00951639"/>
    <w:rsid w:val="00951C22"/>
    <w:rsid w:val="009526E9"/>
    <w:rsid w:val="00952B6B"/>
    <w:rsid w:val="009536DD"/>
    <w:rsid w:val="00954DFA"/>
    <w:rsid w:val="009555A0"/>
    <w:rsid w:val="009557DD"/>
    <w:rsid w:val="00955B2D"/>
    <w:rsid w:val="0095608C"/>
    <w:rsid w:val="00956E5F"/>
    <w:rsid w:val="00956EF8"/>
    <w:rsid w:val="00957AE0"/>
    <w:rsid w:val="00957B94"/>
    <w:rsid w:val="00957FBE"/>
    <w:rsid w:val="00962B11"/>
    <w:rsid w:val="00963316"/>
    <w:rsid w:val="00963724"/>
    <w:rsid w:val="00964859"/>
    <w:rsid w:val="00964B5D"/>
    <w:rsid w:val="00965E3B"/>
    <w:rsid w:val="00966665"/>
    <w:rsid w:val="00966CD0"/>
    <w:rsid w:val="009677A8"/>
    <w:rsid w:val="00967C8D"/>
    <w:rsid w:val="009709E7"/>
    <w:rsid w:val="00970ABA"/>
    <w:rsid w:val="00971111"/>
    <w:rsid w:val="009714DA"/>
    <w:rsid w:val="00971DCE"/>
    <w:rsid w:val="00974559"/>
    <w:rsid w:val="009747B7"/>
    <w:rsid w:val="00974F32"/>
    <w:rsid w:val="00975B87"/>
    <w:rsid w:val="009766B3"/>
    <w:rsid w:val="009776DF"/>
    <w:rsid w:val="00977B16"/>
    <w:rsid w:val="00977B8C"/>
    <w:rsid w:val="00980623"/>
    <w:rsid w:val="00981034"/>
    <w:rsid w:val="0098117A"/>
    <w:rsid w:val="00981F01"/>
    <w:rsid w:val="00982E55"/>
    <w:rsid w:val="00982FDC"/>
    <w:rsid w:val="00983DD6"/>
    <w:rsid w:val="00983F80"/>
    <w:rsid w:val="009841B2"/>
    <w:rsid w:val="009850A7"/>
    <w:rsid w:val="009851E2"/>
    <w:rsid w:val="00985372"/>
    <w:rsid w:val="009855C1"/>
    <w:rsid w:val="00985A30"/>
    <w:rsid w:val="00985D9F"/>
    <w:rsid w:val="009870E2"/>
    <w:rsid w:val="00987572"/>
    <w:rsid w:val="009876CE"/>
    <w:rsid w:val="00987767"/>
    <w:rsid w:val="00987B22"/>
    <w:rsid w:val="00990D42"/>
    <w:rsid w:val="00991065"/>
    <w:rsid w:val="009914BA"/>
    <w:rsid w:val="0099168F"/>
    <w:rsid w:val="00992089"/>
    <w:rsid w:val="0099233D"/>
    <w:rsid w:val="0099283A"/>
    <w:rsid w:val="00992ADA"/>
    <w:rsid w:val="00993B3B"/>
    <w:rsid w:val="0099423F"/>
    <w:rsid w:val="00996448"/>
    <w:rsid w:val="009965EA"/>
    <w:rsid w:val="0099664E"/>
    <w:rsid w:val="009A16AB"/>
    <w:rsid w:val="009A1870"/>
    <w:rsid w:val="009A2712"/>
    <w:rsid w:val="009A3131"/>
    <w:rsid w:val="009A41F3"/>
    <w:rsid w:val="009A4F55"/>
    <w:rsid w:val="009A5B37"/>
    <w:rsid w:val="009A6891"/>
    <w:rsid w:val="009A6AFC"/>
    <w:rsid w:val="009A6ED9"/>
    <w:rsid w:val="009A7897"/>
    <w:rsid w:val="009A7BA6"/>
    <w:rsid w:val="009A7ECC"/>
    <w:rsid w:val="009B026F"/>
    <w:rsid w:val="009B0734"/>
    <w:rsid w:val="009B11B9"/>
    <w:rsid w:val="009B19B4"/>
    <w:rsid w:val="009B1E89"/>
    <w:rsid w:val="009B248E"/>
    <w:rsid w:val="009B2F60"/>
    <w:rsid w:val="009B3208"/>
    <w:rsid w:val="009B3C58"/>
    <w:rsid w:val="009B4032"/>
    <w:rsid w:val="009B468F"/>
    <w:rsid w:val="009B4C94"/>
    <w:rsid w:val="009B4F84"/>
    <w:rsid w:val="009B5210"/>
    <w:rsid w:val="009B578B"/>
    <w:rsid w:val="009B67A5"/>
    <w:rsid w:val="009B717A"/>
    <w:rsid w:val="009B71A6"/>
    <w:rsid w:val="009B7AEA"/>
    <w:rsid w:val="009B7DEA"/>
    <w:rsid w:val="009C0211"/>
    <w:rsid w:val="009C1DCB"/>
    <w:rsid w:val="009C38BC"/>
    <w:rsid w:val="009C3DCD"/>
    <w:rsid w:val="009C4596"/>
    <w:rsid w:val="009C48E9"/>
    <w:rsid w:val="009C60E2"/>
    <w:rsid w:val="009C77B8"/>
    <w:rsid w:val="009C7DE6"/>
    <w:rsid w:val="009D0477"/>
    <w:rsid w:val="009D04E9"/>
    <w:rsid w:val="009D0E5E"/>
    <w:rsid w:val="009D14D4"/>
    <w:rsid w:val="009D2D8D"/>
    <w:rsid w:val="009D35C7"/>
    <w:rsid w:val="009D48A6"/>
    <w:rsid w:val="009D5600"/>
    <w:rsid w:val="009D5AB6"/>
    <w:rsid w:val="009D5DA6"/>
    <w:rsid w:val="009D6272"/>
    <w:rsid w:val="009D6FB4"/>
    <w:rsid w:val="009D7A1B"/>
    <w:rsid w:val="009D7C5F"/>
    <w:rsid w:val="009E0B25"/>
    <w:rsid w:val="009E15BB"/>
    <w:rsid w:val="009E17D9"/>
    <w:rsid w:val="009E1F63"/>
    <w:rsid w:val="009E25AF"/>
    <w:rsid w:val="009E31A8"/>
    <w:rsid w:val="009E3D8F"/>
    <w:rsid w:val="009E42F5"/>
    <w:rsid w:val="009E49BA"/>
    <w:rsid w:val="009E4C53"/>
    <w:rsid w:val="009E503D"/>
    <w:rsid w:val="009E5804"/>
    <w:rsid w:val="009E58BB"/>
    <w:rsid w:val="009E63A7"/>
    <w:rsid w:val="009E71E0"/>
    <w:rsid w:val="009E77A5"/>
    <w:rsid w:val="009F053C"/>
    <w:rsid w:val="009F0801"/>
    <w:rsid w:val="009F0B34"/>
    <w:rsid w:val="009F0DBC"/>
    <w:rsid w:val="009F1728"/>
    <w:rsid w:val="009F2BAF"/>
    <w:rsid w:val="009F30A3"/>
    <w:rsid w:val="009F30A5"/>
    <w:rsid w:val="009F442C"/>
    <w:rsid w:val="009F58D7"/>
    <w:rsid w:val="009F5C90"/>
    <w:rsid w:val="009F65EF"/>
    <w:rsid w:val="009F6925"/>
    <w:rsid w:val="009F742C"/>
    <w:rsid w:val="009F78A1"/>
    <w:rsid w:val="00A01985"/>
    <w:rsid w:val="00A01BF8"/>
    <w:rsid w:val="00A02005"/>
    <w:rsid w:val="00A02503"/>
    <w:rsid w:val="00A04383"/>
    <w:rsid w:val="00A047F0"/>
    <w:rsid w:val="00A04973"/>
    <w:rsid w:val="00A04B92"/>
    <w:rsid w:val="00A0568A"/>
    <w:rsid w:val="00A05D2B"/>
    <w:rsid w:val="00A05FD0"/>
    <w:rsid w:val="00A06017"/>
    <w:rsid w:val="00A06814"/>
    <w:rsid w:val="00A074E0"/>
    <w:rsid w:val="00A076FB"/>
    <w:rsid w:val="00A10221"/>
    <w:rsid w:val="00A1023A"/>
    <w:rsid w:val="00A10A55"/>
    <w:rsid w:val="00A10B79"/>
    <w:rsid w:val="00A10FC5"/>
    <w:rsid w:val="00A13044"/>
    <w:rsid w:val="00A1328E"/>
    <w:rsid w:val="00A13DC8"/>
    <w:rsid w:val="00A13DE8"/>
    <w:rsid w:val="00A13EAE"/>
    <w:rsid w:val="00A16087"/>
    <w:rsid w:val="00A1621C"/>
    <w:rsid w:val="00A1666A"/>
    <w:rsid w:val="00A16B35"/>
    <w:rsid w:val="00A17E10"/>
    <w:rsid w:val="00A17E83"/>
    <w:rsid w:val="00A21754"/>
    <w:rsid w:val="00A21E17"/>
    <w:rsid w:val="00A22CCF"/>
    <w:rsid w:val="00A23978"/>
    <w:rsid w:val="00A24636"/>
    <w:rsid w:val="00A24F25"/>
    <w:rsid w:val="00A25365"/>
    <w:rsid w:val="00A268C8"/>
    <w:rsid w:val="00A26B7F"/>
    <w:rsid w:val="00A26DAC"/>
    <w:rsid w:val="00A27F7B"/>
    <w:rsid w:val="00A300ED"/>
    <w:rsid w:val="00A31291"/>
    <w:rsid w:val="00A319C8"/>
    <w:rsid w:val="00A31AA1"/>
    <w:rsid w:val="00A31D51"/>
    <w:rsid w:val="00A31E01"/>
    <w:rsid w:val="00A320AB"/>
    <w:rsid w:val="00A321DB"/>
    <w:rsid w:val="00A32457"/>
    <w:rsid w:val="00A334A1"/>
    <w:rsid w:val="00A33BCB"/>
    <w:rsid w:val="00A3406A"/>
    <w:rsid w:val="00A34D0F"/>
    <w:rsid w:val="00A355B4"/>
    <w:rsid w:val="00A35747"/>
    <w:rsid w:val="00A35DD0"/>
    <w:rsid w:val="00A35DED"/>
    <w:rsid w:val="00A36E4C"/>
    <w:rsid w:val="00A37C88"/>
    <w:rsid w:val="00A37C8B"/>
    <w:rsid w:val="00A409AA"/>
    <w:rsid w:val="00A419DF"/>
    <w:rsid w:val="00A41AD6"/>
    <w:rsid w:val="00A41F86"/>
    <w:rsid w:val="00A42237"/>
    <w:rsid w:val="00A434F7"/>
    <w:rsid w:val="00A43859"/>
    <w:rsid w:val="00A4418D"/>
    <w:rsid w:val="00A4434C"/>
    <w:rsid w:val="00A44443"/>
    <w:rsid w:val="00A45345"/>
    <w:rsid w:val="00A45F0C"/>
    <w:rsid w:val="00A465B6"/>
    <w:rsid w:val="00A47BE4"/>
    <w:rsid w:val="00A502D6"/>
    <w:rsid w:val="00A5107A"/>
    <w:rsid w:val="00A516EC"/>
    <w:rsid w:val="00A51810"/>
    <w:rsid w:val="00A519FD"/>
    <w:rsid w:val="00A51AC3"/>
    <w:rsid w:val="00A51FCB"/>
    <w:rsid w:val="00A5260B"/>
    <w:rsid w:val="00A526CE"/>
    <w:rsid w:val="00A53198"/>
    <w:rsid w:val="00A53999"/>
    <w:rsid w:val="00A5403D"/>
    <w:rsid w:val="00A545F5"/>
    <w:rsid w:val="00A54D8D"/>
    <w:rsid w:val="00A55606"/>
    <w:rsid w:val="00A556B0"/>
    <w:rsid w:val="00A5597F"/>
    <w:rsid w:val="00A55B53"/>
    <w:rsid w:val="00A56275"/>
    <w:rsid w:val="00A56953"/>
    <w:rsid w:val="00A610AF"/>
    <w:rsid w:val="00A61BB3"/>
    <w:rsid w:val="00A61FB4"/>
    <w:rsid w:val="00A62264"/>
    <w:rsid w:val="00A63485"/>
    <w:rsid w:val="00A6392C"/>
    <w:rsid w:val="00A64536"/>
    <w:rsid w:val="00A64E3B"/>
    <w:rsid w:val="00A6543C"/>
    <w:rsid w:val="00A70605"/>
    <w:rsid w:val="00A70D09"/>
    <w:rsid w:val="00A70DF5"/>
    <w:rsid w:val="00A711D2"/>
    <w:rsid w:val="00A72552"/>
    <w:rsid w:val="00A728BD"/>
    <w:rsid w:val="00A72C1B"/>
    <w:rsid w:val="00A73A57"/>
    <w:rsid w:val="00A75286"/>
    <w:rsid w:val="00A75F48"/>
    <w:rsid w:val="00A778E0"/>
    <w:rsid w:val="00A77C66"/>
    <w:rsid w:val="00A832A0"/>
    <w:rsid w:val="00A83A66"/>
    <w:rsid w:val="00A83A6D"/>
    <w:rsid w:val="00A83AED"/>
    <w:rsid w:val="00A86EE8"/>
    <w:rsid w:val="00A901EB"/>
    <w:rsid w:val="00A902DA"/>
    <w:rsid w:val="00A909D3"/>
    <w:rsid w:val="00A90E2F"/>
    <w:rsid w:val="00A932F1"/>
    <w:rsid w:val="00A948F2"/>
    <w:rsid w:val="00A955F3"/>
    <w:rsid w:val="00A95B94"/>
    <w:rsid w:val="00A95D81"/>
    <w:rsid w:val="00A962F3"/>
    <w:rsid w:val="00A968D4"/>
    <w:rsid w:val="00A96C72"/>
    <w:rsid w:val="00A97F74"/>
    <w:rsid w:val="00AA10EA"/>
    <w:rsid w:val="00AA1163"/>
    <w:rsid w:val="00AA1733"/>
    <w:rsid w:val="00AA2269"/>
    <w:rsid w:val="00AA2AEF"/>
    <w:rsid w:val="00AA2BBC"/>
    <w:rsid w:val="00AA3283"/>
    <w:rsid w:val="00AA34E0"/>
    <w:rsid w:val="00AA3AEB"/>
    <w:rsid w:val="00AA3C1C"/>
    <w:rsid w:val="00AA54D0"/>
    <w:rsid w:val="00AA5FD7"/>
    <w:rsid w:val="00AA601B"/>
    <w:rsid w:val="00AA61CC"/>
    <w:rsid w:val="00AA63A2"/>
    <w:rsid w:val="00AA66A4"/>
    <w:rsid w:val="00AA6E6A"/>
    <w:rsid w:val="00AA71B8"/>
    <w:rsid w:val="00AB0861"/>
    <w:rsid w:val="00AB08D1"/>
    <w:rsid w:val="00AB0ACF"/>
    <w:rsid w:val="00AB102B"/>
    <w:rsid w:val="00AB108A"/>
    <w:rsid w:val="00AB426D"/>
    <w:rsid w:val="00AB483A"/>
    <w:rsid w:val="00AB497F"/>
    <w:rsid w:val="00AB4AF2"/>
    <w:rsid w:val="00AB6297"/>
    <w:rsid w:val="00AB6732"/>
    <w:rsid w:val="00AB6EB0"/>
    <w:rsid w:val="00AB72B5"/>
    <w:rsid w:val="00AB743B"/>
    <w:rsid w:val="00AB7565"/>
    <w:rsid w:val="00AC194C"/>
    <w:rsid w:val="00AC1C41"/>
    <w:rsid w:val="00AC20A0"/>
    <w:rsid w:val="00AC3076"/>
    <w:rsid w:val="00AC502F"/>
    <w:rsid w:val="00AC5F36"/>
    <w:rsid w:val="00AC670A"/>
    <w:rsid w:val="00AC7578"/>
    <w:rsid w:val="00AD1CCB"/>
    <w:rsid w:val="00AD2DCD"/>
    <w:rsid w:val="00AD3513"/>
    <w:rsid w:val="00AD37AF"/>
    <w:rsid w:val="00AD5313"/>
    <w:rsid w:val="00AD5DDB"/>
    <w:rsid w:val="00AD60E9"/>
    <w:rsid w:val="00AD63C6"/>
    <w:rsid w:val="00AD7295"/>
    <w:rsid w:val="00AD7AF8"/>
    <w:rsid w:val="00AD7EE6"/>
    <w:rsid w:val="00AE0489"/>
    <w:rsid w:val="00AE11F8"/>
    <w:rsid w:val="00AE137D"/>
    <w:rsid w:val="00AE157E"/>
    <w:rsid w:val="00AE17DA"/>
    <w:rsid w:val="00AE2237"/>
    <w:rsid w:val="00AE2631"/>
    <w:rsid w:val="00AE58C1"/>
    <w:rsid w:val="00AE5F94"/>
    <w:rsid w:val="00AE653C"/>
    <w:rsid w:val="00AE65ED"/>
    <w:rsid w:val="00AE6D7E"/>
    <w:rsid w:val="00AE72C6"/>
    <w:rsid w:val="00AE7314"/>
    <w:rsid w:val="00AE78DB"/>
    <w:rsid w:val="00AE7FDF"/>
    <w:rsid w:val="00AF08F8"/>
    <w:rsid w:val="00AF1396"/>
    <w:rsid w:val="00AF17B5"/>
    <w:rsid w:val="00AF2114"/>
    <w:rsid w:val="00AF2962"/>
    <w:rsid w:val="00AF3510"/>
    <w:rsid w:val="00AF390C"/>
    <w:rsid w:val="00AF3ED3"/>
    <w:rsid w:val="00AF3F00"/>
    <w:rsid w:val="00AF405F"/>
    <w:rsid w:val="00AF4230"/>
    <w:rsid w:val="00AF4487"/>
    <w:rsid w:val="00AF4720"/>
    <w:rsid w:val="00AF4818"/>
    <w:rsid w:val="00AF51F0"/>
    <w:rsid w:val="00AF5237"/>
    <w:rsid w:val="00AF5CF4"/>
    <w:rsid w:val="00AF60DE"/>
    <w:rsid w:val="00AF6E86"/>
    <w:rsid w:val="00AF7BDF"/>
    <w:rsid w:val="00B002F6"/>
    <w:rsid w:val="00B0186F"/>
    <w:rsid w:val="00B018D8"/>
    <w:rsid w:val="00B01D62"/>
    <w:rsid w:val="00B02867"/>
    <w:rsid w:val="00B02B51"/>
    <w:rsid w:val="00B02F12"/>
    <w:rsid w:val="00B06406"/>
    <w:rsid w:val="00B06F0E"/>
    <w:rsid w:val="00B07579"/>
    <w:rsid w:val="00B0785E"/>
    <w:rsid w:val="00B07D7A"/>
    <w:rsid w:val="00B10208"/>
    <w:rsid w:val="00B10848"/>
    <w:rsid w:val="00B1094E"/>
    <w:rsid w:val="00B126CA"/>
    <w:rsid w:val="00B12A56"/>
    <w:rsid w:val="00B1363A"/>
    <w:rsid w:val="00B13645"/>
    <w:rsid w:val="00B14071"/>
    <w:rsid w:val="00B1415D"/>
    <w:rsid w:val="00B14E2C"/>
    <w:rsid w:val="00B152DD"/>
    <w:rsid w:val="00B15441"/>
    <w:rsid w:val="00B15A52"/>
    <w:rsid w:val="00B16BE3"/>
    <w:rsid w:val="00B178CA"/>
    <w:rsid w:val="00B179BA"/>
    <w:rsid w:val="00B17AFB"/>
    <w:rsid w:val="00B203BB"/>
    <w:rsid w:val="00B206D0"/>
    <w:rsid w:val="00B2217F"/>
    <w:rsid w:val="00B22D03"/>
    <w:rsid w:val="00B23FA0"/>
    <w:rsid w:val="00B242EA"/>
    <w:rsid w:val="00B24A18"/>
    <w:rsid w:val="00B2592E"/>
    <w:rsid w:val="00B27209"/>
    <w:rsid w:val="00B27552"/>
    <w:rsid w:val="00B27A9C"/>
    <w:rsid w:val="00B30967"/>
    <w:rsid w:val="00B30D7E"/>
    <w:rsid w:val="00B318E6"/>
    <w:rsid w:val="00B31966"/>
    <w:rsid w:val="00B31B93"/>
    <w:rsid w:val="00B33289"/>
    <w:rsid w:val="00B33E97"/>
    <w:rsid w:val="00B3453F"/>
    <w:rsid w:val="00B34A35"/>
    <w:rsid w:val="00B34BD8"/>
    <w:rsid w:val="00B35396"/>
    <w:rsid w:val="00B3594D"/>
    <w:rsid w:val="00B35952"/>
    <w:rsid w:val="00B36759"/>
    <w:rsid w:val="00B36B95"/>
    <w:rsid w:val="00B36D43"/>
    <w:rsid w:val="00B374F7"/>
    <w:rsid w:val="00B3771D"/>
    <w:rsid w:val="00B37C4D"/>
    <w:rsid w:val="00B403E0"/>
    <w:rsid w:val="00B406E9"/>
    <w:rsid w:val="00B40E24"/>
    <w:rsid w:val="00B42D29"/>
    <w:rsid w:val="00B4484C"/>
    <w:rsid w:val="00B45D3E"/>
    <w:rsid w:val="00B46C1C"/>
    <w:rsid w:val="00B46F6C"/>
    <w:rsid w:val="00B47A9D"/>
    <w:rsid w:val="00B5084E"/>
    <w:rsid w:val="00B51458"/>
    <w:rsid w:val="00B51914"/>
    <w:rsid w:val="00B53289"/>
    <w:rsid w:val="00B53A6D"/>
    <w:rsid w:val="00B53E13"/>
    <w:rsid w:val="00B541EA"/>
    <w:rsid w:val="00B55476"/>
    <w:rsid w:val="00B55C7F"/>
    <w:rsid w:val="00B5687F"/>
    <w:rsid w:val="00B5690D"/>
    <w:rsid w:val="00B60032"/>
    <w:rsid w:val="00B603D8"/>
    <w:rsid w:val="00B604A1"/>
    <w:rsid w:val="00B6057E"/>
    <w:rsid w:val="00B60B7A"/>
    <w:rsid w:val="00B61CA9"/>
    <w:rsid w:val="00B61D75"/>
    <w:rsid w:val="00B620CD"/>
    <w:rsid w:val="00B63053"/>
    <w:rsid w:val="00B6381F"/>
    <w:rsid w:val="00B63870"/>
    <w:rsid w:val="00B64179"/>
    <w:rsid w:val="00B64401"/>
    <w:rsid w:val="00B64657"/>
    <w:rsid w:val="00B65085"/>
    <w:rsid w:val="00B65204"/>
    <w:rsid w:val="00B6663C"/>
    <w:rsid w:val="00B6704E"/>
    <w:rsid w:val="00B67A85"/>
    <w:rsid w:val="00B67D84"/>
    <w:rsid w:val="00B70CCF"/>
    <w:rsid w:val="00B72188"/>
    <w:rsid w:val="00B7331F"/>
    <w:rsid w:val="00B7346D"/>
    <w:rsid w:val="00B736B4"/>
    <w:rsid w:val="00B755DA"/>
    <w:rsid w:val="00B75705"/>
    <w:rsid w:val="00B75F91"/>
    <w:rsid w:val="00B7712E"/>
    <w:rsid w:val="00B777AE"/>
    <w:rsid w:val="00B77864"/>
    <w:rsid w:val="00B800B8"/>
    <w:rsid w:val="00B803A3"/>
    <w:rsid w:val="00B80C12"/>
    <w:rsid w:val="00B80F3A"/>
    <w:rsid w:val="00B816B2"/>
    <w:rsid w:val="00B81F8F"/>
    <w:rsid w:val="00B8251B"/>
    <w:rsid w:val="00B834F2"/>
    <w:rsid w:val="00B835CF"/>
    <w:rsid w:val="00B841B7"/>
    <w:rsid w:val="00B843FF"/>
    <w:rsid w:val="00B84A10"/>
    <w:rsid w:val="00B8505A"/>
    <w:rsid w:val="00B8561E"/>
    <w:rsid w:val="00B85AAC"/>
    <w:rsid w:val="00B85CAC"/>
    <w:rsid w:val="00B8619C"/>
    <w:rsid w:val="00B872F5"/>
    <w:rsid w:val="00B87676"/>
    <w:rsid w:val="00B87F7A"/>
    <w:rsid w:val="00B907E3"/>
    <w:rsid w:val="00B90D82"/>
    <w:rsid w:val="00B9130A"/>
    <w:rsid w:val="00B914E7"/>
    <w:rsid w:val="00B91BCD"/>
    <w:rsid w:val="00B92F88"/>
    <w:rsid w:val="00B9514B"/>
    <w:rsid w:val="00B95802"/>
    <w:rsid w:val="00B958CB"/>
    <w:rsid w:val="00B95D26"/>
    <w:rsid w:val="00B965BD"/>
    <w:rsid w:val="00BA0721"/>
    <w:rsid w:val="00BA0D2F"/>
    <w:rsid w:val="00BA1416"/>
    <w:rsid w:val="00BA1995"/>
    <w:rsid w:val="00BA1C51"/>
    <w:rsid w:val="00BA1E40"/>
    <w:rsid w:val="00BA2033"/>
    <w:rsid w:val="00BA2308"/>
    <w:rsid w:val="00BA2D73"/>
    <w:rsid w:val="00BA2E55"/>
    <w:rsid w:val="00BA3D86"/>
    <w:rsid w:val="00BA4488"/>
    <w:rsid w:val="00BA4A4E"/>
    <w:rsid w:val="00BA4B9E"/>
    <w:rsid w:val="00BA4BEA"/>
    <w:rsid w:val="00BA5E8A"/>
    <w:rsid w:val="00BA62B6"/>
    <w:rsid w:val="00BA660C"/>
    <w:rsid w:val="00BA7171"/>
    <w:rsid w:val="00BA7281"/>
    <w:rsid w:val="00BA7860"/>
    <w:rsid w:val="00BB0D1C"/>
    <w:rsid w:val="00BB1FFD"/>
    <w:rsid w:val="00BB3E54"/>
    <w:rsid w:val="00BB4342"/>
    <w:rsid w:val="00BB5B54"/>
    <w:rsid w:val="00BB68EF"/>
    <w:rsid w:val="00BB6C7F"/>
    <w:rsid w:val="00BB73A7"/>
    <w:rsid w:val="00BB7A5E"/>
    <w:rsid w:val="00BC1924"/>
    <w:rsid w:val="00BC2168"/>
    <w:rsid w:val="00BC2777"/>
    <w:rsid w:val="00BC3C53"/>
    <w:rsid w:val="00BC42D1"/>
    <w:rsid w:val="00BC4395"/>
    <w:rsid w:val="00BC47F5"/>
    <w:rsid w:val="00BC4D15"/>
    <w:rsid w:val="00BC5605"/>
    <w:rsid w:val="00BC5AF3"/>
    <w:rsid w:val="00BC62DE"/>
    <w:rsid w:val="00BC6312"/>
    <w:rsid w:val="00BD064A"/>
    <w:rsid w:val="00BD09BD"/>
    <w:rsid w:val="00BD0FFF"/>
    <w:rsid w:val="00BD140A"/>
    <w:rsid w:val="00BD1F87"/>
    <w:rsid w:val="00BD235E"/>
    <w:rsid w:val="00BD2A49"/>
    <w:rsid w:val="00BD2C29"/>
    <w:rsid w:val="00BD4F3F"/>
    <w:rsid w:val="00BD53D0"/>
    <w:rsid w:val="00BD5405"/>
    <w:rsid w:val="00BD57E9"/>
    <w:rsid w:val="00BD592F"/>
    <w:rsid w:val="00BD7713"/>
    <w:rsid w:val="00BD7A2B"/>
    <w:rsid w:val="00BE075C"/>
    <w:rsid w:val="00BE10A6"/>
    <w:rsid w:val="00BE1775"/>
    <w:rsid w:val="00BE1905"/>
    <w:rsid w:val="00BE20E3"/>
    <w:rsid w:val="00BE22E9"/>
    <w:rsid w:val="00BE369E"/>
    <w:rsid w:val="00BE38F4"/>
    <w:rsid w:val="00BE47E7"/>
    <w:rsid w:val="00BE50EB"/>
    <w:rsid w:val="00BE5C68"/>
    <w:rsid w:val="00BE5D13"/>
    <w:rsid w:val="00BE5E1F"/>
    <w:rsid w:val="00BE693F"/>
    <w:rsid w:val="00BE77F3"/>
    <w:rsid w:val="00BE79C3"/>
    <w:rsid w:val="00BF00C2"/>
    <w:rsid w:val="00BF0380"/>
    <w:rsid w:val="00BF0439"/>
    <w:rsid w:val="00BF0516"/>
    <w:rsid w:val="00BF0701"/>
    <w:rsid w:val="00BF0C4A"/>
    <w:rsid w:val="00BF16B0"/>
    <w:rsid w:val="00BF1CAE"/>
    <w:rsid w:val="00BF244E"/>
    <w:rsid w:val="00BF2555"/>
    <w:rsid w:val="00BF2E5E"/>
    <w:rsid w:val="00BF472F"/>
    <w:rsid w:val="00BF4EDA"/>
    <w:rsid w:val="00BF506B"/>
    <w:rsid w:val="00BF59EB"/>
    <w:rsid w:val="00BF6028"/>
    <w:rsid w:val="00BF72ED"/>
    <w:rsid w:val="00BF760F"/>
    <w:rsid w:val="00BF7F74"/>
    <w:rsid w:val="00C00419"/>
    <w:rsid w:val="00C009FC"/>
    <w:rsid w:val="00C00CC0"/>
    <w:rsid w:val="00C00DDC"/>
    <w:rsid w:val="00C02077"/>
    <w:rsid w:val="00C024F6"/>
    <w:rsid w:val="00C0268B"/>
    <w:rsid w:val="00C02C25"/>
    <w:rsid w:val="00C03B17"/>
    <w:rsid w:val="00C03B87"/>
    <w:rsid w:val="00C03DF1"/>
    <w:rsid w:val="00C04805"/>
    <w:rsid w:val="00C0530E"/>
    <w:rsid w:val="00C05DFF"/>
    <w:rsid w:val="00C06272"/>
    <w:rsid w:val="00C06AD4"/>
    <w:rsid w:val="00C07C2A"/>
    <w:rsid w:val="00C104D7"/>
    <w:rsid w:val="00C10873"/>
    <w:rsid w:val="00C11F7D"/>
    <w:rsid w:val="00C11FAD"/>
    <w:rsid w:val="00C12E2F"/>
    <w:rsid w:val="00C136C2"/>
    <w:rsid w:val="00C13778"/>
    <w:rsid w:val="00C13AB8"/>
    <w:rsid w:val="00C13F5F"/>
    <w:rsid w:val="00C15193"/>
    <w:rsid w:val="00C153B7"/>
    <w:rsid w:val="00C1643D"/>
    <w:rsid w:val="00C16F7E"/>
    <w:rsid w:val="00C17116"/>
    <w:rsid w:val="00C17484"/>
    <w:rsid w:val="00C2087F"/>
    <w:rsid w:val="00C20F64"/>
    <w:rsid w:val="00C211BD"/>
    <w:rsid w:val="00C21934"/>
    <w:rsid w:val="00C21CBF"/>
    <w:rsid w:val="00C21D6B"/>
    <w:rsid w:val="00C2347F"/>
    <w:rsid w:val="00C238D0"/>
    <w:rsid w:val="00C24BC3"/>
    <w:rsid w:val="00C25072"/>
    <w:rsid w:val="00C251A8"/>
    <w:rsid w:val="00C266D7"/>
    <w:rsid w:val="00C26A16"/>
    <w:rsid w:val="00C27512"/>
    <w:rsid w:val="00C277D6"/>
    <w:rsid w:val="00C2795C"/>
    <w:rsid w:val="00C27AC8"/>
    <w:rsid w:val="00C27AE1"/>
    <w:rsid w:val="00C27D12"/>
    <w:rsid w:val="00C303FE"/>
    <w:rsid w:val="00C313C1"/>
    <w:rsid w:val="00C31514"/>
    <w:rsid w:val="00C32165"/>
    <w:rsid w:val="00C324B2"/>
    <w:rsid w:val="00C328A6"/>
    <w:rsid w:val="00C32AC4"/>
    <w:rsid w:val="00C32BD9"/>
    <w:rsid w:val="00C3393C"/>
    <w:rsid w:val="00C341D1"/>
    <w:rsid w:val="00C357EA"/>
    <w:rsid w:val="00C3597D"/>
    <w:rsid w:val="00C4022B"/>
    <w:rsid w:val="00C403FE"/>
    <w:rsid w:val="00C41F61"/>
    <w:rsid w:val="00C420A1"/>
    <w:rsid w:val="00C421AE"/>
    <w:rsid w:val="00C428F9"/>
    <w:rsid w:val="00C42E97"/>
    <w:rsid w:val="00C43EC3"/>
    <w:rsid w:val="00C441AB"/>
    <w:rsid w:val="00C45833"/>
    <w:rsid w:val="00C468B7"/>
    <w:rsid w:val="00C47A45"/>
    <w:rsid w:val="00C47C5D"/>
    <w:rsid w:val="00C47ED8"/>
    <w:rsid w:val="00C502D0"/>
    <w:rsid w:val="00C50538"/>
    <w:rsid w:val="00C505E8"/>
    <w:rsid w:val="00C50631"/>
    <w:rsid w:val="00C507FF"/>
    <w:rsid w:val="00C50919"/>
    <w:rsid w:val="00C50E57"/>
    <w:rsid w:val="00C51B6E"/>
    <w:rsid w:val="00C51E29"/>
    <w:rsid w:val="00C524AC"/>
    <w:rsid w:val="00C53847"/>
    <w:rsid w:val="00C541C3"/>
    <w:rsid w:val="00C543C1"/>
    <w:rsid w:val="00C548AF"/>
    <w:rsid w:val="00C54BEE"/>
    <w:rsid w:val="00C556F6"/>
    <w:rsid w:val="00C559E3"/>
    <w:rsid w:val="00C56070"/>
    <w:rsid w:val="00C5672A"/>
    <w:rsid w:val="00C57911"/>
    <w:rsid w:val="00C57ECB"/>
    <w:rsid w:val="00C61270"/>
    <w:rsid w:val="00C612B8"/>
    <w:rsid w:val="00C616C7"/>
    <w:rsid w:val="00C61AF9"/>
    <w:rsid w:val="00C61C82"/>
    <w:rsid w:val="00C64571"/>
    <w:rsid w:val="00C66DE4"/>
    <w:rsid w:val="00C6720C"/>
    <w:rsid w:val="00C675F5"/>
    <w:rsid w:val="00C676EB"/>
    <w:rsid w:val="00C705B9"/>
    <w:rsid w:val="00C71330"/>
    <w:rsid w:val="00C72D74"/>
    <w:rsid w:val="00C742AB"/>
    <w:rsid w:val="00C74348"/>
    <w:rsid w:val="00C74388"/>
    <w:rsid w:val="00C746A3"/>
    <w:rsid w:val="00C74EBA"/>
    <w:rsid w:val="00C75E78"/>
    <w:rsid w:val="00C761A4"/>
    <w:rsid w:val="00C766F4"/>
    <w:rsid w:val="00C76AA6"/>
    <w:rsid w:val="00C8012F"/>
    <w:rsid w:val="00C802E5"/>
    <w:rsid w:val="00C80304"/>
    <w:rsid w:val="00C80E74"/>
    <w:rsid w:val="00C81079"/>
    <w:rsid w:val="00C8176F"/>
    <w:rsid w:val="00C82964"/>
    <w:rsid w:val="00C83138"/>
    <w:rsid w:val="00C8383B"/>
    <w:rsid w:val="00C83DB0"/>
    <w:rsid w:val="00C85167"/>
    <w:rsid w:val="00C85845"/>
    <w:rsid w:val="00C85C3C"/>
    <w:rsid w:val="00C8620A"/>
    <w:rsid w:val="00C86469"/>
    <w:rsid w:val="00C87E30"/>
    <w:rsid w:val="00C90C01"/>
    <w:rsid w:val="00C921C4"/>
    <w:rsid w:val="00C92FBD"/>
    <w:rsid w:val="00C9440D"/>
    <w:rsid w:val="00C9454F"/>
    <w:rsid w:val="00C94748"/>
    <w:rsid w:val="00C950B5"/>
    <w:rsid w:val="00C95AB9"/>
    <w:rsid w:val="00C95D0C"/>
    <w:rsid w:val="00C9682F"/>
    <w:rsid w:val="00C96F99"/>
    <w:rsid w:val="00C97427"/>
    <w:rsid w:val="00C97807"/>
    <w:rsid w:val="00C97CD1"/>
    <w:rsid w:val="00CA10D0"/>
    <w:rsid w:val="00CA33E4"/>
    <w:rsid w:val="00CA3C71"/>
    <w:rsid w:val="00CA51F5"/>
    <w:rsid w:val="00CA5E50"/>
    <w:rsid w:val="00CA614B"/>
    <w:rsid w:val="00CA669E"/>
    <w:rsid w:val="00CA686B"/>
    <w:rsid w:val="00CA6A14"/>
    <w:rsid w:val="00CA701C"/>
    <w:rsid w:val="00CA7025"/>
    <w:rsid w:val="00CA75DE"/>
    <w:rsid w:val="00CA7E7B"/>
    <w:rsid w:val="00CA7FB8"/>
    <w:rsid w:val="00CB0017"/>
    <w:rsid w:val="00CB0419"/>
    <w:rsid w:val="00CB0F41"/>
    <w:rsid w:val="00CB161A"/>
    <w:rsid w:val="00CB1B04"/>
    <w:rsid w:val="00CB1C86"/>
    <w:rsid w:val="00CB1D8D"/>
    <w:rsid w:val="00CB1EC6"/>
    <w:rsid w:val="00CB26B7"/>
    <w:rsid w:val="00CB2878"/>
    <w:rsid w:val="00CB3104"/>
    <w:rsid w:val="00CB4CA7"/>
    <w:rsid w:val="00CB5932"/>
    <w:rsid w:val="00CB5E1A"/>
    <w:rsid w:val="00CB7E88"/>
    <w:rsid w:val="00CC04B4"/>
    <w:rsid w:val="00CC0914"/>
    <w:rsid w:val="00CC0A85"/>
    <w:rsid w:val="00CC1327"/>
    <w:rsid w:val="00CC1F20"/>
    <w:rsid w:val="00CC2BC1"/>
    <w:rsid w:val="00CC2C2E"/>
    <w:rsid w:val="00CC3063"/>
    <w:rsid w:val="00CC3A3C"/>
    <w:rsid w:val="00CC41F3"/>
    <w:rsid w:val="00CC4CF4"/>
    <w:rsid w:val="00CC5ACF"/>
    <w:rsid w:val="00CC5DCC"/>
    <w:rsid w:val="00CC66AF"/>
    <w:rsid w:val="00CD0389"/>
    <w:rsid w:val="00CD04BE"/>
    <w:rsid w:val="00CD050D"/>
    <w:rsid w:val="00CD067F"/>
    <w:rsid w:val="00CD0B5A"/>
    <w:rsid w:val="00CD0C29"/>
    <w:rsid w:val="00CD1339"/>
    <w:rsid w:val="00CD16CA"/>
    <w:rsid w:val="00CD1E61"/>
    <w:rsid w:val="00CD1F4D"/>
    <w:rsid w:val="00CD237E"/>
    <w:rsid w:val="00CD2430"/>
    <w:rsid w:val="00CD293B"/>
    <w:rsid w:val="00CD3A5C"/>
    <w:rsid w:val="00CD3A73"/>
    <w:rsid w:val="00CD3DD6"/>
    <w:rsid w:val="00CD51BA"/>
    <w:rsid w:val="00CD5410"/>
    <w:rsid w:val="00CD69B0"/>
    <w:rsid w:val="00CD6EC4"/>
    <w:rsid w:val="00CE0B13"/>
    <w:rsid w:val="00CE0FA4"/>
    <w:rsid w:val="00CE25D2"/>
    <w:rsid w:val="00CE2C1A"/>
    <w:rsid w:val="00CE40CE"/>
    <w:rsid w:val="00CE5815"/>
    <w:rsid w:val="00CE6531"/>
    <w:rsid w:val="00CE6829"/>
    <w:rsid w:val="00CE78BA"/>
    <w:rsid w:val="00CE7DEB"/>
    <w:rsid w:val="00CE7F97"/>
    <w:rsid w:val="00CF0649"/>
    <w:rsid w:val="00CF2FF4"/>
    <w:rsid w:val="00CF36E5"/>
    <w:rsid w:val="00CF3F0F"/>
    <w:rsid w:val="00CF58C6"/>
    <w:rsid w:val="00CF5D3F"/>
    <w:rsid w:val="00CF6834"/>
    <w:rsid w:val="00CF683D"/>
    <w:rsid w:val="00CF6D96"/>
    <w:rsid w:val="00CF7324"/>
    <w:rsid w:val="00CF7D56"/>
    <w:rsid w:val="00D0147F"/>
    <w:rsid w:val="00D017DC"/>
    <w:rsid w:val="00D01925"/>
    <w:rsid w:val="00D03612"/>
    <w:rsid w:val="00D0388B"/>
    <w:rsid w:val="00D03D0E"/>
    <w:rsid w:val="00D042F8"/>
    <w:rsid w:val="00D07E39"/>
    <w:rsid w:val="00D101A0"/>
    <w:rsid w:val="00D10AAF"/>
    <w:rsid w:val="00D1221F"/>
    <w:rsid w:val="00D12DBE"/>
    <w:rsid w:val="00D13445"/>
    <w:rsid w:val="00D13BB7"/>
    <w:rsid w:val="00D13D6E"/>
    <w:rsid w:val="00D13E16"/>
    <w:rsid w:val="00D14D5D"/>
    <w:rsid w:val="00D14FDC"/>
    <w:rsid w:val="00D166F2"/>
    <w:rsid w:val="00D16A86"/>
    <w:rsid w:val="00D173BC"/>
    <w:rsid w:val="00D177F4"/>
    <w:rsid w:val="00D17BEB"/>
    <w:rsid w:val="00D207EB"/>
    <w:rsid w:val="00D20B7D"/>
    <w:rsid w:val="00D22106"/>
    <w:rsid w:val="00D221DB"/>
    <w:rsid w:val="00D226DE"/>
    <w:rsid w:val="00D226EB"/>
    <w:rsid w:val="00D22B48"/>
    <w:rsid w:val="00D22E2A"/>
    <w:rsid w:val="00D23476"/>
    <w:rsid w:val="00D2471E"/>
    <w:rsid w:val="00D24775"/>
    <w:rsid w:val="00D2606F"/>
    <w:rsid w:val="00D263E8"/>
    <w:rsid w:val="00D26B12"/>
    <w:rsid w:val="00D26EA4"/>
    <w:rsid w:val="00D26EAF"/>
    <w:rsid w:val="00D27D5C"/>
    <w:rsid w:val="00D27D8C"/>
    <w:rsid w:val="00D30816"/>
    <w:rsid w:val="00D30A30"/>
    <w:rsid w:val="00D30E4F"/>
    <w:rsid w:val="00D317DB"/>
    <w:rsid w:val="00D31957"/>
    <w:rsid w:val="00D32430"/>
    <w:rsid w:val="00D3383E"/>
    <w:rsid w:val="00D36635"/>
    <w:rsid w:val="00D36F29"/>
    <w:rsid w:val="00D370D0"/>
    <w:rsid w:val="00D40B73"/>
    <w:rsid w:val="00D4173F"/>
    <w:rsid w:val="00D42388"/>
    <w:rsid w:val="00D42CBF"/>
    <w:rsid w:val="00D43451"/>
    <w:rsid w:val="00D43545"/>
    <w:rsid w:val="00D43B02"/>
    <w:rsid w:val="00D43CA4"/>
    <w:rsid w:val="00D45831"/>
    <w:rsid w:val="00D45DA8"/>
    <w:rsid w:val="00D468D2"/>
    <w:rsid w:val="00D46944"/>
    <w:rsid w:val="00D46C37"/>
    <w:rsid w:val="00D46F16"/>
    <w:rsid w:val="00D477A5"/>
    <w:rsid w:val="00D47CFD"/>
    <w:rsid w:val="00D500E6"/>
    <w:rsid w:val="00D50288"/>
    <w:rsid w:val="00D505D4"/>
    <w:rsid w:val="00D51813"/>
    <w:rsid w:val="00D518CB"/>
    <w:rsid w:val="00D52BDF"/>
    <w:rsid w:val="00D52D88"/>
    <w:rsid w:val="00D52E5E"/>
    <w:rsid w:val="00D53179"/>
    <w:rsid w:val="00D5393D"/>
    <w:rsid w:val="00D53E31"/>
    <w:rsid w:val="00D5447B"/>
    <w:rsid w:val="00D54A8A"/>
    <w:rsid w:val="00D54BD5"/>
    <w:rsid w:val="00D550BF"/>
    <w:rsid w:val="00D55925"/>
    <w:rsid w:val="00D55F08"/>
    <w:rsid w:val="00D560AD"/>
    <w:rsid w:val="00D560D2"/>
    <w:rsid w:val="00D5730C"/>
    <w:rsid w:val="00D60929"/>
    <w:rsid w:val="00D609EE"/>
    <w:rsid w:val="00D60E53"/>
    <w:rsid w:val="00D6192C"/>
    <w:rsid w:val="00D61A26"/>
    <w:rsid w:val="00D62B14"/>
    <w:rsid w:val="00D64663"/>
    <w:rsid w:val="00D659A3"/>
    <w:rsid w:val="00D6655A"/>
    <w:rsid w:val="00D66C83"/>
    <w:rsid w:val="00D67294"/>
    <w:rsid w:val="00D677A3"/>
    <w:rsid w:val="00D7023E"/>
    <w:rsid w:val="00D703FC"/>
    <w:rsid w:val="00D7055F"/>
    <w:rsid w:val="00D707A1"/>
    <w:rsid w:val="00D70BB0"/>
    <w:rsid w:val="00D70CD0"/>
    <w:rsid w:val="00D717D4"/>
    <w:rsid w:val="00D719DD"/>
    <w:rsid w:val="00D71D6F"/>
    <w:rsid w:val="00D71F8C"/>
    <w:rsid w:val="00D72074"/>
    <w:rsid w:val="00D721C6"/>
    <w:rsid w:val="00D737C9"/>
    <w:rsid w:val="00D739C2"/>
    <w:rsid w:val="00D73CAF"/>
    <w:rsid w:val="00D73CCB"/>
    <w:rsid w:val="00D74345"/>
    <w:rsid w:val="00D74416"/>
    <w:rsid w:val="00D74BDD"/>
    <w:rsid w:val="00D7555A"/>
    <w:rsid w:val="00D758E6"/>
    <w:rsid w:val="00D7680B"/>
    <w:rsid w:val="00D779C1"/>
    <w:rsid w:val="00D77ADD"/>
    <w:rsid w:val="00D77FE5"/>
    <w:rsid w:val="00D800A6"/>
    <w:rsid w:val="00D81578"/>
    <w:rsid w:val="00D8157F"/>
    <w:rsid w:val="00D8376D"/>
    <w:rsid w:val="00D83810"/>
    <w:rsid w:val="00D838B4"/>
    <w:rsid w:val="00D839C4"/>
    <w:rsid w:val="00D83AFD"/>
    <w:rsid w:val="00D842BA"/>
    <w:rsid w:val="00D84688"/>
    <w:rsid w:val="00D8491F"/>
    <w:rsid w:val="00D84C05"/>
    <w:rsid w:val="00D8504F"/>
    <w:rsid w:val="00D8635E"/>
    <w:rsid w:val="00D91199"/>
    <w:rsid w:val="00D9132F"/>
    <w:rsid w:val="00D91539"/>
    <w:rsid w:val="00D91E7B"/>
    <w:rsid w:val="00D92715"/>
    <w:rsid w:val="00D93FD6"/>
    <w:rsid w:val="00D941C2"/>
    <w:rsid w:val="00D952AB"/>
    <w:rsid w:val="00D956B2"/>
    <w:rsid w:val="00D96413"/>
    <w:rsid w:val="00D96C57"/>
    <w:rsid w:val="00D96CD4"/>
    <w:rsid w:val="00D977DE"/>
    <w:rsid w:val="00DA0D5C"/>
    <w:rsid w:val="00DA1728"/>
    <w:rsid w:val="00DA1D5C"/>
    <w:rsid w:val="00DA27A7"/>
    <w:rsid w:val="00DA4376"/>
    <w:rsid w:val="00DA4799"/>
    <w:rsid w:val="00DA4DD5"/>
    <w:rsid w:val="00DA6452"/>
    <w:rsid w:val="00DA6814"/>
    <w:rsid w:val="00DA6D23"/>
    <w:rsid w:val="00DA7103"/>
    <w:rsid w:val="00DA751C"/>
    <w:rsid w:val="00DA773B"/>
    <w:rsid w:val="00DB07B9"/>
    <w:rsid w:val="00DB121F"/>
    <w:rsid w:val="00DB1930"/>
    <w:rsid w:val="00DB2177"/>
    <w:rsid w:val="00DB2643"/>
    <w:rsid w:val="00DB5131"/>
    <w:rsid w:val="00DB693A"/>
    <w:rsid w:val="00DB7F1B"/>
    <w:rsid w:val="00DB7F64"/>
    <w:rsid w:val="00DC0A10"/>
    <w:rsid w:val="00DC0E43"/>
    <w:rsid w:val="00DC1615"/>
    <w:rsid w:val="00DC27B4"/>
    <w:rsid w:val="00DC2B02"/>
    <w:rsid w:val="00DC37F2"/>
    <w:rsid w:val="00DC3D3A"/>
    <w:rsid w:val="00DC45B8"/>
    <w:rsid w:val="00DC48AB"/>
    <w:rsid w:val="00DC4A82"/>
    <w:rsid w:val="00DC50D0"/>
    <w:rsid w:val="00DC5956"/>
    <w:rsid w:val="00DC635A"/>
    <w:rsid w:val="00DC71F3"/>
    <w:rsid w:val="00DC7C48"/>
    <w:rsid w:val="00DD03B6"/>
    <w:rsid w:val="00DD0871"/>
    <w:rsid w:val="00DD0913"/>
    <w:rsid w:val="00DD09EC"/>
    <w:rsid w:val="00DD183F"/>
    <w:rsid w:val="00DD1AA2"/>
    <w:rsid w:val="00DD1ABB"/>
    <w:rsid w:val="00DD1C1D"/>
    <w:rsid w:val="00DD2373"/>
    <w:rsid w:val="00DD2AF3"/>
    <w:rsid w:val="00DD33EE"/>
    <w:rsid w:val="00DD3B9E"/>
    <w:rsid w:val="00DD4541"/>
    <w:rsid w:val="00DD522A"/>
    <w:rsid w:val="00DD558F"/>
    <w:rsid w:val="00DD6D18"/>
    <w:rsid w:val="00DD6ECA"/>
    <w:rsid w:val="00DD7081"/>
    <w:rsid w:val="00DD730C"/>
    <w:rsid w:val="00DD74A7"/>
    <w:rsid w:val="00DD77F0"/>
    <w:rsid w:val="00DD7A0D"/>
    <w:rsid w:val="00DE05EC"/>
    <w:rsid w:val="00DE167A"/>
    <w:rsid w:val="00DE1FB5"/>
    <w:rsid w:val="00DE3BA5"/>
    <w:rsid w:val="00DE3EFC"/>
    <w:rsid w:val="00DE4500"/>
    <w:rsid w:val="00DE75B1"/>
    <w:rsid w:val="00DE7DAE"/>
    <w:rsid w:val="00DE7F9D"/>
    <w:rsid w:val="00DF0D82"/>
    <w:rsid w:val="00DF20F1"/>
    <w:rsid w:val="00DF22D0"/>
    <w:rsid w:val="00DF2BAB"/>
    <w:rsid w:val="00DF2F55"/>
    <w:rsid w:val="00DF3DF4"/>
    <w:rsid w:val="00DF46D8"/>
    <w:rsid w:val="00DF470B"/>
    <w:rsid w:val="00DF5832"/>
    <w:rsid w:val="00DF5888"/>
    <w:rsid w:val="00DF6357"/>
    <w:rsid w:val="00DF72ED"/>
    <w:rsid w:val="00DF7612"/>
    <w:rsid w:val="00E00C8D"/>
    <w:rsid w:val="00E0126B"/>
    <w:rsid w:val="00E01796"/>
    <w:rsid w:val="00E01A0E"/>
    <w:rsid w:val="00E0307E"/>
    <w:rsid w:val="00E054DC"/>
    <w:rsid w:val="00E06059"/>
    <w:rsid w:val="00E06074"/>
    <w:rsid w:val="00E07E43"/>
    <w:rsid w:val="00E07E52"/>
    <w:rsid w:val="00E10DA1"/>
    <w:rsid w:val="00E1186C"/>
    <w:rsid w:val="00E118F7"/>
    <w:rsid w:val="00E12C97"/>
    <w:rsid w:val="00E13289"/>
    <w:rsid w:val="00E13E96"/>
    <w:rsid w:val="00E14287"/>
    <w:rsid w:val="00E144AE"/>
    <w:rsid w:val="00E1469E"/>
    <w:rsid w:val="00E15789"/>
    <w:rsid w:val="00E1613F"/>
    <w:rsid w:val="00E17F58"/>
    <w:rsid w:val="00E20C18"/>
    <w:rsid w:val="00E20EB8"/>
    <w:rsid w:val="00E21901"/>
    <w:rsid w:val="00E21961"/>
    <w:rsid w:val="00E22516"/>
    <w:rsid w:val="00E2430B"/>
    <w:rsid w:val="00E248C3"/>
    <w:rsid w:val="00E24FAC"/>
    <w:rsid w:val="00E25990"/>
    <w:rsid w:val="00E25FA2"/>
    <w:rsid w:val="00E2638D"/>
    <w:rsid w:val="00E32BB6"/>
    <w:rsid w:val="00E3419E"/>
    <w:rsid w:val="00E345EF"/>
    <w:rsid w:val="00E34FD8"/>
    <w:rsid w:val="00E35865"/>
    <w:rsid w:val="00E35AAA"/>
    <w:rsid w:val="00E35B95"/>
    <w:rsid w:val="00E36BFF"/>
    <w:rsid w:val="00E3736C"/>
    <w:rsid w:val="00E37BAC"/>
    <w:rsid w:val="00E405DE"/>
    <w:rsid w:val="00E406D6"/>
    <w:rsid w:val="00E421B5"/>
    <w:rsid w:val="00E42363"/>
    <w:rsid w:val="00E43F0C"/>
    <w:rsid w:val="00E4447D"/>
    <w:rsid w:val="00E44958"/>
    <w:rsid w:val="00E4576C"/>
    <w:rsid w:val="00E4600C"/>
    <w:rsid w:val="00E4603A"/>
    <w:rsid w:val="00E466DC"/>
    <w:rsid w:val="00E46D66"/>
    <w:rsid w:val="00E47824"/>
    <w:rsid w:val="00E47A23"/>
    <w:rsid w:val="00E47D51"/>
    <w:rsid w:val="00E50230"/>
    <w:rsid w:val="00E50E88"/>
    <w:rsid w:val="00E51952"/>
    <w:rsid w:val="00E52103"/>
    <w:rsid w:val="00E53BC6"/>
    <w:rsid w:val="00E53F70"/>
    <w:rsid w:val="00E54B22"/>
    <w:rsid w:val="00E54E8D"/>
    <w:rsid w:val="00E5576E"/>
    <w:rsid w:val="00E5590A"/>
    <w:rsid w:val="00E55EF3"/>
    <w:rsid w:val="00E562F3"/>
    <w:rsid w:val="00E564DA"/>
    <w:rsid w:val="00E5675E"/>
    <w:rsid w:val="00E57687"/>
    <w:rsid w:val="00E600DC"/>
    <w:rsid w:val="00E60C27"/>
    <w:rsid w:val="00E60EE8"/>
    <w:rsid w:val="00E6147E"/>
    <w:rsid w:val="00E6170E"/>
    <w:rsid w:val="00E61D52"/>
    <w:rsid w:val="00E62118"/>
    <w:rsid w:val="00E622E3"/>
    <w:rsid w:val="00E62AE3"/>
    <w:rsid w:val="00E639D7"/>
    <w:rsid w:val="00E639DE"/>
    <w:rsid w:val="00E63DE8"/>
    <w:rsid w:val="00E64261"/>
    <w:rsid w:val="00E6433B"/>
    <w:rsid w:val="00E64D64"/>
    <w:rsid w:val="00E65FFE"/>
    <w:rsid w:val="00E71190"/>
    <w:rsid w:val="00E715EF"/>
    <w:rsid w:val="00E71C73"/>
    <w:rsid w:val="00E72C19"/>
    <w:rsid w:val="00E730E0"/>
    <w:rsid w:val="00E74438"/>
    <w:rsid w:val="00E74DA1"/>
    <w:rsid w:val="00E75B28"/>
    <w:rsid w:val="00E76102"/>
    <w:rsid w:val="00E76D19"/>
    <w:rsid w:val="00E77225"/>
    <w:rsid w:val="00E77436"/>
    <w:rsid w:val="00E80E39"/>
    <w:rsid w:val="00E80F41"/>
    <w:rsid w:val="00E823D8"/>
    <w:rsid w:val="00E8245A"/>
    <w:rsid w:val="00E835E9"/>
    <w:rsid w:val="00E83713"/>
    <w:rsid w:val="00E83A2B"/>
    <w:rsid w:val="00E83D7A"/>
    <w:rsid w:val="00E858CD"/>
    <w:rsid w:val="00E8628F"/>
    <w:rsid w:val="00E90700"/>
    <w:rsid w:val="00E907E3"/>
    <w:rsid w:val="00E90A87"/>
    <w:rsid w:val="00E91113"/>
    <w:rsid w:val="00E91131"/>
    <w:rsid w:val="00E921CE"/>
    <w:rsid w:val="00E9258E"/>
    <w:rsid w:val="00E9463D"/>
    <w:rsid w:val="00E94883"/>
    <w:rsid w:val="00E94DC3"/>
    <w:rsid w:val="00E966A5"/>
    <w:rsid w:val="00E97E7B"/>
    <w:rsid w:val="00EA091B"/>
    <w:rsid w:val="00EA0DC0"/>
    <w:rsid w:val="00EA1941"/>
    <w:rsid w:val="00EA24EB"/>
    <w:rsid w:val="00EA269C"/>
    <w:rsid w:val="00EA37D5"/>
    <w:rsid w:val="00EA68D5"/>
    <w:rsid w:val="00EA6CBC"/>
    <w:rsid w:val="00EA720B"/>
    <w:rsid w:val="00EA7232"/>
    <w:rsid w:val="00EB0169"/>
    <w:rsid w:val="00EB0276"/>
    <w:rsid w:val="00EB06AA"/>
    <w:rsid w:val="00EB0AEC"/>
    <w:rsid w:val="00EB0AF2"/>
    <w:rsid w:val="00EB116D"/>
    <w:rsid w:val="00EB1B17"/>
    <w:rsid w:val="00EB219C"/>
    <w:rsid w:val="00EB2BA3"/>
    <w:rsid w:val="00EB3112"/>
    <w:rsid w:val="00EB33DA"/>
    <w:rsid w:val="00EB3B89"/>
    <w:rsid w:val="00EB3EB3"/>
    <w:rsid w:val="00EB40E3"/>
    <w:rsid w:val="00EB44E7"/>
    <w:rsid w:val="00EB5529"/>
    <w:rsid w:val="00EB58BF"/>
    <w:rsid w:val="00EB5CEE"/>
    <w:rsid w:val="00EB5E60"/>
    <w:rsid w:val="00EB6F83"/>
    <w:rsid w:val="00EC0517"/>
    <w:rsid w:val="00EC05F1"/>
    <w:rsid w:val="00EC1B27"/>
    <w:rsid w:val="00EC1CBD"/>
    <w:rsid w:val="00EC208E"/>
    <w:rsid w:val="00EC2B06"/>
    <w:rsid w:val="00EC30AD"/>
    <w:rsid w:val="00EC3679"/>
    <w:rsid w:val="00EC444A"/>
    <w:rsid w:val="00EC5BF1"/>
    <w:rsid w:val="00EC609A"/>
    <w:rsid w:val="00EC769B"/>
    <w:rsid w:val="00ED02E3"/>
    <w:rsid w:val="00ED09DB"/>
    <w:rsid w:val="00ED0C8D"/>
    <w:rsid w:val="00ED104F"/>
    <w:rsid w:val="00ED1B58"/>
    <w:rsid w:val="00ED2DC3"/>
    <w:rsid w:val="00ED4239"/>
    <w:rsid w:val="00ED4C8F"/>
    <w:rsid w:val="00ED4EA6"/>
    <w:rsid w:val="00ED5009"/>
    <w:rsid w:val="00ED5953"/>
    <w:rsid w:val="00ED6E8C"/>
    <w:rsid w:val="00ED784C"/>
    <w:rsid w:val="00EE1408"/>
    <w:rsid w:val="00EE1AF0"/>
    <w:rsid w:val="00EE1B61"/>
    <w:rsid w:val="00EE1C48"/>
    <w:rsid w:val="00EE2176"/>
    <w:rsid w:val="00EE2D76"/>
    <w:rsid w:val="00EE37E9"/>
    <w:rsid w:val="00EE38F8"/>
    <w:rsid w:val="00EE4B22"/>
    <w:rsid w:val="00EE547B"/>
    <w:rsid w:val="00EE5547"/>
    <w:rsid w:val="00EE6197"/>
    <w:rsid w:val="00EE751B"/>
    <w:rsid w:val="00EE797C"/>
    <w:rsid w:val="00EE7CFC"/>
    <w:rsid w:val="00EF097C"/>
    <w:rsid w:val="00EF2966"/>
    <w:rsid w:val="00EF2AEA"/>
    <w:rsid w:val="00EF320B"/>
    <w:rsid w:val="00EF3890"/>
    <w:rsid w:val="00EF390D"/>
    <w:rsid w:val="00EF3BA5"/>
    <w:rsid w:val="00EF4244"/>
    <w:rsid w:val="00EF45ED"/>
    <w:rsid w:val="00EF4B64"/>
    <w:rsid w:val="00EF54C4"/>
    <w:rsid w:val="00EF5794"/>
    <w:rsid w:val="00EF6971"/>
    <w:rsid w:val="00EF6EDD"/>
    <w:rsid w:val="00EF75FB"/>
    <w:rsid w:val="00F0101F"/>
    <w:rsid w:val="00F0121F"/>
    <w:rsid w:val="00F06E91"/>
    <w:rsid w:val="00F110F0"/>
    <w:rsid w:val="00F140A6"/>
    <w:rsid w:val="00F141B6"/>
    <w:rsid w:val="00F141E3"/>
    <w:rsid w:val="00F14A2B"/>
    <w:rsid w:val="00F14A6C"/>
    <w:rsid w:val="00F14CB4"/>
    <w:rsid w:val="00F15138"/>
    <w:rsid w:val="00F155C3"/>
    <w:rsid w:val="00F15753"/>
    <w:rsid w:val="00F15901"/>
    <w:rsid w:val="00F15BC3"/>
    <w:rsid w:val="00F1601C"/>
    <w:rsid w:val="00F17EF9"/>
    <w:rsid w:val="00F207FF"/>
    <w:rsid w:val="00F2093B"/>
    <w:rsid w:val="00F20C9F"/>
    <w:rsid w:val="00F20D4F"/>
    <w:rsid w:val="00F21242"/>
    <w:rsid w:val="00F23644"/>
    <w:rsid w:val="00F23B15"/>
    <w:rsid w:val="00F23F90"/>
    <w:rsid w:val="00F2453A"/>
    <w:rsid w:val="00F251B0"/>
    <w:rsid w:val="00F25AA5"/>
    <w:rsid w:val="00F26647"/>
    <w:rsid w:val="00F26D71"/>
    <w:rsid w:val="00F26FBB"/>
    <w:rsid w:val="00F26FFC"/>
    <w:rsid w:val="00F273F6"/>
    <w:rsid w:val="00F30587"/>
    <w:rsid w:val="00F31EA4"/>
    <w:rsid w:val="00F332DA"/>
    <w:rsid w:val="00F3361E"/>
    <w:rsid w:val="00F36B08"/>
    <w:rsid w:val="00F37474"/>
    <w:rsid w:val="00F379DE"/>
    <w:rsid w:val="00F4050D"/>
    <w:rsid w:val="00F410AA"/>
    <w:rsid w:val="00F414F0"/>
    <w:rsid w:val="00F41786"/>
    <w:rsid w:val="00F42D73"/>
    <w:rsid w:val="00F42E85"/>
    <w:rsid w:val="00F4319A"/>
    <w:rsid w:val="00F43710"/>
    <w:rsid w:val="00F45A87"/>
    <w:rsid w:val="00F460EE"/>
    <w:rsid w:val="00F46B17"/>
    <w:rsid w:val="00F50963"/>
    <w:rsid w:val="00F50CEC"/>
    <w:rsid w:val="00F5120A"/>
    <w:rsid w:val="00F519AC"/>
    <w:rsid w:val="00F51F62"/>
    <w:rsid w:val="00F535C9"/>
    <w:rsid w:val="00F535FE"/>
    <w:rsid w:val="00F537D7"/>
    <w:rsid w:val="00F5498A"/>
    <w:rsid w:val="00F56231"/>
    <w:rsid w:val="00F60978"/>
    <w:rsid w:val="00F60C36"/>
    <w:rsid w:val="00F6116C"/>
    <w:rsid w:val="00F61B59"/>
    <w:rsid w:val="00F61D2F"/>
    <w:rsid w:val="00F621BB"/>
    <w:rsid w:val="00F623E6"/>
    <w:rsid w:val="00F62AC6"/>
    <w:rsid w:val="00F647BE"/>
    <w:rsid w:val="00F65741"/>
    <w:rsid w:val="00F65841"/>
    <w:rsid w:val="00F6628A"/>
    <w:rsid w:val="00F66884"/>
    <w:rsid w:val="00F676C4"/>
    <w:rsid w:val="00F67EE0"/>
    <w:rsid w:val="00F7058C"/>
    <w:rsid w:val="00F706CD"/>
    <w:rsid w:val="00F7115A"/>
    <w:rsid w:val="00F71C70"/>
    <w:rsid w:val="00F727C5"/>
    <w:rsid w:val="00F72BFB"/>
    <w:rsid w:val="00F7408F"/>
    <w:rsid w:val="00F744F4"/>
    <w:rsid w:val="00F748B9"/>
    <w:rsid w:val="00F75427"/>
    <w:rsid w:val="00F75573"/>
    <w:rsid w:val="00F758ED"/>
    <w:rsid w:val="00F75BFA"/>
    <w:rsid w:val="00F75FD2"/>
    <w:rsid w:val="00F76772"/>
    <w:rsid w:val="00F7718F"/>
    <w:rsid w:val="00F83855"/>
    <w:rsid w:val="00F83C67"/>
    <w:rsid w:val="00F85726"/>
    <w:rsid w:val="00F85D6B"/>
    <w:rsid w:val="00F86734"/>
    <w:rsid w:val="00F8762C"/>
    <w:rsid w:val="00F87DC6"/>
    <w:rsid w:val="00F87F4E"/>
    <w:rsid w:val="00F903DD"/>
    <w:rsid w:val="00F90C6D"/>
    <w:rsid w:val="00F9128B"/>
    <w:rsid w:val="00F91898"/>
    <w:rsid w:val="00F91968"/>
    <w:rsid w:val="00F92311"/>
    <w:rsid w:val="00F92E40"/>
    <w:rsid w:val="00F94199"/>
    <w:rsid w:val="00F94FE2"/>
    <w:rsid w:val="00F95435"/>
    <w:rsid w:val="00F9693D"/>
    <w:rsid w:val="00F973F2"/>
    <w:rsid w:val="00F977A4"/>
    <w:rsid w:val="00FA00CF"/>
    <w:rsid w:val="00FA0363"/>
    <w:rsid w:val="00FA043F"/>
    <w:rsid w:val="00FA05A5"/>
    <w:rsid w:val="00FA0E2A"/>
    <w:rsid w:val="00FA2600"/>
    <w:rsid w:val="00FA2A37"/>
    <w:rsid w:val="00FA2A5A"/>
    <w:rsid w:val="00FA2CF4"/>
    <w:rsid w:val="00FA31E0"/>
    <w:rsid w:val="00FA3972"/>
    <w:rsid w:val="00FA4227"/>
    <w:rsid w:val="00FA574B"/>
    <w:rsid w:val="00FA5CE5"/>
    <w:rsid w:val="00FA623A"/>
    <w:rsid w:val="00FA6ED2"/>
    <w:rsid w:val="00FA6ED8"/>
    <w:rsid w:val="00FA7A30"/>
    <w:rsid w:val="00FB0E1E"/>
    <w:rsid w:val="00FB10FE"/>
    <w:rsid w:val="00FB1423"/>
    <w:rsid w:val="00FB1DD5"/>
    <w:rsid w:val="00FB255D"/>
    <w:rsid w:val="00FB4490"/>
    <w:rsid w:val="00FB494B"/>
    <w:rsid w:val="00FB506D"/>
    <w:rsid w:val="00FB514D"/>
    <w:rsid w:val="00FB5EA7"/>
    <w:rsid w:val="00FB5FBE"/>
    <w:rsid w:val="00FB6F02"/>
    <w:rsid w:val="00FC032D"/>
    <w:rsid w:val="00FC0CDD"/>
    <w:rsid w:val="00FC0F07"/>
    <w:rsid w:val="00FC124E"/>
    <w:rsid w:val="00FC1A7A"/>
    <w:rsid w:val="00FC216E"/>
    <w:rsid w:val="00FC2DD1"/>
    <w:rsid w:val="00FC45CA"/>
    <w:rsid w:val="00FC546B"/>
    <w:rsid w:val="00FC5861"/>
    <w:rsid w:val="00FC5AFF"/>
    <w:rsid w:val="00FC5FEB"/>
    <w:rsid w:val="00FC6699"/>
    <w:rsid w:val="00FC6ED4"/>
    <w:rsid w:val="00FC7406"/>
    <w:rsid w:val="00FC7FCE"/>
    <w:rsid w:val="00FD0313"/>
    <w:rsid w:val="00FD160B"/>
    <w:rsid w:val="00FD21F1"/>
    <w:rsid w:val="00FD25B7"/>
    <w:rsid w:val="00FD3969"/>
    <w:rsid w:val="00FD53BB"/>
    <w:rsid w:val="00FD5901"/>
    <w:rsid w:val="00FD7159"/>
    <w:rsid w:val="00FD7C59"/>
    <w:rsid w:val="00FD7DBC"/>
    <w:rsid w:val="00FE0733"/>
    <w:rsid w:val="00FE0B56"/>
    <w:rsid w:val="00FE10D9"/>
    <w:rsid w:val="00FE13C2"/>
    <w:rsid w:val="00FE247A"/>
    <w:rsid w:val="00FE29B8"/>
    <w:rsid w:val="00FE2D8F"/>
    <w:rsid w:val="00FE32BD"/>
    <w:rsid w:val="00FE3EDB"/>
    <w:rsid w:val="00FE42EF"/>
    <w:rsid w:val="00FE476F"/>
    <w:rsid w:val="00FE4910"/>
    <w:rsid w:val="00FE515B"/>
    <w:rsid w:val="00FE5460"/>
    <w:rsid w:val="00FE5908"/>
    <w:rsid w:val="00FE603D"/>
    <w:rsid w:val="00FE63B4"/>
    <w:rsid w:val="00FE6AC1"/>
    <w:rsid w:val="00FE76A4"/>
    <w:rsid w:val="00FF00A2"/>
    <w:rsid w:val="00FF014C"/>
    <w:rsid w:val="00FF1896"/>
    <w:rsid w:val="00FF23BF"/>
    <w:rsid w:val="00FF266D"/>
    <w:rsid w:val="00FF33C9"/>
    <w:rsid w:val="00FF38E3"/>
    <w:rsid w:val="00FF427F"/>
    <w:rsid w:val="00FF42C5"/>
    <w:rsid w:val="00FF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1CA0DBB3"/>
  <w15:docId w15:val="{7B0CF99E-A3CC-4977-9685-58D5BD2D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815"/>
    <w:rPr>
      <w:lang w:val="es-ES" w:eastAsia="es-ES"/>
    </w:rPr>
  </w:style>
  <w:style w:type="paragraph" w:styleId="Ttulo1">
    <w:name w:val="heading 1"/>
    <w:basedOn w:val="Normal"/>
    <w:next w:val="Normal"/>
    <w:qFormat/>
    <w:rsid w:val="00CE5815"/>
    <w:pPr>
      <w:keepNext/>
      <w:jc w:val="center"/>
      <w:outlineLvl w:val="0"/>
    </w:pPr>
    <w:rPr>
      <w:b/>
      <w:i/>
      <w:sz w:val="24"/>
      <w:lang w:val="es-ES_tradnl"/>
    </w:rPr>
  </w:style>
  <w:style w:type="paragraph" w:styleId="Ttulo2">
    <w:name w:val="heading 2"/>
    <w:basedOn w:val="Normal"/>
    <w:next w:val="Normal"/>
    <w:qFormat/>
    <w:rsid w:val="00CE5815"/>
    <w:pPr>
      <w:keepNext/>
      <w:jc w:val="center"/>
      <w:outlineLvl w:val="1"/>
    </w:pPr>
    <w:rPr>
      <w:sz w:val="24"/>
      <w:lang w:val="es-ES_tradnl"/>
    </w:rPr>
  </w:style>
  <w:style w:type="paragraph" w:styleId="Ttulo3">
    <w:name w:val="heading 3"/>
    <w:basedOn w:val="Normal"/>
    <w:next w:val="Normal"/>
    <w:qFormat/>
    <w:rsid w:val="00CE5815"/>
    <w:pPr>
      <w:keepNext/>
      <w:outlineLvl w:val="2"/>
    </w:pPr>
    <w:rPr>
      <w:b/>
      <w:sz w:val="24"/>
      <w:lang w:val="es-ES_tradnl"/>
    </w:rPr>
  </w:style>
  <w:style w:type="paragraph" w:styleId="Ttulo4">
    <w:name w:val="heading 4"/>
    <w:basedOn w:val="Normal"/>
    <w:next w:val="Normal"/>
    <w:qFormat/>
    <w:rsid w:val="00CE5815"/>
    <w:pPr>
      <w:keepNext/>
      <w:outlineLvl w:val="3"/>
    </w:pPr>
    <w:rPr>
      <w:b/>
      <w:sz w:val="16"/>
      <w:lang w:val="es-ES_tradnl"/>
    </w:rPr>
  </w:style>
  <w:style w:type="paragraph" w:styleId="Ttulo5">
    <w:name w:val="heading 5"/>
    <w:basedOn w:val="Normal"/>
    <w:next w:val="Normal"/>
    <w:qFormat/>
    <w:rsid w:val="00CE5815"/>
    <w:pPr>
      <w:keepNext/>
      <w:jc w:val="center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rsid w:val="00CE5815"/>
    <w:pPr>
      <w:keepNext/>
      <w:jc w:val="center"/>
      <w:outlineLvl w:val="5"/>
    </w:pPr>
    <w:rPr>
      <w:b/>
      <w:i/>
      <w:sz w:val="32"/>
    </w:rPr>
  </w:style>
  <w:style w:type="paragraph" w:styleId="Ttulo7">
    <w:name w:val="heading 7"/>
    <w:basedOn w:val="Normal"/>
    <w:next w:val="Normal"/>
    <w:qFormat/>
    <w:rsid w:val="00CE5815"/>
    <w:pPr>
      <w:keepNext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CE5815"/>
    <w:pPr>
      <w:keepNext/>
      <w:jc w:val="center"/>
      <w:outlineLvl w:val="7"/>
    </w:pPr>
    <w:rPr>
      <w:rFonts w:ascii="Arial" w:hAnsi="Arial"/>
      <w:noProof/>
      <w:sz w:val="28"/>
    </w:rPr>
  </w:style>
  <w:style w:type="paragraph" w:styleId="Ttulo9">
    <w:name w:val="heading 9"/>
    <w:basedOn w:val="Normal"/>
    <w:next w:val="Normal"/>
    <w:qFormat/>
    <w:rsid w:val="00CE5815"/>
    <w:pPr>
      <w:keepNext/>
      <w:jc w:val="center"/>
      <w:outlineLvl w:val="8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CE5815"/>
    <w:pPr>
      <w:jc w:val="center"/>
    </w:pPr>
    <w:rPr>
      <w:b/>
      <w:sz w:val="32"/>
      <w:lang w:val="es-ES_tradnl"/>
    </w:rPr>
  </w:style>
  <w:style w:type="paragraph" w:styleId="Textoindependiente">
    <w:name w:val="Body Text"/>
    <w:basedOn w:val="Normal"/>
    <w:rsid w:val="00CE5815"/>
    <w:pPr>
      <w:jc w:val="both"/>
    </w:pPr>
    <w:rPr>
      <w:sz w:val="24"/>
      <w:lang w:val="es-ES_tradnl"/>
    </w:rPr>
  </w:style>
  <w:style w:type="paragraph" w:styleId="Textoindependiente2">
    <w:name w:val="Body Text 2"/>
    <w:basedOn w:val="Normal"/>
    <w:rsid w:val="00CE5815"/>
    <w:pPr>
      <w:jc w:val="center"/>
    </w:pPr>
    <w:rPr>
      <w:rFonts w:ascii="Arial" w:hAnsi="Arial"/>
      <w:noProof/>
      <w:sz w:val="18"/>
    </w:rPr>
  </w:style>
  <w:style w:type="paragraph" w:styleId="Textoindependiente3">
    <w:name w:val="Body Text 3"/>
    <w:basedOn w:val="Normal"/>
    <w:rsid w:val="00CE5815"/>
    <w:pPr>
      <w:spacing w:line="480" w:lineRule="auto"/>
      <w:jc w:val="both"/>
    </w:pPr>
    <w:rPr>
      <w:rFonts w:ascii="Arial" w:hAnsi="Arial"/>
      <w:i/>
      <w:sz w:val="24"/>
      <w:lang w:val="es-ES_tradnl"/>
    </w:rPr>
  </w:style>
  <w:style w:type="paragraph" w:customStyle="1" w:styleId="toa">
    <w:name w:val="toa"/>
    <w:basedOn w:val="Normal"/>
    <w:rsid w:val="0074791F"/>
    <w:pPr>
      <w:tabs>
        <w:tab w:val="left" w:pos="9000"/>
        <w:tab w:val="right" w:pos="9360"/>
      </w:tabs>
      <w:suppressAutoHyphens/>
    </w:pPr>
    <w:rPr>
      <w:rFonts w:ascii="Arial" w:hAnsi="Arial"/>
      <w:spacing w:val="-3"/>
      <w:sz w:val="24"/>
      <w:lang w:val="en-US"/>
    </w:rPr>
  </w:style>
  <w:style w:type="paragraph" w:styleId="Encabezado">
    <w:name w:val="header"/>
    <w:basedOn w:val="Normal"/>
    <w:rsid w:val="00A70D09"/>
    <w:pPr>
      <w:tabs>
        <w:tab w:val="center" w:pos="4252"/>
        <w:tab w:val="right" w:pos="8504"/>
      </w:tabs>
    </w:pPr>
    <w:rPr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rsid w:val="003C44B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C4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3183">
          <w:marLeft w:val="7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5.png"/><Relationship Id="rId1" Type="http://schemas.openxmlformats.org/officeDocument/2006/relationships/image" Target="media/image4.jpeg"/><Relationship Id="rId5" Type="http://schemas.openxmlformats.org/officeDocument/2006/relationships/image" Target="media/image7.pn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ACTAS%20EX%20PROF\PROF%202\aexamenpro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637A0-46B5-4C6F-AF77-FFFD21F94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aexamenpro1.dot</Template>
  <TotalTime>9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Personal.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Raquel Saavedra</cp:lastModifiedBy>
  <cp:revision>7</cp:revision>
  <cp:lastPrinted>2018-03-01T21:05:00Z</cp:lastPrinted>
  <dcterms:created xsi:type="dcterms:W3CDTF">2018-03-14T05:15:00Z</dcterms:created>
  <dcterms:modified xsi:type="dcterms:W3CDTF">2019-03-05T00:04:00Z</dcterms:modified>
</cp:coreProperties>
</file>